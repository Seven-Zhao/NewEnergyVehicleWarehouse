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E5404" w:rsidRDefault="00000000">
      <w:pPr>
        <w:pStyle w:val="af6"/>
      </w:pPr>
      <w:r>
        <w:rPr>
          <w:rFonts w:hint="eastAsia"/>
        </w:rPr>
        <w:t>尚硅谷大数据项目之新能源汽车数仓</w:t>
      </w:r>
    </w:p>
    <w:p w:rsidR="004E5404" w:rsidRDefault="00000000">
      <w:pPr>
        <w:pStyle w:val="af6"/>
      </w:pPr>
      <w:r>
        <w:rPr>
          <w:rFonts w:hint="eastAsia"/>
        </w:rPr>
        <w:t>（环境部署和数据采集）</w:t>
      </w:r>
    </w:p>
    <w:p w:rsidR="004E5404" w:rsidRDefault="00000000">
      <w:pPr>
        <w:pStyle w:val="af8"/>
      </w:pPr>
      <w:r>
        <w:rPr>
          <w:rFonts w:hint="eastAsia"/>
        </w:rPr>
        <w:t>（</w:t>
      </w:r>
      <w:r>
        <w:t>作者：</w:t>
      </w:r>
      <w:r>
        <w:rPr>
          <w:rFonts w:hint="eastAsia"/>
        </w:rPr>
        <w:t>尚硅谷研究院）</w:t>
      </w:r>
    </w:p>
    <w:p w:rsidR="004E5404" w:rsidRDefault="00000000">
      <w:pPr>
        <w:pStyle w:val="afa"/>
      </w:pPr>
      <w:r>
        <w:rPr>
          <w:rFonts w:hint="eastAsia"/>
        </w:rPr>
        <w:t>版本</w:t>
      </w:r>
      <w:r>
        <w:t>：</w:t>
      </w:r>
      <w:r>
        <w:t>V1</w:t>
      </w:r>
      <w:r>
        <w:rPr>
          <w:rFonts w:hint="eastAsia"/>
        </w:rPr>
        <w:t>.</w:t>
      </w:r>
      <w:r>
        <w:t>0</w:t>
      </w:r>
    </w:p>
    <w:p w:rsidR="004E5404" w:rsidRDefault="00000000">
      <w:pPr>
        <w:pStyle w:val="afc"/>
      </w:pPr>
      <w:r>
        <w:rPr>
          <w:rFonts w:hint="eastAsia"/>
        </w:rPr>
        <w:t>第</w:t>
      </w:r>
      <w:r>
        <w:rPr>
          <w:rFonts w:hint="eastAsia"/>
        </w:rPr>
        <w:t>1</w:t>
      </w:r>
      <w:r>
        <w:rPr>
          <w:rFonts w:hint="eastAsia"/>
        </w:rPr>
        <w:t>章</w:t>
      </w:r>
      <w:r>
        <w:rPr>
          <w:rFonts w:hint="eastAsia"/>
        </w:rPr>
        <w:t xml:space="preserve"> </w:t>
      </w:r>
      <w:r>
        <w:rPr>
          <w:rFonts w:hint="eastAsia"/>
        </w:rPr>
        <w:t>数据仓库概念</w:t>
      </w:r>
    </w:p>
    <w:p w:rsidR="004E5404" w:rsidRDefault="00000000">
      <w:pPr>
        <w:pStyle w:val="aff6"/>
      </w:pPr>
      <w:r>
        <w:rPr>
          <w:rFonts w:hint="eastAsia"/>
        </w:rPr>
        <w:t>数据仓库（</w:t>
      </w:r>
      <w:r>
        <w:rPr>
          <w:rFonts w:hint="eastAsia"/>
        </w:rPr>
        <w:t>Data Warehouse</w:t>
      </w:r>
      <w:r>
        <w:rPr>
          <w:rFonts w:hint="eastAsia"/>
        </w:rPr>
        <w:t>）是为企业提供数据支持，</w:t>
      </w:r>
      <w:r w:rsidR="00544D88">
        <w:rPr>
          <w:rFonts w:hint="eastAsia"/>
        </w:rPr>
        <w:t>用</w:t>
      </w:r>
      <w:r>
        <w:rPr>
          <w:rFonts w:hint="eastAsia"/>
        </w:rPr>
        <w:t>以协助企业制定决策、改进业务流程和提高产品质量等方面的工具。它可以接收多种类型的输入数据，如业务数据、日志数据和爬虫数据等。然而，在本项目中，我们只对日志数据进行统计和分析。</w:t>
      </w:r>
    </w:p>
    <w:p w:rsidR="004E5404" w:rsidRDefault="00000000">
      <w:pPr>
        <w:pStyle w:val="aff6"/>
      </w:pPr>
      <w:r>
        <w:rPr>
          <w:rFonts w:hint="eastAsia"/>
        </w:rPr>
        <w:t>具体而言，我们将主要关注汽车行驶过程中传感器数据这一特定类型的日志数据，它记录了汽车在运行过程中各个传感器的使用情况以及相关数据。这些数据对于我们改进汽车性能、诊断问题以及</w:t>
      </w:r>
      <w:r w:rsidR="007A100E">
        <w:rPr>
          <w:rFonts w:hint="eastAsia"/>
        </w:rPr>
        <w:t>分析驾驶行为等</w:t>
      </w:r>
      <w:r>
        <w:rPr>
          <w:rFonts w:hint="eastAsia"/>
        </w:rPr>
        <w:t>都非常重要。</w:t>
      </w:r>
    </w:p>
    <w:bookmarkStart w:id="0" w:name="_MON_1688971976"/>
    <w:bookmarkEnd w:id="0"/>
    <w:p w:rsidR="004E5404" w:rsidRDefault="00000000">
      <w:pPr>
        <w:pStyle w:val="PPT"/>
      </w:pPr>
      <w:r>
        <w:object w:dxaOrig="8261" w:dyaOrig="4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pt;height:237.05pt" o:ole="">
            <v:imagedata r:id="rId8" o:title=""/>
          </v:shape>
          <o:OLEObject Type="Embed" ProgID="PowerPoint.Show.12" ShapeID="_x0000_i1025" DrawAspect="Content" ObjectID="_1748414495" r:id="rId9"/>
        </w:object>
      </w:r>
    </w:p>
    <w:p w:rsidR="004E5404" w:rsidRDefault="00000000">
      <w:pPr>
        <w:pStyle w:val="afc"/>
      </w:pPr>
      <w:r>
        <w:rPr>
          <w:rFonts w:hint="eastAsia"/>
        </w:rPr>
        <w:lastRenderedPageBreak/>
        <w:t>第</w:t>
      </w:r>
      <w:r>
        <w:rPr>
          <w:rFonts w:hint="eastAsia"/>
        </w:rPr>
        <w:t>2</w:t>
      </w:r>
      <w:r>
        <w:rPr>
          <w:rFonts w:hint="eastAsia"/>
        </w:rPr>
        <w:t>章</w:t>
      </w:r>
      <w:r>
        <w:rPr>
          <w:rFonts w:hint="eastAsia"/>
        </w:rPr>
        <w:t xml:space="preserve"> </w:t>
      </w:r>
      <w:r>
        <w:rPr>
          <w:rFonts w:hint="eastAsia"/>
        </w:rPr>
        <w:t>项目</w:t>
      </w:r>
      <w:r>
        <w:t>需求</w:t>
      </w:r>
      <w:r>
        <w:rPr>
          <w:rFonts w:hint="eastAsia"/>
        </w:rPr>
        <w:t>及</w:t>
      </w:r>
      <w:r>
        <w:t>架构设计</w:t>
      </w:r>
    </w:p>
    <w:p w:rsidR="004E5404" w:rsidRDefault="00000000">
      <w:pPr>
        <w:pStyle w:val="afe"/>
      </w:pPr>
      <w:r>
        <w:t xml:space="preserve">2.1 </w:t>
      </w:r>
      <w:r>
        <w:rPr>
          <w:rFonts w:hint="eastAsia"/>
        </w:rPr>
        <w:t>项目</w:t>
      </w:r>
      <w:r>
        <w:t>需求分析</w:t>
      </w:r>
    </w:p>
    <w:p w:rsidR="004E5404" w:rsidRDefault="00000000">
      <w:pPr>
        <w:pStyle w:val="PPT"/>
      </w:pPr>
      <w:r>
        <w:object w:dxaOrig="8284" w:dyaOrig="4668">
          <v:shape id="_x0000_i1026" type="#_x0000_t75" style="width:414.35pt;height:233.65pt" o:ole="">
            <v:imagedata r:id="rId10" o:title=""/>
          </v:shape>
          <o:OLEObject Type="Embed" ProgID="PowerPoint.Show.12" ShapeID="_x0000_i1026" DrawAspect="Content" ObjectID="_1748414496" r:id="rId11"/>
        </w:object>
      </w:r>
    </w:p>
    <w:p w:rsidR="004E5404" w:rsidRDefault="00000000">
      <w:pPr>
        <w:pStyle w:val="afe"/>
      </w:pPr>
      <w:r>
        <w:t xml:space="preserve">2.2 </w:t>
      </w:r>
      <w:r>
        <w:rPr>
          <w:rFonts w:hint="eastAsia"/>
        </w:rPr>
        <w:t>项目框架</w:t>
      </w:r>
    </w:p>
    <w:p w:rsidR="004E5404" w:rsidRDefault="00000000">
      <w:pPr>
        <w:pStyle w:val="aff0"/>
      </w:pPr>
      <w:r>
        <w:t xml:space="preserve">2.2.1 </w:t>
      </w:r>
      <w:r>
        <w:rPr>
          <w:rFonts w:hint="eastAsia"/>
        </w:rPr>
        <w:t>技术选型</w:t>
      </w:r>
    </w:p>
    <w:p w:rsidR="004E5404" w:rsidRDefault="00000000">
      <w:pPr>
        <w:pStyle w:val="PPT"/>
      </w:pPr>
      <w:r>
        <w:object w:dxaOrig="8216" w:dyaOrig="4608">
          <v:shape id="_x0000_i1027" type="#_x0000_t75" style="width:410.95pt;height:230.25pt" o:ole="">
            <v:imagedata r:id="rId12" o:title=""/>
          </v:shape>
          <o:OLEObject Type="Embed" ProgID="PowerPoint.Show.12" ShapeID="_x0000_i1027" DrawAspect="Content" ObjectID="_1748414497" r:id="rId13"/>
        </w:object>
      </w:r>
    </w:p>
    <w:p w:rsidR="004E5404" w:rsidRDefault="00000000">
      <w:pPr>
        <w:pStyle w:val="aff0"/>
      </w:pPr>
      <w:r>
        <w:lastRenderedPageBreak/>
        <w:t xml:space="preserve">2.2.2 </w:t>
      </w:r>
      <w:r>
        <w:t>系统数据流程设计</w:t>
      </w:r>
    </w:p>
    <w:p w:rsidR="004E5404" w:rsidRDefault="00000000">
      <w:pPr>
        <w:pStyle w:val="PPT"/>
      </w:pPr>
      <w:r>
        <w:object w:dxaOrig="8270" w:dyaOrig="4629">
          <v:shape id="_x0000_i1028" type="#_x0000_t75" style="width:413.65pt;height:231.6pt" o:ole="">
            <v:imagedata r:id="rId14" o:title=""/>
          </v:shape>
          <o:OLEObject Type="Embed" ProgID="PowerPoint.Show.12" ShapeID="_x0000_i1028" DrawAspect="Content" ObjectID="_1748414498" r:id="rId15"/>
        </w:object>
      </w:r>
    </w:p>
    <w:p w:rsidR="004E5404" w:rsidRDefault="00000000">
      <w:pPr>
        <w:pStyle w:val="aff0"/>
      </w:pPr>
      <w:r>
        <w:t xml:space="preserve">2.2.3 </w:t>
      </w:r>
      <w:r>
        <w:rPr>
          <w:rFonts w:hint="eastAsia"/>
        </w:rPr>
        <w:t>框架</w:t>
      </w:r>
      <w:r>
        <w:t>版本选型</w:t>
      </w:r>
    </w:p>
    <w:p w:rsidR="004E5404" w:rsidRDefault="00000000">
      <w:pPr>
        <w:pStyle w:val="PPT"/>
      </w:pPr>
      <w:r>
        <w:object w:dxaOrig="8164" w:dyaOrig="4683">
          <v:shape id="_x0000_i1029" type="#_x0000_t75" style="width:408.25pt;height:234.35pt" o:ole="">
            <v:imagedata r:id="rId16" o:title=""/>
          </v:shape>
          <o:OLEObject Type="Embed" ProgID="PowerPoint.Show.12" ShapeID="_x0000_i1029" DrawAspect="Content" ObjectID="_1748414499" r:id="rId17"/>
        </w:object>
      </w:r>
    </w:p>
    <w:p w:rsidR="004E5404" w:rsidRDefault="00000000">
      <w:pPr>
        <w:pStyle w:val="PPT"/>
      </w:pPr>
      <w:r>
        <w:object w:dxaOrig="8201" w:dyaOrig="4578">
          <v:shape id="_x0000_i1030" type="#_x0000_t75" style="width:410.25pt;height:228.9pt" o:ole="">
            <v:imagedata r:id="rId18" o:title=""/>
          </v:shape>
          <o:OLEObject Type="Embed" ProgID="PowerPoint.Show.12" ShapeID="_x0000_i1030" DrawAspect="Content" ObjectID="_1748414500" r:id="rId19"/>
        </w:object>
      </w:r>
    </w:p>
    <w:p w:rsidR="004E5404" w:rsidRDefault="00000000">
      <w:pPr>
        <w:pStyle w:val="aff0"/>
      </w:pPr>
      <w:r>
        <w:t xml:space="preserve">2.2.4 </w:t>
      </w:r>
      <w:r>
        <w:rPr>
          <w:rFonts w:hint="eastAsia"/>
        </w:rPr>
        <w:t>服务器选型</w:t>
      </w:r>
    </w:p>
    <w:p w:rsidR="004E5404" w:rsidRDefault="00000000">
      <w:pPr>
        <w:pStyle w:val="PPT"/>
      </w:pPr>
      <w:r>
        <w:object w:dxaOrig="7222" w:dyaOrig="4061">
          <v:shape id="_x0000_i1031" type="#_x0000_t75" style="width:361.35pt;height:203.1pt" o:ole="">
            <v:imagedata r:id="rId20" o:title=""/>
          </v:shape>
          <o:OLEObject Type="Embed" ProgID="PowerPoint.Show.12" ShapeID="_x0000_i1031" DrawAspect="Content" ObjectID="_1748414501" r:id="rId21"/>
        </w:object>
      </w:r>
    </w:p>
    <w:p w:rsidR="004E5404" w:rsidRDefault="00000000">
      <w:pPr>
        <w:pStyle w:val="aff0"/>
      </w:pPr>
      <w:r>
        <w:lastRenderedPageBreak/>
        <w:t xml:space="preserve">2.2.5 </w:t>
      </w:r>
      <w:r>
        <w:t>集群</w:t>
      </w:r>
      <w:r>
        <w:rPr>
          <w:rFonts w:hint="eastAsia"/>
        </w:rPr>
        <w:t>规模</w:t>
      </w:r>
    </w:p>
    <w:p w:rsidR="004E5404" w:rsidRDefault="00000000">
      <w:pPr>
        <w:pStyle w:val="PPT"/>
      </w:pPr>
      <w:r>
        <w:object w:dxaOrig="8178" w:dyaOrig="4578">
          <v:shape id="_x0000_i1032" type="#_x0000_t75" style="width:408.9pt;height:228.9pt" o:ole="">
            <v:imagedata r:id="rId22" o:title=""/>
          </v:shape>
          <o:OLEObject Type="Embed" ProgID="PowerPoint.Show.12" ShapeID="_x0000_i1032" DrawAspect="Content" ObjectID="_1748414502" r:id="rId23"/>
        </w:object>
      </w:r>
    </w:p>
    <w:p w:rsidR="004E5404" w:rsidRDefault="00000000">
      <w:pPr>
        <w:pStyle w:val="aff0"/>
      </w:pPr>
      <w:r>
        <w:t xml:space="preserve">2.2.6 </w:t>
      </w:r>
      <w:r>
        <w:t>集群资源规划设计</w:t>
      </w:r>
    </w:p>
    <w:p w:rsidR="004E5404" w:rsidRDefault="00000000">
      <w:pPr>
        <w:pStyle w:val="aff6"/>
      </w:pPr>
      <w:r>
        <w:rPr>
          <w:rFonts w:hint="eastAsia"/>
        </w:rPr>
        <w:t>在企业中通常会搭建一套生产集群和一套测试集群。生产集群运行生产任务，测试集群用于上线前代码编写和测试。</w:t>
      </w:r>
    </w:p>
    <w:p w:rsidR="004E5404" w:rsidRDefault="00000000">
      <w:pPr>
        <w:pStyle w:val="aff4"/>
      </w:pPr>
      <w:bookmarkStart w:id="1" w:name="_Hlk125896719"/>
      <w:r>
        <w:rPr>
          <w:rFonts w:hint="eastAsia"/>
        </w:rPr>
        <w:t>1</w:t>
      </w:r>
      <w:r>
        <w:rPr>
          <w:rFonts w:hint="eastAsia"/>
        </w:rPr>
        <w:t>）生产集群</w:t>
      </w:r>
    </w:p>
    <w:p w:rsidR="004E5404" w:rsidRDefault="00000000">
      <w:pPr>
        <w:pStyle w:val="aff6"/>
      </w:pPr>
      <w:r>
        <w:rPr>
          <w:rFonts w:hint="eastAsia"/>
        </w:rPr>
        <w:t>（</w:t>
      </w:r>
      <w:r>
        <w:rPr>
          <w:rFonts w:hint="eastAsia"/>
        </w:rPr>
        <w:t>1</w:t>
      </w:r>
      <w:r>
        <w:rPr>
          <w:rFonts w:hint="eastAsia"/>
        </w:rPr>
        <w:t>）参考</w:t>
      </w:r>
      <w:proofErr w:type="gramStart"/>
      <w:r>
        <w:rPr>
          <w:rFonts w:hint="eastAsia"/>
        </w:rPr>
        <w:t>腾讯云</w:t>
      </w:r>
      <w:proofErr w:type="gramEnd"/>
      <w:r>
        <w:rPr>
          <w:rFonts w:hint="eastAsia"/>
        </w:rPr>
        <w:t>EMR</w:t>
      </w:r>
      <w:r>
        <w:rPr>
          <w:rFonts w:hint="eastAsia"/>
        </w:rPr>
        <w:t>官方推荐部署</w:t>
      </w:r>
    </w:p>
    <w:p w:rsidR="004E5404" w:rsidRDefault="00000000">
      <w:pPr>
        <w:pStyle w:val="aff9"/>
      </w:pPr>
      <w:r>
        <w:rPr>
          <w:noProof/>
        </w:rPr>
        <w:drawing>
          <wp:inline distT="0" distB="0" distL="114300" distR="114300">
            <wp:extent cx="5255895" cy="2086610"/>
            <wp:effectExtent l="9525" t="9525" r="11430" b="18415"/>
            <wp:docPr id="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0"/>
                    <pic:cNvPicPr>
                      <a:picLocks noChangeAspect="1"/>
                    </pic:cNvPicPr>
                  </pic:nvPicPr>
                  <pic:blipFill>
                    <a:blip r:embed="rId24"/>
                    <a:srcRect t="30174"/>
                    <a:stretch>
                      <a:fillRect/>
                    </a:stretch>
                  </pic:blipFill>
                  <pic:spPr>
                    <a:xfrm>
                      <a:off x="0" y="0"/>
                      <a:ext cx="5255895" cy="208661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rsidR="004E5404" w:rsidRDefault="00000000">
      <w:pPr>
        <w:pStyle w:val="a"/>
        <w:rPr>
          <w:lang w:eastAsia="zh-Hans"/>
        </w:rPr>
      </w:pPr>
      <w:r>
        <w:t>Master</w:t>
      </w:r>
      <w:r>
        <w:t>节点</w:t>
      </w:r>
      <w:r>
        <w:rPr>
          <w:rFonts w:hint="eastAsia"/>
        </w:rPr>
        <w:t>：</w:t>
      </w:r>
      <w:r>
        <w:rPr>
          <w:lang w:eastAsia="zh-Hans"/>
        </w:rPr>
        <w:t>管理节点，保证集群的调度正常进行；主要部署</w:t>
      </w:r>
      <w:proofErr w:type="spellStart"/>
      <w:r>
        <w:rPr>
          <w:lang w:eastAsia="zh-Hans"/>
        </w:rPr>
        <w:t>NameNode</w:t>
      </w:r>
      <w:proofErr w:type="spellEnd"/>
      <w:r>
        <w:rPr>
          <w:lang w:eastAsia="zh-Hans"/>
        </w:rPr>
        <w:t>、</w:t>
      </w:r>
      <w:proofErr w:type="spellStart"/>
      <w:r>
        <w:t>ResourceManager</w:t>
      </w:r>
      <w:proofErr w:type="spellEnd"/>
      <w:r>
        <w:t>、</w:t>
      </w:r>
      <w:proofErr w:type="spellStart"/>
      <w:r>
        <w:t>HMaster</w:t>
      </w:r>
      <w:proofErr w:type="spellEnd"/>
      <w:r>
        <w:t>等进程；非</w:t>
      </w:r>
      <w:r>
        <w:t>HA</w:t>
      </w:r>
      <w:r>
        <w:t>模式下数量为</w:t>
      </w:r>
      <w:r>
        <w:t>1</w:t>
      </w:r>
      <w:r>
        <w:t>，</w:t>
      </w:r>
      <w:r>
        <w:t>HA</w:t>
      </w:r>
      <w:r>
        <w:t>模式下数量为</w:t>
      </w:r>
      <w:r>
        <w:t>2</w:t>
      </w:r>
      <w:r>
        <w:rPr>
          <w:rFonts w:hint="eastAsia"/>
        </w:rPr>
        <w:t>。</w:t>
      </w:r>
    </w:p>
    <w:p w:rsidR="004E5404" w:rsidRDefault="00000000">
      <w:pPr>
        <w:pStyle w:val="a"/>
      </w:pPr>
      <w:r>
        <w:rPr>
          <w:rFonts w:hint="eastAsia"/>
        </w:rPr>
        <w:t>C</w:t>
      </w:r>
      <w:r>
        <w:t>ore</w:t>
      </w:r>
      <w:r>
        <w:t>节点</w:t>
      </w:r>
      <w:r>
        <w:rPr>
          <w:rFonts w:hint="eastAsia"/>
        </w:rPr>
        <w:t>：</w:t>
      </w:r>
      <w:r>
        <w:t>为计算及存储节点，您在</w:t>
      </w:r>
      <w:r>
        <w:t>HDFS</w:t>
      </w:r>
      <w:r>
        <w:t>中的数据全部存储于</w:t>
      </w:r>
      <w:r>
        <w:t>core</w:t>
      </w:r>
      <w:r>
        <w:t>节点中，因此为了保证数据安全，扩容</w:t>
      </w:r>
      <w:r>
        <w:t>core</w:t>
      </w:r>
      <w:r>
        <w:t>节点后不允许缩容；主要部署</w:t>
      </w:r>
      <w:proofErr w:type="spellStart"/>
      <w:r>
        <w:t>DataNode</w:t>
      </w:r>
      <w:proofErr w:type="spellEnd"/>
      <w:r>
        <w:t>、</w:t>
      </w:r>
      <w:proofErr w:type="spellStart"/>
      <w:r>
        <w:t>NodeManager</w:t>
      </w:r>
      <w:proofErr w:type="spellEnd"/>
      <w:r>
        <w:t>、</w:t>
      </w:r>
      <w:proofErr w:type="spellStart"/>
      <w:r>
        <w:t>RegionServer</w:t>
      </w:r>
      <w:proofErr w:type="spellEnd"/>
      <w:r>
        <w:t>等进程。非</w:t>
      </w:r>
      <w:r>
        <w:t>HA</w:t>
      </w:r>
      <w:r>
        <w:t>模式下数量</w:t>
      </w:r>
      <w:r>
        <w:t>≥2</w:t>
      </w:r>
      <w:r>
        <w:t>，</w:t>
      </w:r>
      <w:r>
        <w:t>HA</w:t>
      </w:r>
      <w:r>
        <w:t>模式下数量</w:t>
      </w:r>
      <w:r>
        <w:t>≥3</w:t>
      </w:r>
      <w:r>
        <w:t>。</w:t>
      </w:r>
    </w:p>
    <w:p w:rsidR="004E5404" w:rsidRDefault="00000000">
      <w:pPr>
        <w:pStyle w:val="a"/>
      </w:pPr>
      <w:r>
        <w:lastRenderedPageBreak/>
        <w:t>Common</w:t>
      </w:r>
      <w:r>
        <w:t>节点</w:t>
      </w:r>
      <w:r>
        <w:rPr>
          <w:rFonts w:hint="eastAsia"/>
        </w:rPr>
        <w:t>：</w:t>
      </w:r>
      <w:r>
        <w:rPr>
          <w:lang w:eastAsia="zh-Hans"/>
        </w:rPr>
        <w:t>为</w:t>
      </w:r>
      <w:r>
        <w:rPr>
          <w:lang w:eastAsia="zh-Hans"/>
        </w:rPr>
        <w:t>HA</w:t>
      </w:r>
      <w:r>
        <w:rPr>
          <w:lang w:eastAsia="zh-Hans"/>
        </w:rPr>
        <w:t>集群</w:t>
      </w:r>
      <w:r>
        <w:rPr>
          <w:lang w:eastAsia="zh-Hans"/>
        </w:rPr>
        <w:t>Master</w:t>
      </w:r>
      <w:r>
        <w:rPr>
          <w:lang w:eastAsia="zh-Hans"/>
        </w:rPr>
        <w:t>节点提供数据共享同步以及高可用容错服务；主要部署分布式协调器组件，如</w:t>
      </w:r>
      <w:proofErr w:type="spellStart"/>
      <w:r>
        <w:t>ZooKeeper</w:t>
      </w:r>
      <w:proofErr w:type="spellEnd"/>
      <w:r>
        <w:rPr>
          <w:lang w:eastAsia="zh-Hans"/>
        </w:rPr>
        <w:t>、</w:t>
      </w:r>
      <w:proofErr w:type="spellStart"/>
      <w:r>
        <w:rPr>
          <w:lang w:eastAsia="zh-Hans"/>
        </w:rPr>
        <w:t>JournalNode</w:t>
      </w:r>
      <w:proofErr w:type="spellEnd"/>
      <w:r>
        <w:rPr>
          <w:lang w:eastAsia="zh-Hans"/>
        </w:rPr>
        <w:t>等节点。非</w:t>
      </w:r>
      <w:r>
        <w:rPr>
          <w:lang w:eastAsia="zh-Hans"/>
        </w:rPr>
        <w:t>HA</w:t>
      </w:r>
      <w:r>
        <w:rPr>
          <w:lang w:eastAsia="zh-Hans"/>
        </w:rPr>
        <w:t>模式数量为</w:t>
      </w:r>
      <w:r>
        <w:rPr>
          <w:lang w:eastAsia="zh-Hans"/>
        </w:rPr>
        <w:t>0</w:t>
      </w:r>
      <w:r>
        <w:rPr>
          <w:lang w:eastAsia="zh-Hans"/>
        </w:rPr>
        <w:t>，</w:t>
      </w:r>
      <w:r>
        <w:rPr>
          <w:lang w:eastAsia="zh-Hans"/>
        </w:rPr>
        <w:t>HA</w:t>
      </w:r>
      <w:r>
        <w:rPr>
          <w:lang w:eastAsia="zh-Hans"/>
        </w:rPr>
        <w:t>模式下数量</w:t>
      </w:r>
      <w:r>
        <w:rPr>
          <w:lang w:eastAsia="zh-Hans"/>
        </w:rPr>
        <w:t>≥3</w:t>
      </w:r>
      <w:r>
        <w:rPr>
          <w:lang w:eastAsia="zh-Hans"/>
        </w:rPr>
        <w:t>。</w:t>
      </w:r>
    </w:p>
    <w:p w:rsidR="004E5404" w:rsidRDefault="00000000">
      <w:pPr>
        <w:pStyle w:val="aff6"/>
      </w:pPr>
      <w:r>
        <w:rPr>
          <w:rFonts w:hint="eastAsia"/>
        </w:rPr>
        <w:t>（</w:t>
      </w:r>
      <w:r>
        <w:t>2</w:t>
      </w:r>
      <w:r>
        <w:rPr>
          <w:rFonts w:hint="eastAsia"/>
        </w:rPr>
        <w:t>）消耗内存的分开部署</w:t>
      </w:r>
    </w:p>
    <w:p w:rsidR="004E5404" w:rsidRDefault="00000000">
      <w:pPr>
        <w:pStyle w:val="aff6"/>
      </w:pPr>
      <w:r>
        <w:rPr>
          <w:rFonts w:hint="eastAsia"/>
        </w:rPr>
        <w:t>（</w:t>
      </w:r>
      <w:r>
        <w:t>3</w:t>
      </w:r>
      <w:r>
        <w:rPr>
          <w:rFonts w:hint="eastAsia"/>
        </w:rPr>
        <w:t>）数据传输数据比较紧密的放在一起（</w:t>
      </w:r>
      <w:r>
        <w:rPr>
          <w:rFonts w:hint="eastAsia"/>
        </w:rPr>
        <w:t>Kafka</w:t>
      </w:r>
      <w:r>
        <w:rPr>
          <w:rFonts w:hint="eastAsia"/>
        </w:rPr>
        <w:t>、</w:t>
      </w:r>
      <w:proofErr w:type="spellStart"/>
      <w:r>
        <w:rPr>
          <w:rFonts w:hint="eastAsia"/>
        </w:rPr>
        <w:t>click</w:t>
      </w:r>
      <w:r>
        <w:t>house</w:t>
      </w:r>
      <w:proofErr w:type="spellEnd"/>
      <w:r>
        <w:rPr>
          <w:rFonts w:hint="eastAsia"/>
        </w:rPr>
        <w:t>）</w:t>
      </w:r>
    </w:p>
    <w:p w:rsidR="004E5404" w:rsidRDefault="00000000">
      <w:pPr>
        <w:pStyle w:val="aff6"/>
      </w:pPr>
      <w:r>
        <w:rPr>
          <w:rFonts w:hint="eastAsia"/>
        </w:rPr>
        <w:t>（</w:t>
      </w:r>
      <w:r>
        <w:t>4</w:t>
      </w:r>
      <w:r>
        <w:rPr>
          <w:rFonts w:hint="eastAsia"/>
        </w:rPr>
        <w:t>）客户端尽量放在一到两台服务器上，方便外部访问</w:t>
      </w:r>
    </w:p>
    <w:p w:rsidR="004E5404" w:rsidRDefault="00000000">
      <w:pPr>
        <w:pStyle w:val="aff6"/>
      </w:pPr>
      <w:r>
        <w:rPr>
          <w:rFonts w:hint="eastAsia"/>
        </w:rPr>
        <w:t>（</w:t>
      </w:r>
      <w:r>
        <w:t>5</w:t>
      </w:r>
      <w:r>
        <w:rPr>
          <w:rFonts w:hint="eastAsia"/>
        </w:rPr>
        <w:t>）有依赖关系的尽量放到同一台服务器（例如：</w:t>
      </w:r>
      <w:r>
        <w:rPr>
          <w:rFonts w:hint="eastAsia"/>
          <w:lang w:eastAsia="zh-Hans"/>
        </w:rPr>
        <w:t>Ds</w:t>
      </w:r>
      <w:r>
        <w:rPr>
          <w:lang w:eastAsia="zh-Hans"/>
        </w:rPr>
        <w:t>-worker</w:t>
      </w:r>
      <w:r>
        <w:rPr>
          <w:rFonts w:hint="eastAsia"/>
        </w:rPr>
        <w:t>和</w:t>
      </w:r>
      <w:r>
        <w:rPr>
          <w:rFonts w:hint="eastAsia"/>
          <w:lang w:eastAsia="zh-Hans"/>
        </w:rPr>
        <w:t>hive</w:t>
      </w:r>
      <w:r>
        <w:rPr>
          <w:lang w:eastAsia="zh-Hans"/>
        </w:rPr>
        <w:t>/spark</w:t>
      </w:r>
      <w:r>
        <w:rPr>
          <w:rFonts w:hint="eastAsia"/>
        </w:rPr>
        <w:t>）</w:t>
      </w:r>
    </w:p>
    <w:tbl>
      <w:tblPr>
        <w:tblStyle w:val="afff2"/>
        <w:tblpPr w:leftFromText="180" w:rightFromText="180" w:vertAnchor="text" w:horzAnchor="margin" w:tblpXSpec="center" w:tblpY="50"/>
        <w:tblW w:w="9703" w:type="dxa"/>
        <w:tblLayout w:type="fixed"/>
        <w:tblLook w:val="04A0" w:firstRow="1" w:lastRow="0" w:firstColumn="1" w:lastColumn="0" w:noHBand="0" w:noVBand="1"/>
      </w:tblPr>
      <w:tblGrid>
        <w:gridCol w:w="1127"/>
        <w:gridCol w:w="907"/>
        <w:gridCol w:w="1034"/>
        <w:gridCol w:w="966"/>
        <w:gridCol w:w="1106"/>
        <w:gridCol w:w="1445"/>
        <w:gridCol w:w="1531"/>
        <w:gridCol w:w="1587"/>
      </w:tblGrid>
      <w:tr w:rsidR="004E5404" w:rsidTr="004E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7" w:type="dxa"/>
          </w:tcPr>
          <w:p w:rsidR="004E5404" w:rsidRDefault="00000000">
            <w:pPr>
              <w:pStyle w:val="-"/>
              <w:rPr>
                <w:lang w:eastAsia="zh-Hans"/>
              </w:rPr>
            </w:pPr>
            <w:r>
              <w:rPr>
                <w:rFonts w:hint="eastAsia"/>
                <w:lang w:eastAsia="zh-Hans"/>
              </w:rPr>
              <w:t>Master</w:t>
            </w:r>
          </w:p>
        </w:tc>
        <w:tc>
          <w:tcPr>
            <w:tcW w:w="907"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Master</w:t>
            </w:r>
          </w:p>
        </w:tc>
        <w:tc>
          <w:tcPr>
            <w:tcW w:w="1034"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core</w:t>
            </w:r>
          </w:p>
        </w:tc>
        <w:tc>
          <w:tcPr>
            <w:tcW w:w="966"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core</w:t>
            </w:r>
          </w:p>
        </w:tc>
        <w:tc>
          <w:tcPr>
            <w:tcW w:w="1106"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core</w:t>
            </w:r>
          </w:p>
        </w:tc>
        <w:tc>
          <w:tcPr>
            <w:tcW w:w="1445"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common</w:t>
            </w:r>
          </w:p>
        </w:tc>
        <w:tc>
          <w:tcPr>
            <w:tcW w:w="1531"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common</w:t>
            </w:r>
          </w:p>
        </w:tc>
        <w:tc>
          <w:tcPr>
            <w:tcW w:w="1587"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rPr>
                <w:lang w:eastAsia="zh-Hans"/>
              </w:rPr>
            </w:pPr>
            <w:r>
              <w:rPr>
                <w:rFonts w:hint="eastAsia"/>
                <w:lang w:eastAsia="zh-Hans"/>
              </w:rPr>
              <w:t>common</w:t>
            </w:r>
          </w:p>
        </w:tc>
      </w:tr>
      <w:tr w:rsidR="004E5404" w:rsidTr="004E5404">
        <w:tc>
          <w:tcPr>
            <w:cnfStyle w:val="001000000000" w:firstRow="0" w:lastRow="0" w:firstColumn="1" w:lastColumn="0" w:oddVBand="0" w:evenVBand="0" w:oddHBand="0" w:evenHBand="0" w:firstRowFirstColumn="0" w:firstRowLastColumn="0" w:lastRowFirstColumn="0" w:lastRowLastColumn="0"/>
            <w:tcW w:w="1127" w:type="dxa"/>
            <w:shd w:val="clear" w:color="auto" w:fill="EDEDED" w:themeFill="accent3" w:themeFillTint="33"/>
          </w:tcPr>
          <w:p w:rsidR="004E5404" w:rsidRDefault="00000000">
            <w:pPr>
              <w:pStyle w:val="-"/>
              <w:rPr>
                <w:b w:val="0"/>
                <w:bCs w:val="0"/>
                <w:lang w:eastAsia="zh-Hans"/>
              </w:rPr>
            </w:pPr>
            <w:proofErr w:type="spellStart"/>
            <w:r>
              <w:rPr>
                <w:rFonts w:hint="eastAsia"/>
                <w:lang w:eastAsia="zh-Hans"/>
              </w:rPr>
              <w:t>nn</w:t>
            </w:r>
            <w:proofErr w:type="spellEnd"/>
          </w:p>
        </w:tc>
        <w:tc>
          <w:tcPr>
            <w:tcW w:w="907"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nn</w:t>
            </w:r>
            <w:proofErr w:type="spellEnd"/>
          </w:p>
        </w:tc>
        <w:tc>
          <w:tcPr>
            <w:tcW w:w="103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t>dn</w:t>
            </w:r>
            <w:proofErr w:type="spellEnd"/>
          </w:p>
        </w:tc>
        <w:tc>
          <w:tcPr>
            <w:tcW w:w="96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dn</w:t>
            </w:r>
            <w:proofErr w:type="spellEnd"/>
          </w:p>
        </w:tc>
        <w:tc>
          <w:tcPr>
            <w:tcW w:w="110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t>dn</w:t>
            </w:r>
            <w:proofErr w:type="spellEnd"/>
          </w:p>
        </w:tc>
        <w:tc>
          <w:tcPr>
            <w:tcW w:w="1445"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lang w:eastAsia="zh-Hans"/>
              </w:rPr>
              <w:t>JournalNode</w:t>
            </w:r>
            <w:proofErr w:type="spellEnd"/>
          </w:p>
        </w:tc>
        <w:tc>
          <w:tcPr>
            <w:tcW w:w="1531"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lang w:eastAsia="zh-Hans"/>
              </w:rPr>
              <w:t>JournalNode</w:t>
            </w:r>
            <w:proofErr w:type="spellEnd"/>
          </w:p>
        </w:tc>
        <w:tc>
          <w:tcPr>
            <w:tcW w:w="1587"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lang w:eastAsia="zh-Hans"/>
              </w:rPr>
              <w:t>JournalNode</w:t>
            </w:r>
            <w:proofErr w:type="spellEnd"/>
          </w:p>
        </w:tc>
      </w:tr>
      <w:tr w:rsidR="004E5404" w:rsidTr="004E5404">
        <w:tc>
          <w:tcPr>
            <w:cnfStyle w:val="001000000000" w:firstRow="0" w:lastRow="0" w:firstColumn="1" w:lastColumn="0" w:oddVBand="0" w:evenVBand="0" w:oddHBand="0" w:evenHBand="0" w:firstRowFirstColumn="0" w:firstRowLastColumn="0" w:lastRowFirstColumn="0" w:lastRowLastColumn="0"/>
            <w:tcW w:w="1127" w:type="dxa"/>
          </w:tcPr>
          <w:p w:rsidR="004E5404" w:rsidRDefault="00000000">
            <w:pPr>
              <w:pStyle w:val="-"/>
              <w:rPr>
                <w:b w:val="0"/>
                <w:bCs w:val="0"/>
                <w:lang w:eastAsia="zh-Hans"/>
              </w:rPr>
            </w:pPr>
            <w:r>
              <w:rPr>
                <w:rFonts w:hint="eastAsia"/>
                <w:lang w:eastAsia="zh-Hans"/>
              </w:rPr>
              <w:t>r</w:t>
            </w:r>
            <w:r>
              <w:rPr>
                <w:lang w:eastAsia="zh-Hans"/>
              </w:rPr>
              <w:t>m</w:t>
            </w:r>
          </w:p>
        </w:tc>
        <w:tc>
          <w:tcPr>
            <w:tcW w:w="907"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rm</w:t>
            </w:r>
          </w:p>
        </w:tc>
        <w:tc>
          <w:tcPr>
            <w:tcW w:w="103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nm</w:t>
            </w:r>
          </w:p>
        </w:tc>
        <w:tc>
          <w:tcPr>
            <w:tcW w:w="96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nm</w:t>
            </w:r>
          </w:p>
        </w:tc>
        <w:tc>
          <w:tcPr>
            <w:tcW w:w="110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nm</w:t>
            </w:r>
          </w:p>
        </w:tc>
        <w:tc>
          <w:tcPr>
            <w:tcW w:w="1445"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531"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587"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r>
      <w:tr w:rsidR="004E5404" w:rsidTr="004E5404">
        <w:tc>
          <w:tcPr>
            <w:cnfStyle w:val="001000000000" w:firstRow="0" w:lastRow="0" w:firstColumn="1" w:lastColumn="0" w:oddVBand="0" w:evenVBand="0" w:oddHBand="0" w:evenHBand="0" w:firstRowFirstColumn="0" w:firstRowLastColumn="0" w:lastRowFirstColumn="0" w:lastRowLastColumn="0"/>
            <w:tcW w:w="1127" w:type="dxa"/>
            <w:shd w:val="clear" w:color="auto" w:fill="EDEDED" w:themeFill="accent3" w:themeFillTint="33"/>
          </w:tcPr>
          <w:p w:rsidR="004E5404" w:rsidRDefault="004E5404">
            <w:pPr>
              <w:pStyle w:val="-"/>
              <w:rPr>
                <w:b w:val="0"/>
                <w:bCs w:val="0"/>
              </w:rPr>
            </w:pPr>
          </w:p>
        </w:tc>
        <w:tc>
          <w:tcPr>
            <w:tcW w:w="907"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034"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96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10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445"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zk</w:t>
            </w:r>
            <w:proofErr w:type="spellEnd"/>
          </w:p>
        </w:tc>
        <w:tc>
          <w:tcPr>
            <w:tcW w:w="1531"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zk</w:t>
            </w:r>
            <w:proofErr w:type="spellEnd"/>
          </w:p>
        </w:tc>
        <w:tc>
          <w:tcPr>
            <w:tcW w:w="1587"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proofErr w:type="spellStart"/>
            <w:r>
              <w:rPr>
                <w:lang w:eastAsia="zh-Hans"/>
              </w:rPr>
              <w:t>zk</w:t>
            </w:r>
            <w:proofErr w:type="spellEnd"/>
          </w:p>
        </w:tc>
      </w:tr>
      <w:tr w:rsidR="004E5404" w:rsidTr="004E5404">
        <w:tc>
          <w:tcPr>
            <w:cnfStyle w:val="001000000000" w:firstRow="0" w:lastRow="0" w:firstColumn="1" w:lastColumn="0" w:oddVBand="0" w:evenVBand="0" w:oddHBand="0" w:evenHBand="0" w:firstRowFirstColumn="0" w:firstRowLastColumn="0" w:lastRowFirstColumn="0" w:lastRowLastColumn="0"/>
            <w:tcW w:w="1127" w:type="dxa"/>
          </w:tcPr>
          <w:p w:rsidR="004E5404" w:rsidRDefault="00000000">
            <w:pPr>
              <w:pStyle w:val="-"/>
              <w:rPr>
                <w:b w:val="0"/>
                <w:bCs w:val="0"/>
              </w:rPr>
            </w:pPr>
            <w:r>
              <w:t>hive</w:t>
            </w:r>
          </w:p>
        </w:tc>
        <w:tc>
          <w:tcPr>
            <w:tcW w:w="907"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hive</w:t>
            </w:r>
          </w:p>
        </w:tc>
        <w:tc>
          <w:tcPr>
            <w:tcW w:w="103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hive</w:t>
            </w:r>
          </w:p>
        </w:tc>
        <w:tc>
          <w:tcPr>
            <w:tcW w:w="96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lang w:eastAsia="zh-Hans"/>
              </w:rPr>
              <w:t>hive</w:t>
            </w:r>
          </w:p>
        </w:tc>
        <w:tc>
          <w:tcPr>
            <w:tcW w:w="110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lang w:eastAsia="zh-Hans"/>
              </w:rPr>
              <w:t>hive</w:t>
            </w:r>
          </w:p>
        </w:tc>
        <w:tc>
          <w:tcPr>
            <w:tcW w:w="1445"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531"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587"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r>
      <w:tr w:rsidR="004E5404" w:rsidTr="004E5404">
        <w:tc>
          <w:tcPr>
            <w:cnfStyle w:val="001000000000" w:firstRow="0" w:lastRow="0" w:firstColumn="1" w:lastColumn="0" w:oddVBand="0" w:evenVBand="0" w:oddHBand="0" w:evenHBand="0" w:firstRowFirstColumn="0" w:firstRowLastColumn="0" w:lastRowFirstColumn="0" w:lastRowLastColumn="0"/>
            <w:tcW w:w="1127" w:type="dxa"/>
            <w:shd w:val="clear" w:color="auto" w:fill="EDEDED" w:themeFill="accent3" w:themeFillTint="33"/>
          </w:tcPr>
          <w:p w:rsidR="004E5404" w:rsidRDefault="004E5404">
            <w:pPr>
              <w:pStyle w:val="-"/>
              <w:rPr>
                <w:b w:val="0"/>
                <w:bCs w:val="0"/>
              </w:rPr>
            </w:pPr>
          </w:p>
        </w:tc>
        <w:tc>
          <w:tcPr>
            <w:tcW w:w="907"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03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kafka</w:t>
            </w:r>
            <w:proofErr w:type="spellEnd"/>
          </w:p>
        </w:tc>
        <w:tc>
          <w:tcPr>
            <w:tcW w:w="96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kafka</w:t>
            </w:r>
            <w:proofErr w:type="spellEnd"/>
          </w:p>
        </w:tc>
        <w:tc>
          <w:tcPr>
            <w:tcW w:w="110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kafka</w:t>
            </w:r>
            <w:proofErr w:type="spellEnd"/>
          </w:p>
        </w:tc>
        <w:tc>
          <w:tcPr>
            <w:tcW w:w="1445"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531"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587"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r>
      <w:tr w:rsidR="004E5404" w:rsidTr="004E5404">
        <w:tc>
          <w:tcPr>
            <w:cnfStyle w:val="001000000000" w:firstRow="0" w:lastRow="0" w:firstColumn="1" w:lastColumn="0" w:oddVBand="0" w:evenVBand="0" w:oddHBand="0" w:evenHBand="0" w:firstRowFirstColumn="0" w:firstRowLastColumn="0" w:lastRowFirstColumn="0" w:lastRowLastColumn="0"/>
            <w:tcW w:w="1127" w:type="dxa"/>
          </w:tcPr>
          <w:p w:rsidR="004E5404" w:rsidRDefault="00000000">
            <w:pPr>
              <w:pStyle w:val="-"/>
              <w:rPr>
                <w:b w:val="0"/>
                <w:bCs w:val="0"/>
              </w:rPr>
            </w:pPr>
            <w:r>
              <w:t>spark</w:t>
            </w:r>
          </w:p>
        </w:tc>
        <w:tc>
          <w:tcPr>
            <w:tcW w:w="907"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spark</w:t>
            </w:r>
          </w:p>
        </w:tc>
        <w:tc>
          <w:tcPr>
            <w:tcW w:w="103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spark</w:t>
            </w:r>
          </w:p>
        </w:tc>
        <w:tc>
          <w:tcPr>
            <w:tcW w:w="96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spark</w:t>
            </w:r>
          </w:p>
        </w:tc>
        <w:tc>
          <w:tcPr>
            <w:tcW w:w="110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spark</w:t>
            </w:r>
          </w:p>
        </w:tc>
        <w:tc>
          <w:tcPr>
            <w:tcW w:w="1445"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531"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587"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r>
      <w:tr w:rsidR="004E5404" w:rsidTr="004E5404">
        <w:tc>
          <w:tcPr>
            <w:cnfStyle w:val="001000000000" w:firstRow="0" w:lastRow="0" w:firstColumn="1" w:lastColumn="0" w:oddVBand="0" w:evenVBand="0" w:oddHBand="0" w:evenHBand="0" w:firstRowFirstColumn="0" w:firstRowLastColumn="0" w:lastRowFirstColumn="0" w:lastRowLastColumn="0"/>
            <w:tcW w:w="1127" w:type="dxa"/>
            <w:shd w:val="clear" w:color="auto" w:fill="EDEDED" w:themeFill="accent3" w:themeFillTint="33"/>
          </w:tcPr>
          <w:p w:rsidR="004E5404" w:rsidRDefault="00000000">
            <w:pPr>
              <w:pStyle w:val="-"/>
              <w:rPr>
                <w:b w:val="0"/>
                <w:bCs w:val="0"/>
              </w:rPr>
            </w:pPr>
            <w:proofErr w:type="spellStart"/>
            <w:r>
              <w:t>datax</w:t>
            </w:r>
            <w:proofErr w:type="spellEnd"/>
          </w:p>
        </w:tc>
        <w:tc>
          <w:tcPr>
            <w:tcW w:w="907"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t>datax</w:t>
            </w:r>
            <w:proofErr w:type="spellEnd"/>
          </w:p>
        </w:tc>
        <w:tc>
          <w:tcPr>
            <w:tcW w:w="103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datax</w:t>
            </w:r>
            <w:proofErr w:type="spellEnd"/>
          </w:p>
        </w:tc>
        <w:tc>
          <w:tcPr>
            <w:tcW w:w="96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lang w:eastAsia="zh-Hans"/>
              </w:rPr>
              <w:t>datax</w:t>
            </w:r>
            <w:proofErr w:type="spellEnd"/>
          </w:p>
        </w:tc>
        <w:tc>
          <w:tcPr>
            <w:tcW w:w="110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lang w:eastAsia="zh-Hans"/>
              </w:rPr>
              <w:t>datax</w:t>
            </w:r>
            <w:proofErr w:type="spellEnd"/>
          </w:p>
        </w:tc>
        <w:tc>
          <w:tcPr>
            <w:tcW w:w="1445"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r>
      <w:tr w:rsidR="004E5404" w:rsidTr="004E5404">
        <w:tc>
          <w:tcPr>
            <w:cnfStyle w:val="001000000000" w:firstRow="0" w:lastRow="0" w:firstColumn="1" w:lastColumn="0" w:oddVBand="0" w:evenVBand="0" w:oddHBand="0" w:evenHBand="0" w:firstRowFirstColumn="0" w:firstRowLastColumn="0" w:lastRowFirstColumn="0" w:lastRowLastColumn="0"/>
            <w:tcW w:w="1127" w:type="dxa"/>
          </w:tcPr>
          <w:p w:rsidR="004E5404" w:rsidRDefault="00000000">
            <w:pPr>
              <w:pStyle w:val="-"/>
              <w:rPr>
                <w:b w:val="0"/>
                <w:bCs w:val="0"/>
                <w:lang w:eastAsia="zh-Hans"/>
              </w:rPr>
            </w:pPr>
            <w:r>
              <w:rPr>
                <w:rFonts w:hint="eastAsia"/>
                <w:lang w:eastAsia="zh-Hans"/>
              </w:rPr>
              <w:t>Ds</w:t>
            </w:r>
            <w:r>
              <w:rPr>
                <w:lang w:eastAsia="zh-Hans"/>
              </w:rPr>
              <w:t>-master</w:t>
            </w:r>
          </w:p>
        </w:tc>
        <w:tc>
          <w:tcPr>
            <w:tcW w:w="907"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-master</w:t>
            </w:r>
          </w:p>
        </w:tc>
        <w:tc>
          <w:tcPr>
            <w:tcW w:w="103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-worker</w:t>
            </w:r>
          </w:p>
        </w:tc>
        <w:tc>
          <w:tcPr>
            <w:tcW w:w="96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-worker</w:t>
            </w:r>
          </w:p>
        </w:tc>
        <w:tc>
          <w:tcPr>
            <w:tcW w:w="110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lang w:eastAsia="zh-Hans"/>
              </w:rPr>
              <w:t>Ds</w:t>
            </w:r>
            <w:r>
              <w:rPr>
                <w:lang w:eastAsia="zh-Hans"/>
              </w:rPr>
              <w:t>-worker</w:t>
            </w:r>
          </w:p>
        </w:tc>
        <w:tc>
          <w:tcPr>
            <w:tcW w:w="1445"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r>
      <w:tr w:rsidR="004E5404" w:rsidTr="004E5404">
        <w:tc>
          <w:tcPr>
            <w:cnfStyle w:val="001000000000" w:firstRow="0" w:lastRow="0" w:firstColumn="1" w:lastColumn="0" w:oddVBand="0" w:evenVBand="0" w:oddHBand="0" w:evenHBand="0" w:firstRowFirstColumn="0" w:firstRowLastColumn="0" w:lastRowFirstColumn="0" w:lastRowLastColumn="0"/>
            <w:tcW w:w="1127" w:type="dxa"/>
            <w:shd w:val="clear" w:color="auto" w:fill="EDEDED" w:themeFill="accent3" w:themeFillTint="33"/>
          </w:tcPr>
          <w:p w:rsidR="004E5404" w:rsidRDefault="00000000">
            <w:pPr>
              <w:pStyle w:val="-"/>
              <w:rPr>
                <w:b w:val="0"/>
                <w:bCs w:val="0"/>
                <w:lang w:eastAsia="zh-Hans"/>
              </w:rPr>
            </w:pPr>
            <w:proofErr w:type="spellStart"/>
            <w:r>
              <w:rPr>
                <w:rFonts w:hint="eastAsia"/>
                <w:lang w:eastAsia="zh-Hans"/>
              </w:rPr>
              <w:t>mysql</w:t>
            </w:r>
            <w:proofErr w:type="spellEnd"/>
          </w:p>
        </w:tc>
        <w:tc>
          <w:tcPr>
            <w:tcW w:w="907"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rPr>
              <w:t>mysql</w:t>
            </w:r>
            <w:proofErr w:type="spellEnd"/>
          </w:p>
        </w:tc>
        <w:tc>
          <w:tcPr>
            <w:tcW w:w="1034"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96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10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445"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r>
      <w:tr w:rsidR="004E5404" w:rsidTr="004E5404">
        <w:tc>
          <w:tcPr>
            <w:cnfStyle w:val="001000000000" w:firstRow="0" w:lastRow="0" w:firstColumn="1" w:lastColumn="0" w:oddVBand="0" w:evenVBand="0" w:oddHBand="0" w:evenHBand="0" w:firstRowFirstColumn="0" w:firstRowLastColumn="0" w:lastRowFirstColumn="0" w:lastRowLastColumn="0"/>
            <w:tcW w:w="1127" w:type="dxa"/>
          </w:tcPr>
          <w:p w:rsidR="004E5404" w:rsidRDefault="00000000">
            <w:pPr>
              <w:pStyle w:val="-"/>
              <w:rPr>
                <w:b w:val="0"/>
                <w:bCs w:val="0"/>
                <w:lang w:eastAsia="zh-Hans"/>
              </w:rPr>
            </w:pPr>
            <w:r>
              <w:rPr>
                <w:rFonts w:hint="eastAsia"/>
                <w:lang w:eastAsia="zh-Hans"/>
              </w:rPr>
              <w:t>flume</w:t>
            </w:r>
          </w:p>
        </w:tc>
        <w:tc>
          <w:tcPr>
            <w:tcW w:w="907"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flume</w:t>
            </w:r>
          </w:p>
        </w:tc>
        <w:tc>
          <w:tcPr>
            <w:tcW w:w="103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flume</w:t>
            </w:r>
          </w:p>
        </w:tc>
        <w:tc>
          <w:tcPr>
            <w:tcW w:w="966"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106"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445"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31"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c>
          <w:tcPr>
            <w:tcW w:w="1587"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rPr>
                <w:lang w:eastAsia="zh-Hans"/>
              </w:rPr>
            </w:pPr>
          </w:p>
        </w:tc>
      </w:tr>
    </w:tbl>
    <w:bookmarkEnd w:id="1"/>
    <w:p w:rsidR="004E5404" w:rsidRDefault="00000000">
      <w:pPr>
        <w:pStyle w:val="aff4"/>
      </w:pPr>
      <w:r>
        <w:rPr>
          <w:rFonts w:hint="eastAsia"/>
        </w:rPr>
        <w:t>2</w:t>
      </w:r>
      <w:r>
        <w:rPr>
          <w:rFonts w:hint="eastAsia"/>
        </w:rPr>
        <w:t>）测试</w:t>
      </w:r>
      <w:r>
        <w:t>集群服务器规划</w:t>
      </w:r>
    </w:p>
    <w:tbl>
      <w:tblPr>
        <w:tblStyle w:val="afff2"/>
        <w:tblW w:w="0" w:type="auto"/>
        <w:tblLook w:val="04A0" w:firstRow="1" w:lastRow="0" w:firstColumn="1" w:lastColumn="0" w:noHBand="0" w:noVBand="1"/>
      </w:tblPr>
      <w:tblGrid>
        <w:gridCol w:w="2122"/>
        <w:gridCol w:w="2409"/>
        <w:gridCol w:w="1276"/>
        <w:gridCol w:w="1276"/>
        <w:gridCol w:w="1213"/>
      </w:tblGrid>
      <w:tr w:rsidR="004E5404" w:rsidTr="004E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4E5404" w:rsidRDefault="00000000">
            <w:pPr>
              <w:pStyle w:val="-"/>
              <w:rPr>
                <w:b w:val="0"/>
                <w:bCs w:val="0"/>
                <w:lang w:eastAsia="zh-Hans"/>
              </w:rPr>
            </w:pPr>
            <w:r>
              <w:rPr>
                <w:rFonts w:hint="eastAsia"/>
                <w:lang w:eastAsia="zh-Hans"/>
              </w:rPr>
              <w:t>服务</w:t>
            </w:r>
            <w:r>
              <w:rPr>
                <w:lang w:eastAsia="zh-Hans"/>
              </w:rPr>
              <w:t>名称</w:t>
            </w:r>
          </w:p>
        </w:tc>
        <w:tc>
          <w:tcPr>
            <w:tcW w:w="2409"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rPr>
                <w:b w:val="0"/>
                <w:bCs w:val="0"/>
                <w:lang w:eastAsia="zh-Hans"/>
              </w:rPr>
            </w:pPr>
            <w:r>
              <w:rPr>
                <w:rFonts w:hint="eastAsia"/>
                <w:lang w:eastAsia="zh-Hans"/>
              </w:rPr>
              <w:t>子</w:t>
            </w:r>
            <w:r>
              <w:rPr>
                <w:lang w:eastAsia="zh-Hans"/>
              </w:rPr>
              <w:t>服务</w:t>
            </w:r>
          </w:p>
        </w:tc>
        <w:tc>
          <w:tcPr>
            <w:tcW w:w="1276"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pPr>
            <w:r>
              <w:rPr>
                <w:rFonts w:hint="eastAsia"/>
                <w:lang w:eastAsia="zh-Hans"/>
              </w:rPr>
              <w:t>服务器</w:t>
            </w:r>
          </w:p>
          <w:p w:rsidR="004E5404" w:rsidRDefault="00000000">
            <w:pPr>
              <w:pStyle w:val="-"/>
              <w:cnfStyle w:val="100000000000" w:firstRow="1" w:lastRow="0" w:firstColumn="0" w:lastColumn="0" w:oddVBand="0" w:evenVBand="0" w:oddHBand="0" w:evenHBand="0" w:firstRowFirstColumn="0" w:firstRowLastColumn="0" w:lastRowFirstColumn="0" w:lastRowLastColumn="0"/>
              <w:rPr>
                <w:b w:val="0"/>
                <w:bCs w:val="0"/>
                <w:lang w:eastAsia="zh-Hans"/>
              </w:rPr>
            </w:pPr>
            <w:r>
              <w:rPr>
                <w:lang w:eastAsia="zh-Hans"/>
              </w:rPr>
              <w:t>hadoop102</w:t>
            </w:r>
          </w:p>
        </w:tc>
        <w:tc>
          <w:tcPr>
            <w:tcW w:w="1276"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pPr>
            <w:r>
              <w:rPr>
                <w:rFonts w:hint="eastAsia"/>
                <w:lang w:eastAsia="zh-Hans"/>
              </w:rPr>
              <w:t>服务器</w:t>
            </w:r>
          </w:p>
          <w:p w:rsidR="004E5404" w:rsidRDefault="00000000">
            <w:pPr>
              <w:pStyle w:val="-"/>
              <w:cnfStyle w:val="100000000000" w:firstRow="1" w:lastRow="0" w:firstColumn="0" w:lastColumn="0" w:oddVBand="0" w:evenVBand="0" w:oddHBand="0" w:evenHBand="0" w:firstRowFirstColumn="0" w:firstRowLastColumn="0" w:lastRowFirstColumn="0" w:lastRowLastColumn="0"/>
              <w:rPr>
                <w:b w:val="0"/>
                <w:bCs w:val="0"/>
                <w:lang w:eastAsia="zh-Hans"/>
              </w:rPr>
            </w:pPr>
            <w:r>
              <w:rPr>
                <w:lang w:eastAsia="zh-Hans"/>
              </w:rPr>
              <w:t>hadoop103</w:t>
            </w:r>
          </w:p>
        </w:tc>
        <w:tc>
          <w:tcPr>
            <w:tcW w:w="1213"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pPr>
            <w:r>
              <w:rPr>
                <w:rFonts w:hint="eastAsia"/>
                <w:lang w:eastAsia="zh-Hans"/>
              </w:rPr>
              <w:t>服务器</w:t>
            </w:r>
          </w:p>
          <w:p w:rsidR="004E5404" w:rsidRDefault="00000000">
            <w:pPr>
              <w:pStyle w:val="-"/>
              <w:cnfStyle w:val="100000000000" w:firstRow="1" w:lastRow="0" w:firstColumn="0" w:lastColumn="0" w:oddVBand="0" w:evenVBand="0" w:oddHBand="0" w:evenHBand="0" w:firstRowFirstColumn="0" w:firstRowLastColumn="0" w:lastRowFirstColumn="0" w:lastRowLastColumn="0"/>
              <w:rPr>
                <w:b w:val="0"/>
                <w:bCs w:val="0"/>
                <w:lang w:eastAsia="zh-Hans"/>
              </w:rPr>
            </w:pPr>
            <w:r>
              <w:rPr>
                <w:lang w:eastAsia="zh-Hans"/>
              </w:rPr>
              <w:t>hadoop104</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EDEDED" w:themeFill="accent3" w:themeFillTint="33"/>
          </w:tcPr>
          <w:p w:rsidR="004E5404" w:rsidRDefault="00000000">
            <w:pPr>
              <w:pStyle w:val="-"/>
              <w:rPr>
                <w:b w:val="0"/>
                <w:bCs w:val="0"/>
              </w:rPr>
            </w:pPr>
            <w:r>
              <w:rPr>
                <w:rFonts w:hint="eastAsia"/>
              </w:rPr>
              <w:t>HDFS</w:t>
            </w:r>
          </w:p>
        </w:tc>
        <w:tc>
          <w:tcPr>
            <w:tcW w:w="2409"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rPr>
              <w:t>NameNode</w:t>
            </w:r>
            <w:proofErr w:type="spellEnd"/>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13"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vMerge/>
          </w:tcPr>
          <w:p w:rsidR="004E5404" w:rsidRDefault="004E5404">
            <w:pPr>
              <w:pStyle w:val="-"/>
              <w:rPr>
                <w:b w:val="0"/>
                <w:bCs w:val="0"/>
              </w:rPr>
            </w:pPr>
          </w:p>
        </w:tc>
        <w:tc>
          <w:tcPr>
            <w:tcW w:w="2409"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t>DataNode</w:t>
            </w:r>
            <w:proofErr w:type="spellEnd"/>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vMerge/>
            <w:shd w:val="clear" w:color="auto" w:fill="EDEDED" w:themeFill="accent3" w:themeFillTint="33"/>
          </w:tcPr>
          <w:p w:rsidR="004E5404" w:rsidRDefault="004E5404">
            <w:pPr>
              <w:pStyle w:val="-"/>
              <w:rPr>
                <w:b w:val="0"/>
                <w:bCs w:val="0"/>
              </w:rPr>
            </w:pPr>
          </w:p>
        </w:tc>
        <w:tc>
          <w:tcPr>
            <w:tcW w:w="2409"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szCs w:val="21"/>
              </w:rPr>
              <w:t>SecondaryNameNode</w:t>
            </w:r>
            <w:proofErr w:type="spellEnd"/>
          </w:p>
        </w:tc>
        <w:tc>
          <w:tcPr>
            <w:tcW w:w="127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13"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vMerge w:val="restart"/>
          </w:tcPr>
          <w:p w:rsidR="004E5404" w:rsidRDefault="00000000">
            <w:pPr>
              <w:pStyle w:val="-"/>
              <w:rPr>
                <w:b w:val="0"/>
                <w:bCs w:val="0"/>
              </w:rPr>
            </w:pPr>
            <w:r>
              <w:rPr>
                <w:rFonts w:hint="eastAsia"/>
              </w:rPr>
              <w:t>Yarn</w:t>
            </w:r>
          </w:p>
        </w:tc>
        <w:tc>
          <w:tcPr>
            <w:tcW w:w="2409"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t>NodeManager</w:t>
            </w:r>
            <w:proofErr w:type="spellEnd"/>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vMerge/>
            <w:shd w:val="clear" w:color="auto" w:fill="EDEDED" w:themeFill="accent3" w:themeFillTint="33"/>
          </w:tcPr>
          <w:p w:rsidR="004E5404" w:rsidRDefault="004E5404">
            <w:pPr>
              <w:pStyle w:val="-"/>
              <w:rPr>
                <w:b w:val="0"/>
                <w:bCs w:val="0"/>
              </w:rPr>
            </w:pPr>
          </w:p>
        </w:tc>
        <w:tc>
          <w:tcPr>
            <w:tcW w:w="2409"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rPr>
              <w:t>Resourcemanager</w:t>
            </w:r>
            <w:proofErr w:type="spellEnd"/>
          </w:p>
        </w:tc>
        <w:tc>
          <w:tcPr>
            <w:tcW w:w="127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tcPr>
          <w:p w:rsidR="004E5404" w:rsidRDefault="00000000">
            <w:pPr>
              <w:pStyle w:val="-"/>
              <w:rPr>
                <w:b w:val="0"/>
                <w:bCs w:val="0"/>
              </w:rPr>
            </w:pPr>
            <w:r>
              <w:rPr>
                <w:rFonts w:hint="eastAsia"/>
              </w:rPr>
              <w:t>Zookeeper</w:t>
            </w:r>
          </w:p>
        </w:tc>
        <w:tc>
          <w:tcPr>
            <w:tcW w:w="2409"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Zookeeper</w:t>
            </w:r>
            <w:r>
              <w:t xml:space="preserve"> Server</w:t>
            </w:r>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shd w:val="clear" w:color="auto" w:fill="EDEDED" w:themeFill="accent3" w:themeFillTint="33"/>
          </w:tcPr>
          <w:p w:rsidR="004E5404" w:rsidRDefault="00000000">
            <w:pPr>
              <w:pStyle w:val="-"/>
              <w:rPr>
                <w:b w:val="0"/>
                <w:bCs w:val="0"/>
              </w:rPr>
            </w:pPr>
            <w:r>
              <w:t>F</w:t>
            </w:r>
            <w:r>
              <w:rPr>
                <w:rFonts w:hint="eastAsia"/>
              </w:rPr>
              <w:t>lume</w:t>
            </w:r>
            <w:r>
              <w:rPr>
                <w:rFonts w:hint="eastAsia"/>
              </w:rPr>
              <w:t>（采集</w:t>
            </w:r>
            <w:r>
              <w:t>日志</w:t>
            </w:r>
            <w:r>
              <w:rPr>
                <w:rFonts w:hint="eastAsia"/>
              </w:rPr>
              <w:t>）</w:t>
            </w:r>
          </w:p>
        </w:tc>
        <w:tc>
          <w:tcPr>
            <w:tcW w:w="2409"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F</w:t>
            </w:r>
            <w:r>
              <w:rPr>
                <w:rFonts w:hint="eastAsia"/>
              </w:rPr>
              <w:t>lume</w:t>
            </w:r>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tcPr>
          <w:p w:rsidR="004E5404" w:rsidRDefault="00000000">
            <w:pPr>
              <w:pStyle w:val="-"/>
              <w:rPr>
                <w:b w:val="0"/>
                <w:bCs w:val="0"/>
              </w:rPr>
            </w:pPr>
            <w:r>
              <w:rPr>
                <w:rFonts w:hint="eastAsia"/>
              </w:rPr>
              <w:t>Kafka</w:t>
            </w:r>
          </w:p>
        </w:tc>
        <w:tc>
          <w:tcPr>
            <w:tcW w:w="2409"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Kafka</w:t>
            </w:r>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shd w:val="clear" w:color="auto" w:fill="EDEDED" w:themeFill="accent3" w:themeFillTint="33"/>
          </w:tcPr>
          <w:p w:rsidR="004E5404" w:rsidRDefault="00000000">
            <w:pPr>
              <w:pStyle w:val="-"/>
            </w:pPr>
            <w:r>
              <w:rPr>
                <w:rFonts w:hint="eastAsia"/>
              </w:rPr>
              <w:t>Flume</w:t>
            </w:r>
          </w:p>
          <w:p w:rsidR="004E5404" w:rsidRDefault="00000000">
            <w:pPr>
              <w:pStyle w:val="-"/>
              <w:rPr>
                <w:b w:val="0"/>
                <w:bCs w:val="0"/>
              </w:rPr>
            </w:pPr>
            <w:r>
              <w:t>（</w:t>
            </w:r>
            <w:r>
              <w:rPr>
                <w:rFonts w:hint="eastAsia"/>
              </w:rPr>
              <w:t>消费</w:t>
            </w:r>
            <w:r>
              <w:t>K</w:t>
            </w:r>
            <w:r>
              <w:rPr>
                <w:rFonts w:hint="eastAsia"/>
              </w:rPr>
              <w:t>afka</w:t>
            </w:r>
            <w:r>
              <w:rPr>
                <w:rFonts w:hint="eastAsia"/>
              </w:rPr>
              <w:t>日志</w:t>
            </w:r>
            <w:r>
              <w:t>）</w:t>
            </w:r>
          </w:p>
        </w:tc>
        <w:tc>
          <w:tcPr>
            <w:tcW w:w="2409"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Flume</w:t>
            </w:r>
          </w:p>
        </w:tc>
        <w:tc>
          <w:tcPr>
            <w:tcW w:w="127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13"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shd w:val="clear" w:color="auto" w:fill="EDEDED" w:themeFill="accent3" w:themeFillTint="33"/>
          </w:tcPr>
          <w:p w:rsidR="004E5404" w:rsidRDefault="00000000">
            <w:pPr>
              <w:pStyle w:val="-"/>
              <w:rPr>
                <w:b w:val="0"/>
                <w:bCs w:val="0"/>
              </w:rPr>
            </w:pPr>
            <w:r>
              <w:rPr>
                <w:rFonts w:hint="eastAsia"/>
              </w:rPr>
              <w:t>Hive</w:t>
            </w:r>
          </w:p>
        </w:tc>
        <w:tc>
          <w:tcPr>
            <w:tcW w:w="2409"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tcPr>
          <w:p w:rsidR="004E5404" w:rsidRDefault="00000000">
            <w:pPr>
              <w:pStyle w:val="-"/>
              <w:rPr>
                <w:b w:val="0"/>
                <w:bCs w:val="0"/>
              </w:rPr>
            </w:pPr>
            <w:r>
              <w:rPr>
                <w:rFonts w:hint="eastAsia"/>
              </w:rPr>
              <w:t>My</w:t>
            </w:r>
            <w:r>
              <w:t>SQL</w:t>
            </w:r>
          </w:p>
        </w:tc>
        <w:tc>
          <w:tcPr>
            <w:tcW w:w="2409"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M</w:t>
            </w:r>
            <w:r>
              <w:rPr>
                <w:rFonts w:hint="eastAsia"/>
              </w:rPr>
              <w:t>y</w:t>
            </w:r>
            <w:r>
              <w:t>SQL</w:t>
            </w:r>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13"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shd w:val="clear" w:color="auto" w:fill="EDEDED" w:themeFill="accent3" w:themeFillTint="33"/>
          </w:tcPr>
          <w:p w:rsidR="004E5404" w:rsidRDefault="00000000">
            <w:pPr>
              <w:pStyle w:val="-"/>
              <w:rPr>
                <w:b w:val="0"/>
                <w:bCs w:val="0"/>
              </w:rPr>
            </w:pPr>
            <w:proofErr w:type="spellStart"/>
            <w:r>
              <w:t>DataX</w:t>
            </w:r>
            <w:proofErr w:type="spellEnd"/>
          </w:p>
        </w:tc>
        <w:tc>
          <w:tcPr>
            <w:tcW w:w="2409"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tcPr>
          <w:p w:rsidR="004E5404" w:rsidRDefault="00000000">
            <w:pPr>
              <w:pStyle w:val="-"/>
              <w:rPr>
                <w:b w:val="0"/>
                <w:bCs w:val="0"/>
              </w:rPr>
            </w:pPr>
            <w:r>
              <w:t>S</w:t>
            </w:r>
            <w:r>
              <w:rPr>
                <w:rFonts w:hint="eastAsia"/>
              </w:rPr>
              <w:t>park</w:t>
            </w:r>
          </w:p>
        </w:tc>
        <w:tc>
          <w:tcPr>
            <w:tcW w:w="2409"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EDEDED" w:themeFill="accent3" w:themeFillTint="33"/>
          </w:tcPr>
          <w:p w:rsidR="004E5404" w:rsidRDefault="00000000">
            <w:pPr>
              <w:pStyle w:val="-"/>
              <w:rPr>
                <w:b w:val="0"/>
                <w:bCs w:val="0"/>
              </w:rPr>
            </w:pPr>
            <w:proofErr w:type="spellStart"/>
            <w:r>
              <w:rPr>
                <w:rFonts w:hint="eastAsia"/>
              </w:rPr>
              <w:t>DolphinScheduler</w:t>
            </w:r>
            <w:proofErr w:type="spellEnd"/>
          </w:p>
        </w:tc>
        <w:tc>
          <w:tcPr>
            <w:tcW w:w="2409"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rPr>
              <w:t>A</w:t>
            </w:r>
            <w:r>
              <w:t>piApplication</w:t>
            </w:r>
            <w:r>
              <w:rPr>
                <w:rFonts w:hint="eastAsia"/>
              </w:rPr>
              <w:t>Server</w:t>
            </w:r>
            <w:proofErr w:type="spellEnd"/>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13"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vMerge/>
          </w:tcPr>
          <w:p w:rsidR="004E5404" w:rsidRDefault="004E5404">
            <w:pPr>
              <w:pStyle w:val="-"/>
              <w:rPr>
                <w:b w:val="0"/>
                <w:bCs w:val="0"/>
              </w:rPr>
            </w:pPr>
          </w:p>
        </w:tc>
        <w:tc>
          <w:tcPr>
            <w:tcW w:w="2409"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rPr>
              <w:t>A</w:t>
            </w:r>
            <w:r>
              <w:t>lertServer</w:t>
            </w:r>
            <w:proofErr w:type="spellEnd"/>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13" w:type="dxa"/>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vMerge/>
            <w:shd w:val="clear" w:color="auto" w:fill="EDEDED" w:themeFill="accent3" w:themeFillTint="33"/>
          </w:tcPr>
          <w:p w:rsidR="004E5404" w:rsidRDefault="004E5404">
            <w:pPr>
              <w:pStyle w:val="-"/>
              <w:rPr>
                <w:b w:val="0"/>
                <w:bCs w:val="0"/>
              </w:rPr>
            </w:pPr>
          </w:p>
        </w:tc>
        <w:tc>
          <w:tcPr>
            <w:tcW w:w="2409"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rPr>
              <w:t>M</w:t>
            </w:r>
            <w:r>
              <w:t>asterServer</w:t>
            </w:r>
            <w:proofErr w:type="spellEnd"/>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13"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vMerge/>
          </w:tcPr>
          <w:p w:rsidR="004E5404" w:rsidRDefault="004E5404">
            <w:pPr>
              <w:pStyle w:val="-"/>
              <w:rPr>
                <w:b w:val="0"/>
                <w:bCs w:val="0"/>
              </w:rPr>
            </w:pPr>
          </w:p>
        </w:tc>
        <w:tc>
          <w:tcPr>
            <w:tcW w:w="2409"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rPr>
                <w:rFonts w:hint="eastAsia"/>
              </w:rPr>
              <w:t>W</w:t>
            </w:r>
            <w:r>
              <w:t>orkerServer</w:t>
            </w:r>
            <w:proofErr w:type="spellEnd"/>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vMerge/>
            <w:shd w:val="clear" w:color="auto" w:fill="EDEDED" w:themeFill="accent3" w:themeFillTint="33"/>
          </w:tcPr>
          <w:p w:rsidR="004E5404" w:rsidRDefault="004E5404">
            <w:pPr>
              <w:pStyle w:val="-"/>
              <w:rPr>
                <w:b w:val="0"/>
                <w:bCs w:val="0"/>
              </w:rPr>
            </w:pPr>
          </w:p>
        </w:tc>
        <w:tc>
          <w:tcPr>
            <w:tcW w:w="2409"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spellStart"/>
            <w:r>
              <w:t>LoggerServer</w:t>
            </w:r>
            <w:proofErr w:type="spellEnd"/>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2122" w:type="dxa"/>
            <w:shd w:val="clear" w:color="auto" w:fill="EDEDED" w:themeFill="accent3" w:themeFillTint="33"/>
          </w:tcPr>
          <w:p w:rsidR="004E5404" w:rsidRDefault="00000000">
            <w:pPr>
              <w:pStyle w:val="-"/>
            </w:pPr>
            <w:r>
              <w:rPr>
                <w:rFonts w:hint="eastAsia"/>
              </w:rPr>
              <w:t>服务</w:t>
            </w:r>
            <w:r>
              <w:t>数总计</w:t>
            </w:r>
          </w:p>
        </w:tc>
        <w:tc>
          <w:tcPr>
            <w:tcW w:w="2409" w:type="dxa"/>
            <w:shd w:val="clear" w:color="auto" w:fill="EDEDED" w:themeFill="accent3" w:themeFillTint="33"/>
          </w:tcPr>
          <w:p w:rsidR="004E5404" w:rsidRDefault="004E5404">
            <w:pPr>
              <w:pStyle w:val="-"/>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15</w:t>
            </w:r>
          </w:p>
        </w:tc>
        <w:tc>
          <w:tcPr>
            <w:tcW w:w="1276"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11</w:t>
            </w:r>
          </w:p>
        </w:tc>
        <w:tc>
          <w:tcPr>
            <w:tcW w:w="1213"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1</w:t>
            </w:r>
            <w:r>
              <w:rPr>
                <w:rFonts w:hint="eastAsia"/>
              </w:rPr>
              <w:t>1</w:t>
            </w:r>
          </w:p>
        </w:tc>
      </w:tr>
    </w:tbl>
    <w:p w:rsidR="004E5404" w:rsidRDefault="00000000">
      <w:pPr>
        <w:pStyle w:val="afc"/>
      </w:pPr>
      <w:r>
        <w:rPr>
          <w:rFonts w:hint="eastAsia"/>
        </w:rPr>
        <w:t>第</w:t>
      </w:r>
      <w:r>
        <w:t>3</w:t>
      </w:r>
      <w:r>
        <w:rPr>
          <w:rFonts w:hint="eastAsia"/>
        </w:rPr>
        <w:t>章</w:t>
      </w:r>
      <w:r>
        <w:rPr>
          <w:rFonts w:hint="eastAsia"/>
        </w:rPr>
        <w:t xml:space="preserve"> </w:t>
      </w:r>
      <w:r>
        <w:rPr>
          <w:rFonts w:hint="eastAsia"/>
        </w:rPr>
        <w:t>车辆日志字段说明</w:t>
      </w:r>
    </w:p>
    <w:p w:rsidR="004E5404" w:rsidRDefault="00000000">
      <w:pPr>
        <w:pStyle w:val="aff6"/>
      </w:pPr>
      <w:r>
        <w:rPr>
          <w:rFonts w:hint="eastAsia"/>
        </w:rPr>
        <w:t>本次处理的数据全部为车辆日志数据，即车辆在行驶过程中每</w:t>
      </w:r>
      <w:r>
        <w:rPr>
          <w:rFonts w:hint="eastAsia"/>
        </w:rPr>
        <w:t>30</w:t>
      </w:r>
      <w:r>
        <w:rPr>
          <w:rFonts w:hint="eastAsia"/>
        </w:rPr>
        <w:t>秒发送的车辆自身状态的记录。除了日志数据之外，我们还需要处理车辆维度数据，这些数据存储在数据库中。</w:t>
      </w:r>
    </w:p>
    <w:p w:rsidR="004E5404" w:rsidRDefault="00000000">
      <w:pPr>
        <w:pStyle w:val="aff6"/>
      </w:pPr>
      <w:r>
        <w:rPr>
          <w:rFonts w:hint="eastAsia"/>
        </w:rPr>
        <w:t>车辆日志数据对于我们分析和预测车辆性能、维护需求和问题诊断等方面至关重要。而车辆维</w:t>
      </w:r>
      <w:proofErr w:type="gramStart"/>
      <w:r>
        <w:rPr>
          <w:rFonts w:hint="eastAsia"/>
        </w:rPr>
        <w:t>度数据</w:t>
      </w:r>
      <w:proofErr w:type="gramEnd"/>
      <w:r>
        <w:rPr>
          <w:rFonts w:hint="eastAsia"/>
        </w:rPr>
        <w:t>则提供了有关车辆的其他信息，如生产日期、品牌和型号等，这些信息可以帮助我们更好地理解车辆的性能和特性。在本次数据处理中，我们将同时处理这两类数据。</w:t>
      </w:r>
    </w:p>
    <w:p w:rsidR="004E5404" w:rsidRDefault="00000000">
      <w:pPr>
        <w:pStyle w:val="afe"/>
      </w:pPr>
      <w:r>
        <w:rPr>
          <w:rFonts w:hint="eastAsia"/>
        </w:rPr>
        <w:t>3</w:t>
      </w:r>
      <w:r>
        <w:t xml:space="preserve">.1 </w:t>
      </w:r>
      <w:r>
        <w:rPr>
          <w:rFonts w:hint="eastAsia"/>
        </w:rPr>
        <w:t>车辆日志数据</w:t>
      </w:r>
    </w:p>
    <w:p w:rsidR="004E5404" w:rsidRDefault="00000000">
      <w:pPr>
        <w:pStyle w:val="aff6"/>
      </w:pPr>
      <w:r>
        <w:rPr>
          <w:rFonts w:hint="eastAsia"/>
        </w:rPr>
        <w:t>车辆日志数据为</w:t>
      </w:r>
      <w:r>
        <w:rPr>
          <w:rFonts w:hint="eastAsia"/>
        </w:rPr>
        <w:t>Json</w:t>
      </w:r>
      <w:r>
        <w:rPr>
          <w:rFonts w:hint="eastAsia"/>
        </w:rPr>
        <w:t>格式的文本文件。每行为一个完整的</w:t>
      </w:r>
      <w:r>
        <w:rPr>
          <w:rFonts w:hint="eastAsia"/>
        </w:rPr>
        <w:t>Json</w:t>
      </w:r>
      <w:r>
        <w:rPr>
          <w:rFonts w:hint="eastAsia"/>
        </w:rPr>
        <w:t>串，其中字段含义如下：</w:t>
      </w:r>
    </w:p>
    <w:tbl>
      <w:tblPr>
        <w:tblStyle w:val="afff2"/>
        <w:tblW w:w="0" w:type="auto"/>
        <w:tblLook w:val="04A0" w:firstRow="1" w:lastRow="0" w:firstColumn="1" w:lastColumn="0" w:noHBand="0" w:noVBand="1"/>
      </w:tblPr>
      <w:tblGrid>
        <w:gridCol w:w="4432"/>
        <w:gridCol w:w="3864"/>
      </w:tblGrid>
      <w:tr w:rsidR="004E5404" w:rsidTr="004E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r>
              <w:rPr>
                <w:rFonts w:hint="eastAsia"/>
              </w:rPr>
              <w:t>字段名</w:t>
            </w:r>
          </w:p>
        </w:tc>
        <w:tc>
          <w:tcPr>
            <w:tcW w:w="3864"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pPr>
            <w:r>
              <w:rPr>
                <w:rFonts w:hint="eastAsia"/>
              </w:rPr>
              <w:t>字段类型</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r>
              <w:rPr>
                <w:rFonts w:hint="eastAsia"/>
              </w:rPr>
              <w:t>vin</w:t>
            </w:r>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车辆唯一编码</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r>
              <w:rPr>
                <w:rFonts w:hint="eastAsia"/>
              </w:rPr>
              <w:t>t</w:t>
            </w:r>
            <w:r>
              <w:t>imestamp</w:t>
            </w:r>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日志采集时间</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rPr>
                <w:rFonts w:hint="eastAsia"/>
              </w:rPr>
              <w:t>c</w:t>
            </w:r>
            <w:r>
              <w:t>ar_status</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车辆状态</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rPr>
                <w:rFonts w:hint="eastAsia"/>
              </w:rPr>
              <w:t>c</w:t>
            </w:r>
            <w:r>
              <w:t>harg_status</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充电状态</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rPr>
                <w:rFonts w:hint="eastAsia"/>
              </w:rPr>
              <w:t>e</w:t>
            </w:r>
            <w:r>
              <w:t>xecution_mode</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运行模式</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r>
              <w:rPr>
                <w:rFonts w:hint="eastAsia"/>
              </w:rPr>
              <w:t>v</w:t>
            </w:r>
            <w:r>
              <w:t>elocity</w:t>
            </w:r>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车速</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r>
              <w:rPr>
                <w:rFonts w:hint="eastAsia"/>
              </w:rPr>
              <w:t>m</w:t>
            </w:r>
            <w:r>
              <w:t>ileage</w:t>
            </w:r>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里程</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r>
              <w:rPr>
                <w:rFonts w:hint="eastAsia"/>
              </w:rPr>
              <w:t>v</w:t>
            </w:r>
            <w:r>
              <w:t>oltage</w:t>
            </w:r>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总电压</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electric_current</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总电流</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r>
              <w:rPr>
                <w:rFonts w:hint="eastAsia"/>
              </w:rPr>
              <w:t>s</w:t>
            </w:r>
            <w:r>
              <w:t>oc</w:t>
            </w:r>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t>SOC</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rPr>
                <w:rFonts w:hint="eastAsia"/>
              </w:rPr>
              <w:t>d</w:t>
            </w:r>
            <w:r>
              <w:t>c_status</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DC-DC</w:t>
            </w:r>
            <w:r>
              <w:rPr>
                <w:rFonts w:hint="eastAsia"/>
              </w:rPr>
              <w:t>状态</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r>
              <w:rPr>
                <w:rFonts w:hint="eastAsia"/>
              </w:rPr>
              <w:t>g</w:t>
            </w:r>
            <w:r>
              <w:t>ear</w:t>
            </w:r>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挡位</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insulation_resistance</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绝缘电阻</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rPr>
                <w:rFonts w:hint="eastAsia"/>
              </w:rPr>
              <w:t>m</w:t>
            </w:r>
            <w:r>
              <w:t>otor_count</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驱动电机个数</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rPr>
                <w:rFonts w:hint="eastAsia"/>
                <w:color w:val="FF0000"/>
              </w:rPr>
              <w:t>m</w:t>
            </w:r>
            <w:r>
              <w:rPr>
                <w:color w:val="FF0000"/>
              </w:rPr>
              <w:t>otor_list</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color w:val="FF0000"/>
              </w:rPr>
              <w:t>驱动电机列表</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fuel_cell_voltage</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燃料电池电压</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fuel_cell_current</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燃料电池电流</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fuel_cell_consume_rate</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燃料消耗率</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fuel_cell_temperature_probe_count</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燃料电池温度探针总数</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fuel_cell_temperature</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燃料电池温度值</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fuel_cell_max_temperature</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gramStart"/>
            <w:r>
              <w:rPr>
                <w:rFonts w:hint="eastAsia"/>
              </w:rPr>
              <w:t>氢系统</w:t>
            </w:r>
            <w:proofErr w:type="gramEnd"/>
            <w:r>
              <w:rPr>
                <w:rFonts w:hint="eastAsia"/>
              </w:rPr>
              <w:t>中最高温度</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fuel_cell_max_temperature_probe_id</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proofErr w:type="gramStart"/>
            <w:r>
              <w:rPr>
                <w:rFonts w:hint="eastAsia"/>
              </w:rPr>
              <w:t>氢系统</w:t>
            </w:r>
            <w:proofErr w:type="gramEnd"/>
            <w:r>
              <w:rPr>
                <w:rFonts w:hint="eastAsia"/>
              </w:rPr>
              <w:t>中最高温度</w:t>
            </w:r>
            <w:proofErr w:type="gramStart"/>
            <w:r>
              <w:rPr>
                <w:rFonts w:hint="eastAsia"/>
              </w:rPr>
              <w:t>探针号</w:t>
            </w:r>
            <w:proofErr w:type="gramEnd"/>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fuel_cell_max_</w:t>
            </w:r>
            <w:r>
              <w:rPr>
                <w:rFonts w:hint="eastAsia"/>
              </w:rPr>
              <w:t>h</w:t>
            </w:r>
            <w:r>
              <w:t>ydrogen_consistency</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氢气最高浓度</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fuel_cell_max_hydrogen_consistency_probe_id</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氢气最高浓度传感器代号</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fuel_cell_max_hydrogen_pressure</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氢气最高压力</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fuel_cell_max_hydrogen_pressure_probe_id</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氢气最高压力传感器代号</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lastRenderedPageBreak/>
              <w:t>fuel_cell_dc_status</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高压</w:t>
            </w:r>
            <w:r>
              <w:rPr>
                <w:rFonts w:hint="eastAsia"/>
              </w:rPr>
              <w:t>DC-DC</w:t>
            </w:r>
            <w:r>
              <w:rPr>
                <w:rFonts w:hint="eastAsia"/>
              </w:rPr>
              <w:t>状态</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engine_status</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发动机状态</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crankshaft_speed</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曲轴转速</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fuel_consume_rate</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燃料消耗率</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max_voltage_battery_pack_id</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最高电压电池子系统号</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max_voltage_battery_id</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最高电压电池单体代号</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max_voltage</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电池单体电压最高值</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min_temperature_subsystem_id</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最低电压电池子系统号</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min_voltage_battery_id</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最低电压电池单体代号</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min_voltage</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电池单体电压最低值</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rPr>
                <w:b w:val="0"/>
                <w:bCs w:val="0"/>
              </w:rPr>
            </w:pPr>
            <w:proofErr w:type="spellStart"/>
            <w:r>
              <w:t>max_temperature_subsystem_id</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最高温度子系统号</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max_temperature_probe_id</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最高温度</w:t>
            </w:r>
            <w:proofErr w:type="gramStart"/>
            <w:r>
              <w:rPr>
                <w:rFonts w:hint="eastAsia"/>
              </w:rPr>
              <w:t>探针号</w:t>
            </w:r>
            <w:proofErr w:type="gramEnd"/>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max_temperature</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最高温度值</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min_voltage_battery_pack_id</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最低温度子系统号</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min_temperature_probe_id</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最低温度</w:t>
            </w:r>
            <w:proofErr w:type="gramStart"/>
            <w:r>
              <w:rPr>
                <w:rFonts w:hint="eastAsia"/>
              </w:rPr>
              <w:t>探针号</w:t>
            </w:r>
            <w:proofErr w:type="gramEnd"/>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min_temperature</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最低温度值</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alarm_level</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最高报警等级</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alarm_sign</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通用报警标志</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custom_battery_alarm_count</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可充电储能装置故障总数</w:t>
            </w:r>
            <w:r>
              <w:rPr>
                <w:rFonts w:hint="eastAsia"/>
              </w:rPr>
              <w:t>N1</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custom_battery_alarm_list</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可充电储能装置故障代码列表</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custom_motor_alarm_count</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驱动电机故障总数</w:t>
            </w:r>
            <w:r>
              <w:rPr>
                <w:rFonts w:hint="eastAsia"/>
              </w:rPr>
              <w:t>N2</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custom_motor_alarm_list</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驱动电机故障代码列表</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custom_engine_alarm_count</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发动机故障总数</w:t>
            </w:r>
            <w:r>
              <w:rPr>
                <w:rFonts w:hint="eastAsia"/>
              </w:rPr>
              <w:t>N3</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custom_engine_alarm_list</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发动机故障代码列表</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other_alarm_count</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其他故障总数</w:t>
            </w:r>
            <w:r>
              <w:rPr>
                <w:rFonts w:hint="eastAsia"/>
              </w:rPr>
              <w:t>N4</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other_alarm_list</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其他故障代码列表</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battery_count</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单体电池总数</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battery_pack_count</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单体电池包总数</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battery_voltages</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单体电池电压值列表</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battery_temperature_probe_count</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单体电池温度探针总数</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shd w:val="clear" w:color="auto" w:fill="EDEDED" w:themeFill="accent3" w:themeFillTint="33"/>
          </w:tcPr>
          <w:p w:rsidR="004E5404" w:rsidRDefault="00000000">
            <w:pPr>
              <w:pStyle w:val="-"/>
            </w:pPr>
            <w:proofErr w:type="spellStart"/>
            <w:r>
              <w:t>battery_pack_temperature_count</w:t>
            </w:r>
            <w:proofErr w:type="spellEnd"/>
          </w:p>
        </w:tc>
        <w:tc>
          <w:tcPr>
            <w:tcW w:w="3864"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单体电池包总数</w:t>
            </w:r>
          </w:p>
        </w:tc>
      </w:tr>
      <w:tr w:rsidR="004E5404" w:rsidTr="004E5404">
        <w:tc>
          <w:tcPr>
            <w:cnfStyle w:val="001000000000" w:firstRow="0" w:lastRow="0" w:firstColumn="1" w:lastColumn="0" w:oddVBand="0" w:evenVBand="0" w:oddHBand="0" w:evenHBand="0" w:firstRowFirstColumn="0" w:firstRowLastColumn="0" w:lastRowFirstColumn="0" w:lastRowLastColumn="0"/>
            <w:tcW w:w="4432" w:type="dxa"/>
          </w:tcPr>
          <w:p w:rsidR="004E5404" w:rsidRDefault="00000000">
            <w:pPr>
              <w:pStyle w:val="-"/>
            </w:pPr>
            <w:proofErr w:type="spellStart"/>
            <w:r>
              <w:t>battery_temperatures</w:t>
            </w:r>
            <w:proofErr w:type="spellEnd"/>
          </w:p>
        </w:tc>
        <w:tc>
          <w:tcPr>
            <w:tcW w:w="386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单体电池温度值列表</w:t>
            </w:r>
          </w:p>
        </w:tc>
      </w:tr>
    </w:tbl>
    <w:p w:rsidR="004E5404" w:rsidRDefault="00000000">
      <w:pPr>
        <w:pStyle w:val="aff6"/>
      </w:pPr>
      <w:r>
        <w:rPr>
          <w:rFonts w:hint="eastAsia"/>
        </w:rPr>
        <w:t>其中电机列表为嵌套字段，其含义如下：</w:t>
      </w:r>
    </w:p>
    <w:tbl>
      <w:tblPr>
        <w:tblStyle w:val="afff2"/>
        <w:tblW w:w="0" w:type="auto"/>
        <w:tblLook w:val="04A0" w:firstRow="1" w:lastRow="0" w:firstColumn="1" w:lastColumn="0" w:noHBand="0" w:noVBand="1"/>
      </w:tblPr>
      <w:tblGrid>
        <w:gridCol w:w="4148"/>
        <w:gridCol w:w="4148"/>
      </w:tblGrid>
      <w:tr w:rsidR="004E5404" w:rsidTr="004E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r>
              <w:rPr>
                <w:rFonts w:hint="eastAsia"/>
              </w:rPr>
              <w:t>字段名</w:t>
            </w:r>
          </w:p>
        </w:tc>
        <w:tc>
          <w:tcPr>
            <w:tcW w:w="4148"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pPr>
            <w:r>
              <w:rPr>
                <w:rFonts w:hint="eastAsia"/>
              </w:rPr>
              <w:t>字段说明</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shd w:val="clear" w:color="auto" w:fill="EDEDED" w:themeFill="accent3" w:themeFillTint="33"/>
          </w:tcPr>
          <w:p w:rsidR="004E5404" w:rsidRDefault="00000000">
            <w:pPr>
              <w:pStyle w:val="-"/>
            </w:pPr>
            <w:r>
              <w:rPr>
                <w:rFonts w:hint="eastAsia"/>
              </w:rPr>
              <w:t>id</w:t>
            </w:r>
          </w:p>
        </w:tc>
        <w:tc>
          <w:tcPr>
            <w:tcW w:w="4148"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驱动电机序号</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r>
              <w:t>status</w:t>
            </w:r>
          </w:p>
        </w:tc>
        <w:tc>
          <w:tcPr>
            <w:tcW w:w="4148"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驱动电机状态</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shd w:val="clear" w:color="auto" w:fill="EDEDED" w:themeFill="accent3" w:themeFillTint="33"/>
          </w:tcPr>
          <w:p w:rsidR="004E5404" w:rsidRDefault="00000000">
            <w:pPr>
              <w:pStyle w:val="-"/>
            </w:pPr>
            <w:proofErr w:type="spellStart"/>
            <w:r>
              <w:t>controller_temperature</w:t>
            </w:r>
            <w:proofErr w:type="spellEnd"/>
          </w:p>
        </w:tc>
        <w:tc>
          <w:tcPr>
            <w:tcW w:w="4148"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驱动电机控制器温度</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r>
              <w:t>rev</w:t>
            </w:r>
          </w:p>
        </w:tc>
        <w:tc>
          <w:tcPr>
            <w:tcW w:w="4148"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驱动电机转速</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shd w:val="clear" w:color="auto" w:fill="EDEDED" w:themeFill="accent3" w:themeFillTint="33"/>
          </w:tcPr>
          <w:p w:rsidR="004E5404" w:rsidRDefault="00000000">
            <w:pPr>
              <w:pStyle w:val="-"/>
            </w:pPr>
            <w:r>
              <w:t>torque</w:t>
            </w:r>
          </w:p>
        </w:tc>
        <w:tc>
          <w:tcPr>
            <w:tcW w:w="4148"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驱动电机转矩</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r>
              <w:t>temperature</w:t>
            </w:r>
          </w:p>
        </w:tc>
        <w:tc>
          <w:tcPr>
            <w:tcW w:w="4148"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驱动电机温度</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shd w:val="clear" w:color="auto" w:fill="EDEDED" w:themeFill="accent3" w:themeFillTint="33"/>
          </w:tcPr>
          <w:p w:rsidR="004E5404" w:rsidRDefault="00000000">
            <w:pPr>
              <w:pStyle w:val="-"/>
            </w:pPr>
            <w:r>
              <w:t>voltage</w:t>
            </w:r>
          </w:p>
        </w:tc>
        <w:tc>
          <w:tcPr>
            <w:tcW w:w="4148"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电机控制器输入电压</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proofErr w:type="spellStart"/>
            <w:r>
              <w:t>electric_current</w:t>
            </w:r>
            <w:proofErr w:type="spellEnd"/>
          </w:p>
        </w:tc>
        <w:tc>
          <w:tcPr>
            <w:tcW w:w="4148"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电机控制器直流母线电流</w:t>
            </w:r>
          </w:p>
        </w:tc>
      </w:tr>
    </w:tbl>
    <w:p w:rsidR="004E5404" w:rsidRDefault="00000000">
      <w:pPr>
        <w:pStyle w:val="afe"/>
      </w:pPr>
      <w:r>
        <w:rPr>
          <w:rFonts w:hint="eastAsia"/>
        </w:rPr>
        <w:lastRenderedPageBreak/>
        <w:t>3</w:t>
      </w:r>
      <w:r>
        <w:t xml:space="preserve">.2 </w:t>
      </w:r>
      <w:r>
        <w:rPr>
          <w:rFonts w:hint="eastAsia"/>
        </w:rPr>
        <w:t>车辆维度数据</w:t>
      </w:r>
    </w:p>
    <w:tbl>
      <w:tblPr>
        <w:tblStyle w:val="afff2"/>
        <w:tblW w:w="0" w:type="auto"/>
        <w:tblLook w:val="04A0" w:firstRow="1" w:lastRow="0" w:firstColumn="1" w:lastColumn="0" w:noHBand="0" w:noVBand="1"/>
      </w:tblPr>
      <w:tblGrid>
        <w:gridCol w:w="4148"/>
        <w:gridCol w:w="4148"/>
      </w:tblGrid>
      <w:tr w:rsidR="004E5404" w:rsidTr="004E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r>
              <w:rPr>
                <w:rFonts w:hint="eastAsia"/>
              </w:rPr>
              <w:t>字段名</w:t>
            </w:r>
          </w:p>
        </w:tc>
        <w:tc>
          <w:tcPr>
            <w:tcW w:w="4148"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pPr>
            <w:r>
              <w:rPr>
                <w:rFonts w:hint="eastAsia"/>
              </w:rPr>
              <w:t>字段说明</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shd w:val="clear" w:color="auto" w:fill="EDEDED" w:themeFill="accent3" w:themeFillTint="33"/>
          </w:tcPr>
          <w:p w:rsidR="004E5404" w:rsidRDefault="00000000">
            <w:pPr>
              <w:pStyle w:val="-"/>
            </w:pPr>
            <w:r>
              <w:rPr>
                <w:rFonts w:hint="eastAsia"/>
              </w:rPr>
              <w:t>i</w:t>
            </w:r>
            <w:r>
              <w:t>d</w:t>
            </w:r>
          </w:p>
        </w:tc>
        <w:tc>
          <w:tcPr>
            <w:tcW w:w="4148"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车辆唯一编码</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proofErr w:type="spellStart"/>
            <w:r>
              <w:rPr>
                <w:rFonts w:hint="eastAsia"/>
              </w:rPr>
              <w:t>t</w:t>
            </w:r>
            <w:r>
              <w:t>ype_id</w:t>
            </w:r>
            <w:proofErr w:type="spellEnd"/>
          </w:p>
        </w:tc>
        <w:tc>
          <w:tcPr>
            <w:tcW w:w="4148"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车型</w:t>
            </w:r>
            <w:r>
              <w:rPr>
                <w:rFonts w:hint="eastAsia"/>
              </w:rPr>
              <w:t>ID</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shd w:val="clear" w:color="auto" w:fill="EDEDED" w:themeFill="accent3" w:themeFillTint="33"/>
          </w:tcPr>
          <w:p w:rsidR="004E5404" w:rsidRDefault="00000000">
            <w:pPr>
              <w:pStyle w:val="-"/>
            </w:pPr>
            <w:r>
              <w:rPr>
                <w:rFonts w:hint="eastAsia"/>
              </w:rPr>
              <w:t>t</w:t>
            </w:r>
            <w:r>
              <w:t>ype</w:t>
            </w:r>
          </w:p>
        </w:tc>
        <w:tc>
          <w:tcPr>
            <w:tcW w:w="4148"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车型</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proofErr w:type="spellStart"/>
            <w:r>
              <w:rPr>
                <w:rFonts w:hint="eastAsia"/>
              </w:rPr>
              <w:t>s</w:t>
            </w:r>
            <w:r>
              <w:t>ale_type</w:t>
            </w:r>
            <w:proofErr w:type="spellEnd"/>
          </w:p>
        </w:tc>
        <w:tc>
          <w:tcPr>
            <w:tcW w:w="4148"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销售车型</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shd w:val="clear" w:color="auto" w:fill="EDEDED" w:themeFill="accent3" w:themeFillTint="33"/>
          </w:tcPr>
          <w:p w:rsidR="004E5404" w:rsidRDefault="00000000">
            <w:pPr>
              <w:pStyle w:val="-"/>
            </w:pPr>
            <w:r>
              <w:rPr>
                <w:rFonts w:hint="eastAsia"/>
              </w:rPr>
              <w:t>t</w:t>
            </w:r>
            <w:r>
              <w:t>rademark</w:t>
            </w:r>
          </w:p>
        </w:tc>
        <w:tc>
          <w:tcPr>
            <w:tcW w:w="4148"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品牌</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r>
              <w:rPr>
                <w:rFonts w:hint="eastAsia"/>
              </w:rPr>
              <w:t>c</w:t>
            </w:r>
            <w:r>
              <w:t>ompany</w:t>
            </w:r>
          </w:p>
        </w:tc>
        <w:tc>
          <w:tcPr>
            <w:tcW w:w="4148"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厂商</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shd w:val="clear" w:color="auto" w:fill="EDEDED" w:themeFill="accent3" w:themeFillTint="33"/>
          </w:tcPr>
          <w:p w:rsidR="004E5404" w:rsidRDefault="00000000">
            <w:pPr>
              <w:pStyle w:val="-"/>
            </w:pPr>
            <w:proofErr w:type="spellStart"/>
            <w:r>
              <w:rPr>
                <w:rFonts w:hint="eastAsia"/>
              </w:rPr>
              <w:t>s</w:t>
            </w:r>
            <w:r>
              <w:t>eating_cap</w:t>
            </w:r>
            <w:r>
              <w:rPr>
                <w:rFonts w:hint="eastAsia"/>
              </w:rPr>
              <w:t>a</w:t>
            </w:r>
            <w:r>
              <w:t>city</w:t>
            </w:r>
            <w:proofErr w:type="spellEnd"/>
          </w:p>
        </w:tc>
        <w:tc>
          <w:tcPr>
            <w:tcW w:w="4148"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准载人数</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proofErr w:type="spellStart"/>
            <w:r>
              <w:t>power_type</w:t>
            </w:r>
            <w:proofErr w:type="spellEnd"/>
          </w:p>
        </w:tc>
        <w:tc>
          <w:tcPr>
            <w:tcW w:w="4148"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车辆动力类型</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shd w:val="clear" w:color="auto" w:fill="EDEDED" w:themeFill="accent3" w:themeFillTint="33"/>
          </w:tcPr>
          <w:p w:rsidR="004E5404" w:rsidRDefault="00000000">
            <w:pPr>
              <w:pStyle w:val="-"/>
            </w:pPr>
            <w:proofErr w:type="spellStart"/>
            <w:r>
              <w:t>charge_type</w:t>
            </w:r>
            <w:proofErr w:type="spellEnd"/>
          </w:p>
        </w:tc>
        <w:tc>
          <w:tcPr>
            <w:tcW w:w="4148"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车辆支持充电类型</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r>
              <w:t>category</w:t>
            </w:r>
          </w:p>
        </w:tc>
        <w:tc>
          <w:tcPr>
            <w:tcW w:w="4148"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车辆分类</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shd w:val="clear" w:color="auto" w:fill="EDEDED" w:themeFill="accent3" w:themeFillTint="33"/>
          </w:tcPr>
          <w:p w:rsidR="004E5404" w:rsidRDefault="00000000">
            <w:pPr>
              <w:pStyle w:val="-"/>
            </w:pPr>
            <w:proofErr w:type="spellStart"/>
            <w:r>
              <w:t>weight_kg</w:t>
            </w:r>
            <w:proofErr w:type="spellEnd"/>
          </w:p>
        </w:tc>
        <w:tc>
          <w:tcPr>
            <w:tcW w:w="4148" w:type="dxa"/>
            <w:shd w:val="clear" w:color="auto" w:fill="EDEDED" w:themeFill="accent3" w:themeFillTint="33"/>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总质量（</w:t>
            </w:r>
            <w:r>
              <w:rPr>
                <w:rFonts w:hint="eastAsia"/>
              </w:rPr>
              <w:t>kg</w:t>
            </w:r>
            <w:r>
              <w:rPr>
                <w:rFonts w:hint="eastAsia"/>
              </w:rPr>
              <w:t>）</w:t>
            </w:r>
          </w:p>
        </w:tc>
      </w:tr>
      <w:tr w:rsidR="004E5404" w:rsidTr="004E5404">
        <w:tc>
          <w:tcPr>
            <w:cnfStyle w:val="001000000000" w:firstRow="0" w:lastRow="0" w:firstColumn="1" w:lastColumn="0" w:oddVBand="0" w:evenVBand="0" w:oddHBand="0" w:evenHBand="0" w:firstRowFirstColumn="0" w:firstRowLastColumn="0" w:lastRowFirstColumn="0" w:lastRowLastColumn="0"/>
            <w:tcW w:w="4148" w:type="dxa"/>
          </w:tcPr>
          <w:p w:rsidR="004E5404" w:rsidRDefault="00000000">
            <w:pPr>
              <w:pStyle w:val="-"/>
            </w:pPr>
            <w:r>
              <w:t>warranty</w:t>
            </w:r>
          </w:p>
        </w:tc>
        <w:tc>
          <w:tcPr>
            <w:tcW w:w="4148"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整车质保期（年</w:t>
            </w:r>
            <w:r>
              <w:rPr>
                <w:rFonts w:hint="eastAsia"/>
              </w:rPr>
              <w:t>/</w:t>
            </w:r>
            <w:proofErr w:type="gramStart"/>
            <w:r>
              <w:rPr>
                <w:rFonts w:hint="eastAsia"/>
              </w:rPr>
              <w:t>万公里</w:t>
            </w:r>
            <w:proofErr w:type="gramEnd"/>
            <w:r>
              <w:rPr>
                <w:rFonts w:hint="eastAsia"/>
              </w:rPr>
              <w:t>）</w:t>
            </w:r>
          </w:p>
        </w:tc>
      </w:tr>
    </w:tbl>
    <w:p w:rsidR="004E5404" w:rsidRDefault="00000000">
      <w:pPr>
        <w:pStyle w:val="afc"/>
      </w:pPr>
      <w:r>
        <w:rPr>
          <w:rFonts w:hint="eastAsia"/>
        </w:rPr>
        <w:t>第</w:t>
      </w:r>
      <w:r>
        <w:t>4</w:t>
      </w:r>
      <w:r>
        <w:rPr>
          <w:rFonts w:hint="eastAsia"/>
        </w:rPr>
        <w:t>章</w:t>
      </w:r>
      <w:r>
        <w:rPr>
          <w:rFonts w:hint="eastAsia"/>
        </w:rPr>
        <w:t xml:space="preserve"> </w:t>
      </w:r>
      <w:r>
        <w:rPr>
          <w:rFonts w:hint="eastAsia"/>
        </w:rPr>
        <w:t>环境准备</w:t>
      </w:r>
    </w:p>
    <w:p w:rsidR="004E5404" w:rsidRDefault="00000000">
      <w:pPr>
        <w:pStyle w:val="afe"/>
      </w:pPr>
      <w:r>
        <w:t>4</w:t>
      </w:r>
      <w:r>
        <w:rPr>
          <w:rFonts w:hint="eastAsia"/>
        </w:rPr>
        <w:t>.</w:t>
      </w:r>
      <w:r>
        <w:t xml:space="preserve">1 </w:t>
      </w:r>
      <w:r>
        <w:rPr>
          <w:rFonts w:hint="eastAsia"/>
        </w:rPr>
        <w:t>服务器和</w:t>
      </w:r>
      <w:r>
        <w:rPr>
          <w:rFonts w:hint="eastAsia"/>
        </w:rPr>
        <w:t>JDK</w:t>
      </w:r>
      <w:r>
        <w:rPr>
          <w:rFonts w:hint="eastAsia"/>
        </w:rPr>
        <w:t>准备</w:t>
      </w:r>
    </w:p>
    <w:p w:rsidR="004E5404" w:rsidRDefault="00000000">
      <w:pPr>
        <w:pStyle w:val="aff0"/>
      </w:pPr>
      <w:r>
        <w:t>4.</w:t>
      </w:r>
      <w:r>
        <w:rPr>
          <w:rFonts w:hint="eastAsia"/>
        </w:rPr>
        <w:t>1</w:t>
      </w:r>
      <w:r>
        <w:t xml:space="preserve">.1 </w:t>
      </w:r>
      <w:r>
        <w:rPr>
          <w:rFonts w:hint="eastAsia"/>
        </w:rPr>
        <w:t>服务器准备</w:t>
      </w:r>
    </w:p>
    <w:p w:rsidR="004E5404" w:rsidRDefault="00000000">
      <w:pPr>
        <w:pStyle w:val="aff6"/>
      </w:pPr>
      <w:r>
        <w:rPr>
          <w:rFonts w:hint="eastAsia"/>
        </w:rPr>
        <w:t>安装如下文档配置步骤，分别安装</w:t>
      </w:r>
      <w:r>
        <w:rPr>
          <w:rFonts w:hint="eastAsia"/>
        </w:rPr>
        <w:t>hadoop</w:t>
      </w:r>
      <w:r>
        <w:t>102</w:t>
      </w:r>
      <w:r>
        <w:rPr>
          <w:rFonts w:hint="eastAsia"/>
        </w:rPr>
        <w:t>、</w:t>
      </w:r>
      <w:r>
        <w:rPr>
          <w:rFonts w:hint="eastAsia"/>
        </w:rPr>
        <w:t>hadoop</w:t>
      </w:r>
      <w:r>
        <w:t>103</w:t>
      </w:r>
      <w:r>
        <w:rPr>
          <w:rFonts w:hint="eastAsia"/>
        </w:rPr>
        <w:t>、</w:t>
      </w:r>
      <w:r>
        <w:rPr>
          <w:rFonts w:hint="eastAsia"/>
        </w:rPr>
        <w:t>hadoop</w:t>
      </w:r>
      <w:r>
        <w:t>104</w:t>
      </w:r>
      <w:r>
        <w:rPr>
          <w:rFonts w:hint="eastAsia"/>
        </w:rPr>
        <w:t>三台主机。</w:t>
      </w:r>
    </w:p>
    <w:bookmarkStart w:id="2" w:name="_MON_1650349192"/>
    <w:bookmarkEnd w:id="2"/>
    <w:p w:rsidR="004E5404" w:rsidRDefault="00000000">
      <w:pPr>
        <w:pStyle w:val="aff6"/>
      </w:pPr>
      <w:r>
        <w:object w:dxaOrig="2063" w:dyaOrig="1425">
          <v:shape id="_x0000_i1033" type="#_x0000_t75" style="width:103.25pt;height:71.3pt" o:ole="">
            <v:imagedata r:id="rId25" o:title=""/>
          </v:shape>
          <o:OLEObject Type="Embed" ProgID="Word.Document.12" ShapeID="_x0000_i1033" DrawAspect="Icon" ObjectID="_1748414503" r:id="rId26"/>
        </w:object>
      </w:r>
    </w:p>
    <w:p w:rsidR="004E5404" w:rsidRDefault="00000000">
      <w:pPr>
        <w:pStyle w:val="aff0"/>
      </w:pPr>
      <w:r>
        <w:t>4.</w:t>
      </w:r>
      <w:r>
        <w:rPr>
          <w:rFonts w:hint="eastAsia"/>
        </w:rPr>
        <w:t>1</w:t>
      </w:r>
      <w:r>
        <w:t xml:space="preserve">.2 </w:t>
      </w:r>
      <w:r>
        <w:rPr>
          <w:rFonts w:hint="eastAsia"/>
        </w:rPr>
        <w:t>阿里云服务器准备（可选）</w:t>
      </w:r>
    </w:p>
    <w:bookmarkStart w:id="3" w:name="_MON_1656059865"/>
    <w:bookmarkEnd w:id="3"/>
    <w:p w:rsidR="004E5404" w:rsidRDefault="00000000">
      <w:pPr>
        <w:pStyle w:val="aff6"/>
      </w:pPr>
      <w:r>
        <w:object w:dxaOrig="2018" w:dyaOrig="1440">
          <v:shape id="_x0000_i1034" type="#_x0000_t75" style="width:101.2pt;height:1in" o:ole="">
            <v:imagedata r:id="rId27" o:title=""/>
          </v:shape>
          <o:OLEObject Type="Embed" ProgID="Word.Document.8" ShapeID="_x0000_i1034" DrawAspect="Icon" ObjectID="_1748414504" r:id="rId28"/>
        </w:object>
      </w:r>
    </w:p>
    <w:p w:rsidR="004E5404" w:rsidRDefault="00000000">
      <w:pPr>
        <w:pStyle w:val="aff0"/>
      </w:pPr>
      <w:r>
        <w:t>4.</w:t>
      </w:r>
      <w:r>
        <w:rPr>
          <w:rFonts w:hint="eastAsia"/>
        </w:rPr>
        <w:t>1</w:t>
      </w:r>
      <w:r>
        <w:t xml:space="preserve">.3 </w:t>
      </w:r>
      <w:r>
        <w:t>编写集群分发脚本</w:t>
      </w:r>
      <w:proofErr w:type="spellStart"/>
      <w:r>
        <w:t>xsync</w:t>
      </w:r>
      <w:proofErr w:type="spellEnd"/>
    </w:p>
    <w:p w:rsidR="004E5404" w:rsidRDefault="00000000">
      <w:pPr>
        <w:pStyle w:val="aff4"/>
      </w:pPr>
      <w:r>
        <w:t>1</w:t>
      </w:r>
      <w:r>
        <w:rPr>
          <w:rFonts w:hint="eastAsia"/>
        </w:rPr>
        <w:t>）</w:t>
      </w:r>
      <w:proofErr w:type="spellStart"/>
      <w:r>
        <w:t>xsync</w:t>
      </w:r>
      <w:proofErr w:type="spellEnd"/>
      <w:r>
        <w:t>集群分发</w:t>
      </w:r>
      <w:r>
        <w:rPr>
          <w:rFonts w:hint="eastAsia"/>
        </w:rPr>
        <w:t>脚本</w:t>
      </w:r>
    </w:p>
    <w:p w:rsidR="004E5404" w:rsidRDefault="00000000">
      <w:pPr>
        <w:pStyle w:val="aff6"/>
      </w:pPr>
      <w:r>
        <w:rPr>
          <w:rFonts w:hint="eastAsia"/>
        </w:rPr>
        <w:t>（</w:t>
      </w:r>
      <w:r>
        <w:rPr>
          <w:rFonts w:hint="eastAsia"/>
        </w:rPr>
        <w:t>1</w:t>
      </w:r>
      <w:r>
        <w:rPr>
          <w:rFonts w:hint="eastAsia"/>
        </w:rPr>
        <w:t>）需求</w:t>
      </w:r>
      <w:r>
        <w:t>：循环复制文件到所有节点的相同目录下</w:t>
      </w:r>
    </w:p>
    <w:p w:rsidR="004E5404" w:rsidRDefault="00000000">
      <w:pPr>
        <w:pStyle w:val="aff6"/>
      </w:pPr>
      <w:r>
        <w:t>（</w:t>
      </w:r>
      <w:r>
        <w:t>2</w:t>
      </w:r>
      <w:r>
        <w:t>）</w:t>
      </w:r>
      <w:r>
        <w:rPr>
          <w:rFonts w:hint="eastAsia"/>
        </w:rPr>
        <w:t>需求</w:t>
      </w:r>
      <w:r>
        <w:t>分析</w:t>
      </w:r>
    </w:p>
    <w:p w:rsidR="004E5404" w:rsidRDefault="00000000">
      <w:pPr>
        <w:pStyle w:val="aff6"/>
      </w:pPr>
      <w:r>
        <w:rPr>
          <w:rFonts w:hint="eastAsia"/>
        </w:rPr>
        <w:t>①</w:t>
      </w:r>
      <w:r>
        <w:rPr>
          <w:rFonts w:hint="eastAsia"/>
        </w:rPr>
        <w:t xml:space="preserve"> </w:t>
      </w:r>
      <w:proofErr w:type="spellStart"/>
      <w:r>
        <w:t>rsync</w:t>
      </w:r>
      <w:proofErr w:type="spellEnd"/>
      <w:r>
        <w:rPr>
          <w:rFonts w:hint="eastAsia"/>
        </w:rPr>
        <w:t>命令</w:t>
      </w:r>
      <w:r>
        <w:t>原始拷贝：</w:t>
      </w:r>
    </w:p>
    <w:p w:rsidR="004E5404" w:rsidRDefault="00000000">
      <w:pPr>
        <w:pStyle w:val="afff"/>
      </w:pPr>
      <w:proofErr w:type="spellStart"/>
      <w:r>
        <w:t>rsync</w:t>
      </w:r>
      <w:proofErr w:type="spellEnd"/>
      <w:r>
        <w:t xml:space="preserve"> -av /opt/module root@hadoop103:/opt/</w:t>
      </w:r>
    </w:p>
    <w:p w:rsidR="004E5404" w:rsidRDefault="00000000">
      <w:pPr>
        <w:pStyle w:val="aff6"/>
      </w:pPr>
      <w:r>
        <w:rPr>
          <w:rFonts w:hint="eastAsia"/>
        </w:rPr>
        <w:lastRenderedPageBreak/>
        <w:t>②</w:t>
      </w:r>
      <w:r>
        <w:rPr>
          <w:rFonts w:hint="eastAsia"/>
        </w:rPr>
        <w:t xml:space="preserve"> </w:t>
      </w:r>
      <w:r>
        <w:t>期望脚本：</w:t>
      </w:r>
    </w:p>
    <w:p w:rsidR="004E5404" w:rsidRDefault="00000000">
      <w:pPr>
        <w:pStyle w:val="afff"/>
      </w:pPr>
      <w:proofErr w:type="spellStart"/>
      <w:r>
        <w:t>xsync</w:t>
      </w:r>
      <w:proofErr w:type="spellEnd"/>
      <w:r>
        <w:t>要同步的文件名称</w:t>
      </w:r>
    </w:p>
    <w:p w:rsidR="004E5404" w:rsidRDefault="00000000">
      <w:pPr>
        <w:pStyle w:val="aff6"/>
      </w:pPr>
      <w:r>
        <w:rPr>
          <w:rFonts w:hint="eastAsia"/>
        </w:rPr>
        <w:t>③</w:t>
      </w:r>
      <w:r>
        <w:rPr>
          <w:rFonts w:hint="eastAsia"/>
        </w:rPr>
        <w:t xml:space="preserve"> </w:t>
      </w:r>
      <w:r>
        <w:rPr>
          <w:rFonts w:hint="eastAsia"/>
        </w:rPr>
        <w:t>说明</w:t>
      </w:r>
      <w:r>
        <w:t>：在</w:t>
      </w:r>
      <w:r>
        <w:rPr>
          <w:rFonts w:hint="eastAsia"/>
        </w:rPr>
        <w:t>/home/</w:t>
      </w:r>
      <w:proofErr w:type="spellStart"/>
      <w:r>
        <w:rPr>
          <w:rFonts w:hint="eastAsia"/>
        </w:rPr>
        <w:t>atguigu</w:t>
      </w:r>
      <w:proofErr w:type="spellEnd"/>
      <w:r>
        <w:rPr>
          <w:rFonts w:hint="eastAsia"/>
        </w:rPr>
        <w:t>/bin</w:t>
      </w:r>
      <w:r>
        <w:t>这个目录下存放的脚本，</w:t>
      </w:r>
      <w:proofErr w:type="spellStart"/>
      <w:r>
        <w:rPr>
          <w:rFonts w:hint="eastAsia"/>
        </w:rPr>
        <w:t>atguigu</w:t>
      </w:r>
      <w:proofErr w:type="spellEnd"/>
      <w:r>
        <w:rPr>
          <w:rFonts w:hint="eastAsia"/>
        </w:rPr>
        <w:t>用户</w:t>
      </w:r>
      <w:r>
        <w:t>可以在系统任何地方直接执行。</w:t>
      </w:r>
    </w:p>
    <w:p w:rsidR="004E5404" w:rsidRDefault="00000000">
      <w:pPr>
        <w:pStyle w:val="aff6"/>
      </w:pPr>
      <w:r>
        <w:rPr>
          <w:rFonts w:hint="eastAsia"/>
        </w:rPr>
        <w:t>（</w:t>
      </w:r>
      <w:r>
        <w:t>3</w:t>
      </w:r>
      <w:r>
        <w:rPr>
          <w:rFonts w:hint="eastAsia"/>
        </w:rPr>
        <w:t>）脚本实现</w:t>
      </w:r>
    </w:p>
    <w:p w:rsidR="004E5404" w:rsidRDefault="00000000">
      <w:pPr>
        <w:pStyle w:val="aff6"/>
      </w:pPr>
      <w:r>
        <w:rPr>
          <w:rFonts w:hint="eastAsia"/>
        </w:rPr>
        <w:t>①</w:t>
      </w:r>
      <w:r>
        <w:rPr>
          <w:rFonts w:hint="eastAsia"/>
        </w:rPr>
        <w:t xml:space="preserve"> </w:t>
      </w:r>
      <w:r>
        <w:rPr>
          <w:rFonts w:hint="eastAsia"/>
        </w:rPr>
        <w:t>在用的家目录</w:t>
      </w:r>
      <w:r>
        <w:rPr>
          <w:rFonts w:hint="eastAsia"/>
        </w:rPr>
        <w:t>/home/</w:t>
      </w:r>
      <w:proofErr w:type="spellStart"/>
      <w:r>
        <w:rPr>
          <w:rFonts w:hint="eastAsia"/>
        </w:rPr>
        <w:t>atguigu</w:t>
      </w:r>
      <w:proofErr w:type="spellEnd"/>
      <w:r>
        <w:rPr>
          <w:rFonts w:hint="eastAsia"/>
        </w:rPr>
        <w:t>下创建</w:t>
      </w:r>
      <w:r>
        <w:rPr>
          <w:rFonts w:hint="eastAsia"/>
        </w:rPr>
        <w:t>bin</w:t>
      </w:r>
      <w:r>
        <w:rPr>
          <w:rFonts w:hint="eastAsia"/>
        </w:rPr>
        <w:t>文件夹</w:t>
      </w:r>
    </w:p>
    <w:p w:rsidR="004E5404" w:rsidRDefault="00000000">
      <w:pPr>
        <w:pStyle w:val="afff"/>
      </w:pPr>
      <w:r>
        <w:t xml:space="preserve">[atguigu@hadoop102 </w:t>
      </w:r>
      <w:proofErr w:type="gramStart"/>
      <w:r>
        <w:t>~]$</w:t>
      </w:r>
      <w:proofErr w:type="gramEnd"/>
      <w:r>
        <w:t xml:space="preserve"> </w:t>
      </w:r>
      <w:proofErr w:type="spellStart"/>
      <w:r>
        <w:t>mkdir</w:t>
      </w:r>
      <w:proofErr w:type="spellEnd"/>
      <w:r>
        <w:t xml:space="preserve"> bin</w:t>
      </w:r>
    </w:p>
    <w:p w:rsidR="004E5404" w:rsidRDefault="00000000">
      <w:pPr>
        <w:pStyle w:val="aff6"/>
      </w:pPr>
      <w:r>
        <w:rPr>
          <w:rFonts w:hint="eastAsia"/>
        </w:rPr>
        <w:t>②</w:t>
      </w:r>
      <w:r>
        <w:t>在</w:t>
      </w:r>
      <w:r>
        <w:rPr>
          <w:rFonts w:hint="eastAsia"/>
        </w:rPr>
        <w:t>/home/</w:t>
      </w:r>
      <w:proofErr w:type="spellStart"/>
      <w:r>
        <w:rPr>
          <w:rFonts w:hint="eastAsia"/>
        </w:rPr>
        <w:t>atguigu</w:t>
      </w:r>
      <w:proofErr w:type="spellEnd"/>
      <w:r>
        <w:t>/bin</w:t>
      </w:r>
      <w:r>
        <w:t>目录下创建</w:t>
      </w:r>
      <w:proofErr w:type="spellStart"/>
      <w:r>
        <w:t>xsyn</w:t>
      </w:r>
      <w:r>
        <w:rPr>
          <w:rFonts w:hint="eastAsia"/>
        </w:rPr>
        <w:t>c</w:t>
      </w:r>
      <w:proofErr w:type="spellEnd"/>
      <w:r>
        <w:rPr>
          <w:rFonts w:hint="eastAsia"/>
        </w:rPr>
        <w:t>文件，以便全局调用</w:t>
      </w:r>
    </w:p>
    <w:p w:rsidR="004E5404" w:rsidRDefault="00000000">
      <w:pPr>
        <w:pStyle w:val="afff"/>
      </w:pPr>
      <w:r>
        <w:t xml:space="preserve">[atguigu@hadoop102 </w:t>
      </w:r>
      <w:proofErr w:type="gramStart"/>
      <w:r>
        <w:t>~]$</w:t>
      </w:r>
      <w:proofErr w:type="gramEnd"/>
      <w:r>
        <w:t xml:space="preserve"> cd /home/</w:t>
      </w:r>
      <w:proofErr w:type="spellStart"/>
      <w:r>
        <w:t>atguigu</w:t>
      </w:r>
      <w:proofErr w:type="spellEnd"/>
      <w:r>
        <w:t>/</w:t>
      </w:r>
      <w:r>
        <w:rPr>
          <w:rFonts w:hint="eastAsia"/>
        </w:rPr>
        <w:t>bin</w:t>
      </w:r>
    </w:p>
    <w:p w:rsidR="004E5404" w:rsidRDefault="00000000">
      <w:pPr>
        <w:pStyle w:val="afff"/>
      </w:pPr>
      <w:r>
        <w:t xml:space="preserve">[atguigu@hadoop102 </w:t>
      </w:r>
      <w:proofErr w:type="gramStart"/>
      <w:r w:rsidR="00251E26">
        <w:t>bin</w:t>
      </w:r>
      <w:r>
        <w:t>]$</w:t>
      </w:r>
      <w:proofErr w:type="gramEnd"/>
      <w:r>
        <w:t xml:space="preserve"> </w:t>
      </w:r>
      <w:r>
        <w:rPr>
          <w:rFonts w:hint="eastAsia"/>
        </w:rPr>
        <w:t>v</w:t>
      </w:r>
      <w:r>
        <w:t xml:space="preserve">im </w:t>
      </w:r>
      <w:proofErr w:type="spellStart"/>
      <w:r>
        <w:t>xsync</w:t>
      </w:r>
      <w:proofErr w:type="spellEnd"/>
    </w:p>
    <w:p w:rsidR="004E5404" w:rsidRDefault="00000000">
      <w:pPr>
        <w:pStyle w:val="aff6"/>
      </w:pPr>
      <w:r>
        <w:rPr>
          <w:rFonts w:hint="eastAsia"/>
        </w:rPr>
        <w:t>在</w:t>
      </w:r>
      <w:r>
        <w:t>该文件中编写如</w:t>
      </w:r>
      <w:r>
        <w:rPr>
          <w:rFonts w:hint="eastAsia"/>
        </w:rPr>
        <w:t>下</w:t>
      </w:r>
      <w:r>
        <w:t>代码</w:t>
      </w:r>
    </w:p>
    <w:p w:rsidR="004E5404" w:rsidRDefault="00000000">
      <w:pPr>
        <w:pStyle w:val="afff"/>
      </w:pPr>
      <w:proofErr w:type="gramStart"/>
      <w:r>
        <w:t>#!/</w:t>
      </w:r>
      <w:proofErr w:type="gramEnd"/>
      <w:r>
        <w:t>bin/bash</w:t>
      </w:r>
    </w:p>
    <w:p w:rsidR="004E5404" w:rsidRDefault="00000000">
      <w:pPr>
        <w:pStyle w:val="afff"/>
      </w:pPr>
      <w:r>
        <w:rPr>
          <w:rFonts w:hint="eastAsia"/>
        </w:rPr>
        <w:t xml:space="preserve">#1. </w:t>
      </w:r>
      <w:r>
        <w:rPr>
          <w:rFonts w:hint="eastAsia"/>
        </w:rPr>
        <w:t>判断参数个数</w:t>
      </w:r>
    </w:p>
    <w:p w:rsidR="004E5404" w:rsidRDefault="00000000">
      <w:pPr>
        <w:pStyle w:val="afff"/>
      </w:pPr>
      <w:r>
        <w:t>if [ $# -</w:t>
      </w:r>
      <w:proofErr w:type="spellStart"/>
      <w:r>
        <w:t>lt</w:t>
      </w:r>
      <w:proofErr w:type="spellEnd"/>
      <w:r>
        <w:t xml:space="preserve"> </w:t>
      </w:r>
      <w:proofErr w:type="gramStart"/>
      <w:r>
        <w:t>1 ]</w:t>
      </w:r>
      <w:proofErr w:type="gramEnd"/>
    </w:p>
    <w:p w:rsidR="004E5404" w:rsidRDefault="00000000">
      <w:pPr>
        <w:pStyle w:val="afff"/>
      </w:pPr>
      <w:r>
        <w:t>then</w:t>
      </w:r>
    </w:p>
    <w:p w:rsidR="004E5404" w:rsidRDefault="00000000">
      <w:pPr>
        <w:pStyle w:val="afff"/>
      </w:pPr>
      <w:r>
        <w:t xml:space="preserve">echo Not Enough </w:t>
      </w:r>
      <w:proofErr w:type="spellStart"/>
      <w:r>
        <w:t>Arguement</w:t>
      </w:r>
      <w:proofErr w:type="spellEnd"/>
      <w:r>
        <w:t>!</w:t>
      </w:r>
    </w:p>
    <w:p w:rsidR="004E5404" w:rsidRDefault="00000000">
      <w:pPr>
        <w:pStyle w:val="afff"/>
      </w:pPr>
      <w:r>
        <w:t>exit;</w:t>
      </w:r>
    </w:p>
    <w:p w:rsidR="004E5404" w:rsidRDefault="00000000">
      <w:pPr>
        <w:pStyle w:val="afff"/>
      </w:pPr>
      <w:r>
        <w:t>fi</w:t>
      </w:r>
    </w:p>
    <w:p w:rsidR="004E5404" w:rsidRDefault="00000000">
      <w:pPr>
        <w:pStyle w:val="afff"/>
      </w:pPr>
      <w:r>
        <w:rPr>
          <w:rFonts w:hint="eastAsia"/>
        </w:rPr>
        <w:t xml:space="preserve">#2. </w:t>
      </w:r>
      <w:r>
        <w:rPr>
          <w:rFonts w:hint="eastAsia"/>
        </w:rPr>
        <w:t>遍历集群所有机器</w:t>
      </w:r>
    </w:p>
    <w:p w:rsidR="004E5404" w:rsidRDefault="00000000">
      <w:pPr>
        <w:pStyle w:val="afff"/>
      </w:pPr>
      <w:r>
        <w:t>for host in hadoop102 hadoop103 hadoop104</w:t>
      </w:r>
    </w:p>
    <w:p w:rsidR="004E5404" w:rsidRDefault="00000000">
      <w:pPr>
        <w:pStyle w:val="afff"/>
      </w:pPr>
      <w:r>
        <w:t>do</w:t>
      </w:r>
    </w:p>
    <w:p w:rsidR="004E5404" w:rsidRDefault="00000000">
      <w:pPr>
        <w:pStyle w:val="afff"/>
      </w:pPr>
      <w:r>
        <w:t>echo ===================</w:t>
      </w:r>
      <w:proofErr w:type="gramStart"/>
      <w:r>
        <w:t>=  $</w:t>
      </w:r>
      <w:proofErr w:type="gramEnd"/>
      <w:r>
        <w:t>host  ====================</w:t>
      </w:r>
    </w:p>
    <w:p w:rsidR="004E5404" w:rsidRDefault="00000000">
      <w:pPr>
        <w:pStyle w:val="afff"/>
      </w:pPr>
      <w:r>
        <w:rPr>
          <w:rFonts w:hint="eastAsia"/>
        </w:rPr>
        <w:t xml:space="preserve">#3. </w:t>
      </w:r>
      <w:r>
        <w:rPr>
          <w:rFonts w:hint="eastAsia"/>
        </w:rPr>
        <w:t>遍历所有目录，挨个发送</w:t>
      </w:r>
    </w:p>
    <w:p w:rsidR="004E5404" w:rsidRDefault="00000000">
      <w:pPr>
        <w:pStyle w:val="afff"/>
      </w:pPr>
      <w:r>
        <w:t>for file in $@</w:t>
      </w:r>
    </w:p>
    <w:p w:rsidR="004E5404" w:rsidRDefault="00000000">
      <w:pPr>
        <w:pStyle w:val="afff"/>
      </w:pPr>
      <w:r>
        <w:t>do</w:t>
      </w:r>
    </w:p>
    <w:p w:rsidR="004E5404" w:rsidRDefault="00000000">
      <w:pPr>
        <w:pStyle w:val="afff"/>
      </w:pPr>
      <w:r>
        <w:rPr>
          <w:rFonts w:hint="eastAsia"/>
        </w:rPr>
        <w:t>#4</w:t>
      </w:r>
      <w:r>
        <w:rPr>
          <w:rFonts w:hint="eastAsia"/>
        </w:rPr>
        <w:t>判断文件是否存在</w:t>
      </w:r>
    </w:p>
    <w:p w:rsidR="004E5404" w:rsidRDefault="00000000">
      <w:pPr>
        <w:pStyle w:val="afff"/>
      </w:pPr>
      <w:r>
        <w:t>if [ -e $</w:t>
      </w:r>
      <w:proofErr w:type="gramStart"/>
      <w:r>
        <w:t>file ]</w:t>
      </w:r>
      <w:proofErr w:type="gramEnd"/>
    </w:p>
    <w:p w:rsidR="004E5404" w:rsidRDefault="00000000">
      <w:pPr>
        <w:pStyle w:val="afff"/>
      </w:pPr>
      <w:r>
        <w:t>then</w:t>
      </w:r>
    </w:p>
    <w:p w:rsidR="004E5404" w:rsidRDefault="00000000">
      <w:pPr>
        <w:pStyle w:val="afff"/>
      </w:pPr>
      <w:r>
        <w:rPr>
          <w:rFonts w:hint="eastAsia"/>
        </w:rPr>
        <w:t xml:space="preserve">#5. </w:t>
      </w:r>
      <w:r>
        <w:rPr>
          <w:rFonts w:hint="eastAsia"/>
        </w:rPr>
        <w:t>获取父目录</w:t>
      </w:r>
    </w:p>
    <w:p w:rsidR="004E5404" w:rsidRDefault="00000000">
      <w:pPr>
        <w:pStyle w:val="afff"/>
      </w:pPr>
      <w:proofErr w:type="spellStart"/>
      <w:r>
        <w:t>pdir</w:t>
      </w:r>
      <w:proofErr w:type="spellEnd"/>
      <w:r>
        <w:t>=$(cd -P $(</w:t>
      </w:r>
      <w:proofErr w:type="spellStart"/>
      <w:r>
        <w:t>dirname</w:t>
      </w:r>
      <w:proofErr w:type="spellEnd"/>
      <w:r>
        <w:t xml:space="preserve"> $file); </w:t>
      </w:r>
      <w:proofErr w:type="spellStart"/>
      <w:r>
        <w:t>pwd</w:t>
      </w:r>
      <w:proofErr w:type="spellEnd"/>
      <w:r>
        <w:t>)</w:t>
      </w:r>
    </w:p>
    <w:p w:rsidR="004E5404" w:rsidRDefault="00000000">
      <w:pPr>
        <w:pStyle w:val="afff"/>
      </w:pPr>
      <w:r>
        <w:rPr>
          <w:rFonts w:hint="eastAsia"/>
        </w:rPr>
        <w:t xml:space="preserve">#6. </w:t>
      </w:r>
      <w:r>
        <w:rPr>
          <w:rFonts w:hint="eastAsia"/>
        </w:rPr>
        <w:t>获取当前文件的名称</w:t>
      </w:r>
    </w:p>
    <w:p w:rsidR="004E5404" w:rsidRDefault="00000000">
      <w:pPr>
        <w:pStyle w:val="afff"/>
      </w:pPr>
      <w:proofErr w:type="spellStart"/>
      <w:r>
        <w:t>fname</w:t>
      </w:r>
      <w:proofErr w:type="spellEnd"/>
      <w:r>
        <w:t>=$(</w:t>
      </w:r>
      <w:proofErr w:type="spellStart"/>
      <w:r>
        <w:t>basename</w:t>
      </w:r>
      <w:proofErr w:type="spellEnd"/>
      <w:r>
        <w:t xml:space="preserve"> $file)</w:t>
      </w:r>
    </w:p>
    <w:p w:rsidR="004E5404" w:rsidRDefault="00000000">
      <w:pPr>
        <w:pStyle w:val="afff"/>
      </w:pPr>
      <w:proofErr w:type="spellStart"/>
      <w:r>
        <w:t>ssh</w:t>
      </w:r>
      <w:proofErr w:type="spellEnd"/>
      <w:r>
        <w:t xml:space="preserve"> $host </w:t>
      </w:r>
      <w:r>
        <w:rPr>
          <w:rFonts w:hint="eastAsia"/>
        </w:rPr>
        <w:t>"</w:t>
      </w:r>
      <w:proofErr w:type="spellStart"/>
      <w:r>
        <w:t>mkdir</w:t>
      </w:r>
      <w:proofErr w:type="spellEnd"/>
      <w:r>
        <w:t xml:space="preserve"> -p $</w:t>
      </w:r>
      <w:proofErr w:type="spellStart"/>
      <w:r>
        <w:t>pdir</w:t>
      </w:r>
      <w:proofErr w:type="spellEnd"/>
      <w:r>
        <w:rPr>
          <w:rFonts w:hint="eastAsia"/>
        </w:rPr>
        <w:t>"</w:t>
      </w:r>
    </w:p>
    <w:p w:rsidR="004E5404" w:rsidRDefault="00000000">
      <w:pPr>
        <w:pStyle w:val="afff"/>
      </w:pPr>
      <w:proofErr w:type="spellStart"/>
      <w:r>
        <w:t>rsync</w:t>
      </w:r>
      <w:proofErr w:type="spellEnd"/>
      <w:r>
        <w:t xml:space="preserve"> -av $</w:t>
      </w:r>
      <w:proofErr w:type="spellStart"/>
      <w:r>
        <w:t>pdir</w:t>
      </w:r>
      <w:proofErr w:type="spellEnd"/>
      <w:r>
        <w:t>/$</w:t>
      </w:r>
      <w:proofErr w:type="spellStart"/>
      <w:r>
        <w:t>fname</w:t>
      </w:r>
      <w:proofErr w:type="spellEnd"/>
      <w:r>
        <w:t xml:space="preserve"> $</w:t>
      </w:r>
      <w:proofErr w:type="gramStart"/>
      <w:r>
        <w:t>host:$</w:t>
      </w:r>
      <w:proofErr w:type="spellStart"/>
      <w:proofErr w:type="gramEnd"/>
      <w:r>
        <w:t>pdir</w:t>
      </w:r>
      <w:proofErr w:type="spellEnd"/>
    </w:p>
    <w:p w:rsidR="004E5404" w:rsidRDefault="00000000">
      <w:pPr>
        <w:pStyle w:val="afff"/>
      </w:pPr>
      <w:r>
        <w:t>else</w:t>
      </w:r>
    </w:p>
    <w:p w:rsidR="004E5404" w:rsidRDefault="00000000">
      <w:pPr>
        <w:pStyle w:val="afff"/>
      </w:pPr>
      <w:r>
        <w:t xml:space="preserve">echo $file does not </w:t>
      </w:r>
      <w:proofErr w:type="gramStart"/>
      <w:r>
        <w:t>exists</w:t>
      </w:r>
      <w:proofErr w:type="gramEnd"/>
      <w:r>
        <w:t>!</w:t>
      </w:r>
    </w:p>
    <w:p w:rsidR="004E5404" w:rsidRDefault="00000000">
      <w:pPr>
        <w:pStyle w:val="afff"/>
      </w:pPr>
      <w:r>
        <w:t>fi</w:t>
      </w:r>
    </w:p>
    <w:p w:rsidR="004E5404" w:rsidRDefault="00000000">
      <w:pPr>
        <w:pStyle w:val="afff"/>
      </w:pPr>
      <w:r>
        <w:t>done</w:t>
      </w:r>
    </w:p>
    <w:p w:rsidR="004E5404" w:rsidRDefault="00000000">
      <w:pPr>
        <w:pStyle w:val="afff"/>
      </w:pPr>
      <w:r>
        <w:t>done</w:t>
      </w:r>
    </w:p>
    <w:p w:rsidR="004E5404" w:rsidRDefault="00000000">
      <w:pPr>
        <w:pStyle w:val="aff6"/>
      </w:pPr>
      <w:r>
        <w:rPr>
          <w:rFonts w:hint="eastAsia"/>
        </w:rPr>
        <w:t>③</w:t>
      </w:r>
      <w:r>
        <w:rPr>
          <w:rFonts w:hint="eastAsia"/>
        </w:rPr>
        <w:t xml:space="preserve"> </w:t>
      </w:r>
      <w:r>
        <w:t>修改脚本</w:t>
      </w:r>
      <w:proofErr w:type="spellStart"/>
      <w:r>
        <w:t>xsync</w:t>
      </w:r>
      <w:proofErr w:type="spellEnd"/>
      <w:r>
        <w:t>具有执行权限</w:t>
      </w:r>
    </w:p>
    <w:p w:rsidR="004E5404" w:rsidRDefault="00000000">
      <w:pPr>
        <w:pStyle w:val="afff"/>
      </w:pPr>
      <w:r>
        <w:t xml:space="preserve">[atguigu@hadoop102 </w:t>
      </w:r>
      <w:proofErr w:type="gramStart"/>
      <w:r>
        <w:t>bin]$</w:t>
      </w:r>
      <w:proofErr w:type="gramEnd"/>
      <w:r>
        <w:t xml:space="preserve"> </w:t>
      </w:r>
      <w:proofErr w:type="spellStart"/>
      <w:r>
        <w:rPr>
          <w:rFonts w:hint="eastAsia"/>
        </w:rPr>
        <w:t>chmod</w:t>
      </w:r>
      <w:proofErr w:type="spellEnd"/>
      <w:r>
        <w:rPr>
          <w:rFonts w:hint="eastAsia"/>
        </w:rPr>
        <w:t xml:space="preserve"> </w:t>
      </w:r>
      <w:r>
        <w:t>+x</w:t>
      </w:r>
      <w:r>
        <w:rPr>
          <w:rFonts w:hint="eastAsia"/>
        </w:rPr>
        <w:t xml:space="preserve"> </w:t>
      </w:r>
      <w:proofErr w:type="spellStart"/>
      <w:r>
        <w:rPr>
          <w:rFonts w:hint="eastAsia"/>
        </w:rPr>
        <w:t>xsync</w:t>
      </w:r>
      <w:proofErr w:type="spellEnd"/>
    </w:p>
    <w:p w:rsidR="004E5404" w:rsidRDefault="00000000">
      <w:pPr>
        <w:pStyle w:val="aff6"/>
      </w:pPr>
      <w:r>
        <w:rPr>
          <w:rFonts w:hint="eastAsia"/>
        </w:rPr>
        <w:t>④</w:t>
      </w:r>
      <w:r>
        <w:rPr>
          <w:rFonts w:hint="eastAsia"/>
        </w:rPr>
        <w:t xml:space="preserve"> </w:t>
      </w:r>
      <w:r>
        <w:rPr>
          <w:rFonts w:hint="eastAsia"/>
        </w:rPr>
        <w:t>测试脚本</w:t>
      </w:r>
    </w:p>
    <w:p w:rsidR="004E5404" w:rsidRDefault="00000000">
      <w:pPr>
        <w:pStyle w:val="afff"/>
      </w:pPr>
      <w:r>
        <w:t xml:space="preserve">[atguigu@hadoop102 </w:t>
      </w:r>
      <w:proofErr w:type="gramStart"/>
      <w:r>
        <w:t>bin]$</w:t>
      </w:r>
      <w:proofErr w:type="gramEnd"/>
      <w:r>
        <w:t xml:space="preserve"> </w:t>
      </w:r>
      <w:proofErr w:type="spellStart"/>
      <w:r>
        <w:t>xsync</w:t>
      </w:r>
      <w:proofErr w:type="spellEnd"/>
      <w:r>
        <w:t xml:space="preserve"> </w:t>
      </w:r>
      <w:proofErr w:type="spellStart"/>
      <w:r>
        <w:t>xsync</w:t>
      </w:r>
      <w:proofErr w:type="spellEnd"/>
    </w:p>
    <w:p w:rsidR="004E5404" w:rsidRDefault="00000000">
      <w:pPr>
        <w:pStyle w:val="aff0"/>
      </w:pPr>
      <w:r>
        <w:t>4.</w:t>
      </w:r>
      <w:r>
        <w:rPr>
          <w:rFonts w:hint="eastAsia"/>
        </w:rPr>
        <w:t>1</w:t>
      </w:r>
      <w:r>
        <w:t>.4 SSH</w:t>
      </w:r>
      <w:r>
        <w:t>无密登录</w:t>
      </w:r>
      <w:r>
        <w:rPr>
          <w:rFonts w:hint="eastAsia"/>
        </w:rPr>
        <w:t>配置</w:t>
      </w:r>
    </w:p>
    <w:p w:rsidR="004E5404" w:rsidRDefault="00000000">
      <w:pPr>
        <w:pStyle w:val="aff6"/>
      </w:pPr>
      <w:r>
        <w:rPr>
          <w:rFonts w:hint="eastAsia"/>
        </w:rPr>
        <w:t>说明：这里面只配置了</w:t>
      </w:r>
      <w:r>
        <w:rPr>
          <w:rFonts w:hint="eastAsia"/>
        </w:rPr>
        <w:t>hadoo</w:t>
      </w:r>
      <w:r>
        <w:t>p102</w:t>
      </w:r>
      <w:r>
        <w:rPr>
          <w:rFonts w:hint="eastAsia"/>
        </w:rPr>
        <w:t>、</w:t>
      </w:r>
      <w:r>
        <w:rPr>
          <w:rFonts w:hint="eastAsia"/>
        </w:rPr>
        <w:t>hadoop</w:t>
      </w:r>
      <w:r>
        <w:t>103</w:t>
      </w:r>
      <w:r>
        <w:rPr>
          <w:rFonts w:hint="eastAsia"/>
        </w:rPr>
        <w:t>到其他主机的无密登录；因为</w:t>
      </w:r>
      <w:r>
        <w:rPr>
          <w:rFonts w:hint="eastAsia"/>
        </w:rPr>
        <w:t>hadoop</w:t>
      </w:r>
      <w:r>
        <w:t>102</w:t>
      </w:r>
      <w:proofErr w:type="gramStart"/>
      <w:r>
        <w:rPr>
          <w:rFonts w:hint="eastAsia"/>
        </w:rPr>
        <w:lastRenderedPageBreak/>
        <w:t>未外配置</w:t>
      </w:r>
      <w:proofErr w:type="gramEnd"/>
      <w:r>
        <w:rPr>
          <w:rFonts w:hint="eastAsia"/>
        </w:rPr>
        <w:t>的是</w:t>
      </w:r>
      <w:proofErr w:type="spellStart"/>
      <w:r>
        <w:rPr>
          <w:rFonts w:hint="eastAsia"/>
        </w:rPr>
        <w:t>Name</w:t>
      </w:r>
      <w:r>
        <w:t>Node</w:t>
      </w:r>
      <w:proofErr w:type="spellEnd"/>
      <w:r>
        <w:rPr>
          <w:rFonts w:hint="eastAsia"/>
        </w:rPr>
        <w:t>，</w:t>
      </w:r>
      <w:r>
        <w:rPr>
          <w:rFonts w:hint="eastAsia"/>
        </w:rPr>
        <w:t>hadoop</w:t>
      </w:r>
      <w:r>
        <w:t>103</w:t>
      </w:r>
      <w:r>
        <w:rPr>
          <w:rFonts w:hint="eastAsia"/>
        </w:rPr>
        <w:t>配置的是</w:t>
      </w:r>
      <w:proofErr w:type="spellStart"/>
      <w:r>
        <w:rPr>
          <w:rFonts w:hint="eastAsia"/>
        </w:rPr>
        <w:t>ResourceManager</w:t>
      </w:r>
      <w:proofErr w:type="spellEnd"/>
      <w:r>
        <w:rPr>
          <w:rFonts w:hint="eastAsia"/>
        </w:rPr>
        <w:t>，都要求对其他节点无密访问。</w:t>
      </w:r>
    </w:p>
    <w:p w:rsidR="004E5404" w:rsidRDefault="00000000">
      <w:pPr>
        <w:pStyle w:val="aff6"/>
      </w:pPr>
      <w:r>
        <w:t>（</w:t>
      </w:r>
      <w:r>
        <w:t>1</w:t>
      </w:r>
      <w:r>
        <w:t>）</w:t>
      </w:r>
      <w:r>
        <w:rPr>
          <w:rFonts w:hint="eastAsia"/>
        </w:rPr>
        <w:t>hadoop</w:t>
      </w:r>
      <w:r>
        <w:t>102</w:t>
      </w:r>
      <w:r>
        <w:rPr>
          <w:rFonts w:hint="eastAsia"/>
        </w:rPr>
        <w:t>上</w:t>
      </w:r>
      <w:r>
        <w:t>生成公</w:t>
      </w:r>
      <w:proofErr w:type="gramStart"/>
      <w:r>
        <w:t>钥</w:t>
      </w:r>
      <w:proofErr w:type="gramEnd"/>
      <w:r>
        <w:t>和</w:t>
      </w:r>
      <w:proofErr w:type="gramStart"/>
      <w:r>
        <w:t>私钥</w:t>
      </w:r>
      <w:proofErr w:type="gramEnd"/>
      <w:r>
        <w:t>：</w:t>
      </w:r>
    </w:p>
    <w:p w:rsidR="004E5404" w:rsidRDefault="00000000">
      <w:pPr>
        <w:pStyle w:val="afff"/>
      </w:pPr>
      <w:r>
        <w:t>[atguigu@hadoop102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 xml:space="preserve">-keygen -t </w:t>
      </w:r>
      <w:proofErr w:type="spellStart"/>
      <w:r>
        <w:rPr>
          <w:rFonts w:hint="eastAsia"/>
        </w:rPr>
        <w:t>rsa</w:t>
      </w:r>
      <w:proofErr w:type="spellEnd"/>
    </w:p>
    <w:p w:rsidR="004E5404" w:rsidRDefault="00000000">
      <w:pPr>
        <w:pStyle w:val="aff6"/>
      </w:pPr>
      <w:r>
        <w:t>然后敲（三个回车），就会生成两个文件</w:t>
      </w:r>
      <w:proofErr w:type="spellStart"/>
      <w:r>
        <w:t>id_rsa</w:t>
      </w:r>
      <w:proofErr w:type="spellEnd"/>
      <w:r>
        <w:t>（私</w:t>
      </w:r>
      <w:proofErr w:type="gramStart"/>
      <w:r>
        <w:t>钥</w:t>
      </w:r>
      <w:proofErr w:type="gramEnd"/>
      <w:r>
        <w:t>）、</w:t>
      </w:r>
      <w:r>
        <w:t>id_rsa.pub</w:t>
      </w:r>
      <w:r>
        <w:t>（公</w:t>
      </w:r>
      <w:proofErr w:type="gramStart"/>
      <w:r>
        <w:t>钥</w:t>
      </w:r>
      <w:proofErr w:type="gramEnd"/>
      <w:r>
        <w:t>）</w:t>
      </w:r>
    </w:p>
    <w:p w:rsidR="004E5404" w:rsidRDefault="00000000">
      <w:pPr>
        <w:pStyle w:val="aff6"/>
      </w:pPr>
      <w:r>
        <w:t>（</w:t>
      </w:r>
      <w:r>
        <w:t>2</w:t>
      </w:r>
      <w:r>
        <w:t>）将</w:t>
      </w:r>
      <w:r>
        <w:rPr>
          <w:rFonts w:hint="eastAsia"/>
        </w:rPr>
        <w:t>hadoop</w:t>
      </w:r>
      <w:r>
        <w:t>102</w:t>
      </w:r>
      <w:r>
        <w:t>公</w:t>
      </w:r>
      <w:proofErr w:type="gramStart"/>
      <w:r>
        <w:t>钥</w:t>
      </w:r>
      <w:proofErr w:type="gramEnd"/>
      <w:r>
        <w:t>拷贝到要免密登录的目标机器上</w:t>
      </w:r>
    </w:p>
    <w:p w:rsidR="004E5404" w:rsidRDefault="00000000">
      <w:pPr>
        <w:pStyle w:val="afff"/>
      </w:pPr>
      <w:r>
        <w:t>[atguigu@hadoop102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hadoop102</w:t>
      </w:r>
    </w:p>
    <w:p w:rsidR="004E5404" w:rsidRDefault="00000000">
      <w:pPr>
        <w:pStyle w:val="afff"/>
      </w:pPr>
      <w:r>
        <w:t>[atguigu@hadoop102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hadoop103</w:t>
      </w:r>
    </w:p>
    <w:p w:rsidR="004E5404" w:rsidRDefault="00000000">
      <w:pPr>
        <w:pStyle w:val="afff"/>
      </w:pPr>
      <w:r>
        <w:t>[atguigu@hadoop102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hadoop104</w:t>
      </w:r>
    </w:p>
    <w:p w:rsidR="004E5404" w:rsidRDefault="00000000">
      <w:pPr>
        <w:pStyle w:val="aff6"/>
      </w:pPr>
      <w:r>
        <w:t>（</w:t>
      </w:r>
      <w:r>
        <w:t>3</w:t>
      </w:r>
      <w:r>
        <w:t>）</w:t>
      </w:r>
      <w:r>
        <w:rPr>
          <w:rFonts w:hint="eastAsia"/>
        </w:rPr>
        <w:t>hadoop</w:t>
      </w:r>
      <w:r>
        <w:t>103</w:t>
      </w:r>
      <w:r>
        <w:rPr>
          <w:rFonts w:hint="eastAsia"/>
        </w:rPr>
        <w:t>上</w:t>
      </w:r>
      <w:r>
        <w:t>生成公</w:t>
      </w:r>
      <w:proofErr w:type="gramStart"/>
      <w:r>
        <w:t>钥</w:t>
      </w:r>
      <w:proofErr w:type="gramEnd"/>
      <w:r>
        <w:t>和</w:t>
      </w:r>
      <w:proofErr w:type="gramStart"/>
      <w:r>
        <w:t>私钥</w:t>
      </w:r>
      <w:proofErr w:type="gramEnd"/>
      <w:r>
        <w:t>：</w:t>
      </w:r>
    </w:p>
    <w:p w:rsidR="004E5404" w:rsidRDefault="00000000">
      <w:pPr>
        <w:pStyle w:val="afff"/>
      </w:pPr>
      <w:r>
        <w:t>[atguigu@hadoop103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 xml:space="preserve">-keygen -t </w:t>
      </w:r>
      <w:proofErr w:type="spellStart"/>
      <w:r>
        <w:rPr>
          <w:rFonts w:hint="eastAsia"/>
        </w:rPr>
        <w:t>rsa</w:t>
      </w:r>
      <w:proofErr w:type="spellEnd"/>
    </w:p>
    <w:p w:rsidR="004E5404" w:rsidRDefault="00000000">
      <w:pPr>
        <w:pStyle w:val="aff6"/>
      </w:pPr>
      <w:r>
        <w:t>然后敲（三个回车），就会生成两个文件</w:t>
      </w:r>
      <w:proofErr w:type="spellStart"/>
      <w:r>
        <w:t>id_rsa</w:t>
      </w:r>
      <w:proofErr w:type="spellEnd"/>
      <w:r>
        <w:t>（私</w:t>
      </w:r>
      <w:proofErr w:type="gramStart"/>
      <w:r>
        <w:t>钥</w:t>
      </w:r>
      <w:proofErr w:type="gramEnd"/>
      <w:r>
        <w:t>）、</w:t>
      </w:r>
      <w:r>
        <w:t>id_rsa.pub</w:t>
      </w:r>
      <w:r>
        <w:t>（公</w:t>
      </w:r>
      <w:proofErr w:type="gramStart"/>
      <w:r>
        <w:t>钥</w:t>
      </w:r>
      <w:proofErr w:type="gramEnd"/>
      <w:r>
        <w:t>）</w:t>
      </w:r>
    </w:p>
    <w:p w:rsidR="004E5404" w:rsidRDefault="00000000">
      <w:pPr>
        <w:pStyle w:val="aff6"/>
      </w:pPr>
      <w:r>
        <w:t>（</w:t>
      </w:r>
      <w:r>
        <w:t>4</w:t>
      </w:r>
      <w:r>
        <w:t>）将</w:t>
      </w:r>
      <w:r>
        <w:rPr>
          <w:rFonts w:hint="eastAsia"/>
        </w:rPr>
        <w:t>hadoop</w:t>
      </w:r>
      <w:r>
        <w:t>103</w:t>
      </w:r>
      <w:r>
        <w:t>公</w:t>
      </w:r>
      <w:proofErr w:type="gramStart"/>
      <w:r>
        <w:t>钥</w:t>
      </w:r>
      <w:proofErr w:type="gramEnd"/>
      <w:r>
        <w:t>拷贝到要免密登录的目标机器上</w:t>
      </w:r>
    </w:p>
    <w:p w:rsidR="004E5404" w:rsidRDefault="00000000">
      <w:pPr>
        <w:pStyle w:val="afff"/>
      </w:pPr>
      <w:r>
        <w:t>[atguigu@hadoop103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hadoop102</w:t>
      </w:r>
    </w:p>
    <w:p w:rsidR="004E5404" w:rsidRDefault="00000000">
      <w:pPr>
        <w:pStyle w:val="afff"/>
      </w:pPr>
      <w:r>
        <w:t>[atguigu@hadoop103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hadoop103</w:t>
      </w:r>
    </w:p>
    <w:p w:rsidR="004E5404" w:rsidRDefault="00000000">
      <w:pPr>
        <w:pStyle w:val="afff"/>
      </w:pPr>
      <w:r>
        <w:t>[atguigu@hadoop103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hadoop104</w:t>
      </w:r>
    </w:p>
    <w:p w:rsidR="004E5404" w:rsidRDefault="00000000">
      <w:pPr>
        <w:pStyle w:val="aff0"/>
      </w:pPr>
      <w:r>
        <w:t>4.</w:t>
      </w:r>
      <w:r>
        <w:rPr>
          <w:rFonts w:hint="eastAsia"/>
        </w:rPr>
        <w:t>1</w:t>
      </w:r>
      <w:r>
        <w:t xml:space="preserve">.5 </w:t>
      </w:r>
      <w:r>
        <w:rPr>
          <w:rFonts w:hint="eastAsia"/>
        </w:rPr>
        <w:t>JDK</w:t>
      </w:r>
      <w:r>
        <w:rPr>
          <w:rFonts w:hint="eastAsia"/>
        </w:rPr>
        <w:t>准备</w:t>
      </w:r>
    </w:p>
    <w:p w:rsidR="004E5404" w:rsidRDefault="00000000">
      <w:pPr>
        <w:pStyle w:val="aff4"/>
      </w:pPr>
      <w:r>
        <w:t>1</w:t>
      </w:r>
      <w:r>
        <w:rPr>
          <w:rFonts w:hint="eastAsia"/>
        </w:rPr>
        <w:t>）</w:t>
      </w:r>
      <w:r>
        <w:t>卸载现有</w:t>
      </w:r>
      <w:r>
        <w:rPr>
          <w:rFonts w:hint="eastAsia"/>
        </w:rPr>
        <w:t>JDK</w:t>
      </w:r>
      <w:r>
        <w:rPr>
          <w:rFonts w:hint="eastAsia"/>
        </w:rPr>
        <w:t>（</w:t>
      </w:r>
      <w:r>
        <w:rPr>
          <w:rFonts w:hint="eastAsia"/>
        </w:rPr>
        <w:t>3</w:t>
      </w:r>
      <w:r>
        <w:rPr>
          <w:rFonts w:hint="eastAsia"/>
        </w:rPr>
        <w:t>台节点）</w:t>
      </w:r>
    </w:p>
    <w:p w:rsidR="004E5404" w:rsidRDefault="00000000">
      <w:pPr>
        <w:pStyle w:val="afff"/>
      </w:pPr>
      <w:r>
        <w:rPr>
          <w:rFonts w:hint="eastAsia"/>
        </w:rPr>
        <w:t>[</w:t>
      </w:r>
      <w:r>
        <w:t>atguigu</w:t>
      </w:r>
      <w:r>
        <w:rPr>
          <w:rFonts w:hint="eastAsia"/>
        </w:rPr>
        <w:t>@hadoop10</w:t>
      </w:r>
      <w:r>
        <w:t>2</w:t>
      </w:r>
      <w:r>
        <w:rPr>
          <w:rFonts w:hint="eastAsia"/>
        </w:rPr>
        <w:t xml:space="preserve"> </w:t>
      </w:r>
      <w:proofErr w:type="gramStart"/>
      <w:r>
        <w:rPr>
          <w:rFonts w:hint="eastAsia"/>
        </w:rPr>
        <w:t>o</w:t>
      </w:r>
      <w:r>
        <w:t>pt</w:t>
      </w:r>
      <w:r>
        <w:rPr>
          <w:rFonts w:hint="eastAsia"/>
        </w:rPr>
        <w:t>]#</w:t>
      </w:r>
      <w:proofErr w:type="gramEnd"/>
      <w:r>
        <w:t xml:space="preserve"> </w:t>
      </w:r>
      <w:proofErr w:type="spellStart"/>
      <w:r>
        <w:t>sudo</w:t>
      </w:r>
      <w:proofErr w:type="spellEnd"/>
      <w:r>
        <w:t xml:space="preserve"> rpm -</w:t>
      </w:r>
      <w:proofErr w:type="spellStart"/>
      <w:r>
        <w:t>qa</w:t>
      </w:r>
      <w:proofErr w:type="spellEnd"/>
      <w:r>
        <w:t xml:space="preserve"> | grep -</w:t>
      </w:r>
      <w:proofErr w:type="spellStart"/>
      <w:r>
        <w:t>i</w:t>
      </w:r>
      <w:proofErr w:type="spellEnd"/>
      <w:r>
        <w:t xml:space="preserve"> java | </w:t>
      </w:r>
      <w:proofErr w:type="spellStart"/>
      <w:r>
        <w:t>xargs</w:t>
      </w:r>
      <w:proofErr w:type="spellEnd"/>
      <w:r>
        <w:t xml:space="preserve"> -n1 </w:t>
      </w:r>
      <w:proofErr w:type="spellStart"/>
      <w:r>
        <w:t>sudo</w:t>
      </w:r>
      <w:proofErr w:type="spellEnd"/>
      <w:r>
        <w:t xml:space="preserve"> rpm -e --</w:t>
      </w:r>
      <w:proofErr w:type="spellStart"/>
      <w:r>
        <w:t>nodeps</w:t>
      </w:r>
      <w:proofErr w:type="spellEnd"/>
    </w:p>
    <w:p w:rsidR="004E5404" w:rsidRDefault="00000000">
      <w:pPr>
        <w:pStyle w:val="afff"/>
      </w:pPr>
      <w:r>
        <w:rPr>
          <w:rFonts w:hint="eastAsia"/>
        </w:rPr>
        <w:t>[</w:t>
      </w:r>
      <w:r>
        <w:t>atguigu</w:t>
      </w:r>
      <w:r>
        <w:rPr>
          <w:rFonts w:hint="eastAsia"/>
        </w:rPr>
        <w:t>@hadoop10</w:t>
      </w:r>
      <w:r>
        <w:t>3</w:t>
      </w:r>
      <w:r>
        <w:rPr>
          <w:rFonts w:hint="eastAsia"/>
        </w:rPr>
        <w:t xml:space="preserve"> </w:t>
      </w:r>
      <w:proofErr w:type="gramStart"/>
      <w:r>
        <w:rPr>
          <w:rFonts w:hint="eastAsia"/>
        </w:rPr>
        <w:t>o</w:t>
      </w:r>
      <w:r>
        <w:t>pt</w:t>
      </w:r>
      <w:r>
        <w:rPr>
          <w:rFonts w:hint="eastAsia"/>
        </w:rPr>
        <w:t>]#</w:t>
      </w:r>
      <w:proofErr w:type="gramEnd"/>
      <w:r>
        <w:t xml:space="preserve"> </w:t>
      </w:r>
      <w:proofErr w:type="spellStart"/>
      <w:r>
        <w:t>sudo</w:t>
      </w:r>
      <w:proofErr w:type="spellEnd"/>
      <w:r>
        <w:t xml:space="preserve"> rpm -</w:t>
      </w:r>
      <w:proofErr w:type="spellStart"/>
      <w:r>
        <w:t>qa</w:t>
      </w:r>
      <w:proofErr w:type="spellEnd"/>
      <w:r>
        <w:t xml:space="preserve"> | grep -</w:t>
      </w:r>
      <w:proofErr w:type="spellStart"/>
      <w:r>
        <w:t>i</w:t>
      </w:r>
      <w:proofErr w:type="spellEnd"/>
      <w:r>
        <w:t xml:space="preserve"> java | </w:t>
      </w:r>
      <w:proofErr w:type="spellStart"/>
      <w:r>
        <w:t>xargs</w:t>
      </w:r>
      <w:proofErr w:type="spellEnd"/>
      <w:r>
        <w:t xml:space="preserve"> -n1 </w:t>
      </w:r>
      <w:proofErr w:type="spellStart"/>
      <w:r>
        <w:t>sudo</w:t>
      </w:r>
      <w:proofErr w:type="spellEnd"/>
      <w:r>
        <w:t xml:space="preserve"> rpm -e --</w:t>
      </w:r>
      <w:proofErr w:type="spellStart"/>
      <w:r>
        <w:t>nodeps</w:t>
      </w:r>
      <w:proofErr w:type="spellEnd"/>
    </w:p>
    <w:p w:rsidR="004E5404" w:rsidRDefault="00000000">
      <w:pPr>
        <w:pStyle w:val="afff"/>
      </w:pPr>
      <w:r>
        <w:rPr>
          <w:rFonts w:hint="eastAsia"/>
        </w:rPr>
        <w:t>[</w:t>
      </w:r>
      <w:r>
        <w:t>atguigu</w:t>
      </w:r>
      <w:r>
        <w:rPr>
          <w:rFonts w:hint="eastAsia"/>
        </w:rPr>
        <w:t>@hadoop10</w:t>
      </w:r>
      <w:r>
        <w:t>4</w:t>
      </w:r>
      <w:r>
        <w:rPr>
          <w:rFonts w:hint="eastAsia"/>
        </w:rPr>
        <w:t xml:space="preserve"> </w:t>
      </w:r>
      <w:proofErr w:type="gramStart"/>
      <w:r>
        <w:rPr>
          <w:rFonts w:hint="eastAsia"/>
        </w:rPr>
        <w:t>o</w:t>
      </w:r>
      <w:r>
        <w:t>pt</w:t>
      </w:r>
      <w:r>
        <w:rPr>
          <w:rFonts w:hint="eastAsia"/>
        </w:rPr>
        <w:t>]#</w:t>
      </w:r>
      <w:proofErr w:type="gramEnd"/>
      <w:r>
        <w:t xml:space="preserve"> </w:t>
      </w:r>
      <w:proofErr w:type="spellStart"/>
      <w:r>
        <w:t>sudo</w:t>
      </w:r>
      <w:proofErr w:type="spellEnd"/>
      <w:r>
        <w:t xml:space="preserve"> rpm -</w:t>
      </w:r>
      <w:proofErr w:type="spellStart"/>
      <w:r>
        <w:t>qa</w:t>
      </w:r>
      <w:proofErr w:type="spellEnd"/>
      <w:r>
        <w:t xml:space="preserve"> | grep -</w:t>
      </w:r>
      <w:proofErr w:type="spellStart"/>
      <w:r>
        <w:t>i</w:t>
      </w:r>
      <w:proofErr w:type="spellEnd"/>
      <w:r>
        <w:t xml:space="preserve"> java | </w:t>
      </w:r>
      <w:proofErr w:type="spellStart"/>
      <w:r>
        <w:t>xargs</w:t>
      </w:r>
      <w:proofErr w:type="spellEnd"/>
      <w:r>
        <w:t xml:space="preserve"> -n1 </w:t>
      </w:r>
      <w:proofErr w:type="spellStart"/>
      <w:r>
        <w:t>sudo</w:t>
      </w:r>
      <w:proofErr w:type="spellEnd"/>
      <w:r>
        <w:t xml:space="preserve"> rpm -e --</w:t>
      </w:r>
      <w:proofErr w:type="spellStart"/>
      <w:r>
        <w:t>nodeps</w:t>
      </w:r>
      <w:proofErr w:type="spellEnd"/>
    </w:p>
    <w:p w:rsidR="004E5404" w:rsidRDefault="00000000">
      <w:pPr>
        <w:pStyle w:val="aff6"/>
      </w:pPr>
      <w:r>
        <w:rPr>
          <w:rFonts w:hint="eastAsia"/>
        </w:rPr>
        <w:t>（</w:t>
      </w:r>
      <w:r>
        <w:rPr>
          <w:rFonts w:hint="eastAsia"/>
        </w:rPr>
        <w:t>1</w:t>
      </w:r>
      <w:r>
        <w:rPr>
          <w:rFonts w:hint="eastAsia"/>
        </w:rPr>
        <w:t>）</w:t>
      </w:r>
      <w:r>
        <w:t>rpm -</w:t>
      </w:r>
      <w:proofErr w:type="spellStart"/>
      <w:r>
        <w:t>qa</w:t>
      </w:r>
      <w:proofErr w:type="spellEnd"/>
      <w:r>
        <w:rPr>
          <w:rFonts w:hint="eastAsia"/>
        </w:rPr>
        <w:t>：表示</w:t>
      </w:r>
      <w:r>
        <w:t>查询所有已经安装的软件包</w:t>
      </w:r>
    </w:p>
    <w:p w:rsidR="004E5404" w:rsidRDefault="00000000">
      <w:pPr>
        <w:pStyle w:val="aff6"/>
      </w:pPr>
      <w:r>
        <w:rPr>
          <w:rFonts w:hint="eastAsia"/>
        </w:rPr>
        <w:t>（</w:t>
      </w:r>
      <w:r>
        <w:rPr>
          <w:rFonts w:hint="eastAsia"/>
        </w:rPr>
        <w:t>2</w:t>
      </w:r>
      <w:r>
        <w:rPr>
          <w:rFonts w:hint="eastAsia"/>
        </w:rPr>
        <w:t>）</w:t>
      </w:r>
      <w:r>
        <w:t>grep -</w:t>
      </w:r>
      <w:proofErr w:type="spellStart"/>
      <w:r>
        <w:t>i</w:t>
      </w:r>
      <w:proofErr w:type="spellEnd"/>
      <w:r>
        <w:rPr>
          <w:rFonts w:hint="eastAsia"/>
        </w:rPr>
        <w:t>：表示过滤时不区分大小写</w:t>
      </w:r>
    </w:p>
    <w:p w:rsidR="004E5404" w:rsidRDefault="00000000">
      <w:pPr>
        <w:pStyle w:val="aff6"/>
      </w:pPr>
      <w:r>
        <w:rPr>
          <w:rFonts w:hint="eastAsia"/>
        </w:rPr>
        <w:t>（</w:t>
      </w:r>
      <w:r>
        <w:t>3</w:t>
      </w:r>
      <w:r>
        <w:rPr>
          <w:rFonts w:hint="eastAsia"/>
        </w:rPr>
        <w:t>）</w:t>
      </w:r>
      <w:proofErr w:type="spellStart"/>
      <w:r>
        <w:t>xargs</w:t>
      </w:r>
      <w:proofErr w:type="spellEnd"/>
      <w:r>
        <w:t xml:space="preserve"> -n1</w:t>
      </w:r>
      <w:r>
        <w:rPr>
          <w:rFonts w:hint="eastAsia"/>
        </w:rPr>
        <w:t>：表示一次获取上次执行结果的一个值</w:t>
      </w:r>
    </w:p>
    <w:p w:rsidR="004E5404" w:rsidRDefault="00000000">
      <w:pPr>
        <w:pStyle w:val="aff6"/>
      </w:pPr>
      <w:r>
        <w:rPr>
          <w:rFonts w:hint="eastAsia"/>
        </w:rPr>
        <w:t>（</w:t>
      </w:r>
      <w:r>
        <w:rPr>
          <w:rFonts w:hint="eastAsia"/>
        </w:rPr>
        <w:t>4</w:t>
      </w:r>
      <w:r>
        <w:rPr>
          <w:rFonts w:hint="eastAsia"/>
        </w:rPr>
        <w:t>）</w:t>
      </w:r>
      <w:r>
        <w:t>rpm -e --</w:t>
      </w:r>
      <w:proofErr w:type="spellStart"/>
      <w:r>
        <w:t>nodeps</w:t>
      </w:r>
      <w:proofErr w:type="spellEnd"/>
      <w:r>
        <w:rPr>
          <w:rFonts w:hint="eastAsia"/>
        </w:rPr>
        <w:t>：表示卸载软件</w:t>
      </w:r>
    </w:p>
    <w:p w:rsidR="004E5404" w:rsidRDefault="00000000">
      <w:pPr>
        <w:pStyle w:val="aff4"/>
      </w:pPr>
      <w:r>
        <w:t>2</w:t>
      </w:r>
      <w:r>
        <w:rPr>
          <w:rFonts w:hint="eastAsia"/>
        </w:rPr>
        <w:t>）</w:t>
      </w:r>
      <w:r>
        <w:t>用</w:t>
      </w:r>
      <w:proofErr w:type="spellStart"/>
      <w:r>
        <w:rPr>
          <w:rFonts w:hint="eastAsia"/>
        </w:rPr>
        <w:t>Xftp</w:t>
      </w:r>
      <w:proofErr w:type="spellEnd"/>
      <w:r>
        <w:t>工具将</w:t>
      </w:r>
      <w:r>
        <w:t>JDK</w:t>
      </w:r>
      <w:r>
        <w:t>导入到</w:t>
      </w:r>
      <w:r>
        <w:rPr>
          <w:rFonts w:hint="eastAsia"/>
        </w:rPr>
        <w:t>h</w:t>
      </w:r>
      <w:r>
        <w:t>adoop102</w:t>
      </w:r>
      <w:r>
        <w:rPr>
          <w:rFonts w:hint="eastAsia"/>
        </w:rPr>
        <w:t>的</w:t>
      </w:r>
      <w:r>
        <w:rPr>
          <w:rFonts w:hint="eastAsia"/>
        </w:rPr>
        <w:t>/</w:t>
      </w:r>
      <w:r>
        <w:t>opt</w:t>
      </w:r>
      <w:r>
        <w:rPr>
          <w:rFonts w:hint="eastAsia"/>
        </w:rPr>
        <w:t>/</w:t>
      </w:r>
      <w:r>
        <w:t>software</w:t>
      </w:r>
      <w:r>
        <w:t>文件夹下面</w:t>
      </w:r>
    </w:p>
    <w:p w:rsidR="004E5404" w:rsidRDefault="00000000">
      <w:pPr>
        <w:pStyle w:val="aff6"/>
      </w:pPr>
      <w:r>
        <w:rPr>
          <w:rFonts w:hint="eastAsia"/>
        </w:rPr>
        <w:t>点击图标打开</w:t>
      </w:r>
      <w:proofErr w:type="spellStart"/>
      <w:r>
        <w:rPr>
          <w:rFonts w:hint="eastAsia"/>
        </w:rPr>
        <w:t>Xftp</w:t>
      </w:r>
      <w:proofErr w:type="spellEnd"/>
    </w:p>
    <w:p w:rsidR="004E5404" w:rsidRDefault="00000000">
      <w:pPr>
        <w:pStyle w:val="aff9"/>
      </w:pPr>
      <w:r>
        <w:rPr>
          <w:noProof/>
        </w:rPr>
        <w:lastRenderedPageBreak/>
        <w:drawing>
          <wp:inline distT="0" distB="0" distL="0" distR="0">
            <wp:extent cx="5274310" cy="2708275"/>
            <wp:effectExtent l="19050" t="19050" r="21590"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rcRect b="14400"/>
                    <a:stretch>
                      <a:fillRect/>
                    </a:stretch>
                  </pic:blipFill>
                  <pic:spPr>
                    <a:xfrm>
                      <a:off x="0" y="0"/>
                      <a:ext cx="5274310" cy="2708564"/>
                    </a:xfrm>
                    <a:prstGeom prst="rect">
                      <a:avLst/>
                    </a:prstGeom>
                    <a:ln w="6350">
                      <a:solidFill>
                        <a:schemeClr val="tx1"/>
                      </a:solidFill>
                    </a:ln>
                  </pic:spPr>
                </pic:pic>
              </a:graphicData>
            </a:graphic>
          </wp:inline>
        </w:drawing>
      </w:r>
    </w:p>
    <w:p w:rsidR="004E5404" w:rsidRDefault="00000000">
      <w:pPr>
        <w:pStyle w:val="aff6"/>
      </w:pPr>
      <w:r>
        <w:rPr>
          <w:rFonts w:hint="eastAsia"/>
        </w:rPr>
        <w:t>左侧窗口对应</w:t>
      </w:r>
      <w:r>
        <w:rPr>
          <w:rFonts w:hint="eastAsia"/>
        </w:rPr>
        <w:t>windows</w:t>
      </w:r>
      <w:r>
        <w:rPr>
          <w:rFonts w:hint="eastAsia"/>
        </w:rPr>
        <w:t>文件系统，右侧窗口对应</w:t>
      </w:r>
      <w:r>
        <w:rPr>
          <w:rFonts w:hint="eastAsia"/>
        </w:rPr>
        <w:t>Linux</w:t>
      </w:r>
      <w:r>
        <w:rPr>
          <w:rFonts w:hint="eastAsia"/>
        </w:rPr>
        <w:t>文件系统，找到对应目录，将</w:t>
      </w:r>
      <w:r>
        <w:rPr>
          <w:rFonts w:hint="eastAsia"/>
        </w:rPr>
        <w:t>JDK</w:t>
      </w:r>
      <w:r>
        <w:rPr>
          <w:rFonts w:hint="eastAsia"/>
        </w:rPr>
        <w:t>拖动到右侧窗口即可完成上传。</w:t>
      </w:r>
    </w:p>
    <w:p w:rsidR="004E5404" w:rsidRDefault="00000000">
      <w:pPr>
        <w:pStyle w:val="aff9"/>
      </w:pPr>
      <w:r>
        <w:rPr>
          <w:noProof/>
        </w:rPr>
        <w:drawing>
          <wp:inline distT="0" distB="0" distL="0" distR="0">
            <wp:extent cx="5274310" cy="3433445"/>
            <wp:effectExtent l="19050" t="19050" r="21590"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3433445"/>
                    </a:xfrm>
                    <a:prstGeom prst="rect">
                      <a:avLst/>
                    </a:prstGeom>
                    <a:ln w="6350">
                      <a:solidFill>
                        <a:schemeClr val="tx1"/>
                      </a:solidFill>
                    </a:ln>
                  </pic:spPr>
                </pic:pic>
              </a:graphicData>
            </a:graphic>
          </wp:inline>
        </w:drawing>
      </w:r>
    </w:p>
    <w:p w:rsidR="004E5404" w:rsidRDefault="00000000">
      <w:pPr>
        <w:pStyle w:val="aff4"/>
      </w:pPr>
      <w:r>
        <w:rPr>
          <w:rFonts w:hint="eastAsia"/>
        </w:rPr>
        <w:t>3</w:t>
      </w:r>
      <w:r>
        <w:rPr>
          <w:rFonts w:hint="eastAsia"/>
        </w:rPr>
        <w:t>）</w:t>
      </w:r>
      <w:r>
        <w:t>在</w:t>
      </w:r>
      <w:r>
        <w:t>Linux</w:t>
      </w:r>
      <w:r>
        <w:t>系统下的</w:t>
      </w:r>
      <w:r>
        <w:t>opt</w:t>
      </w:r>
      <w:r>
        <w:t>目录中查看软件包是否导入成功</w:t>
      </w:r>
    </w:p>
    <w:p w:rsidR="004E5404" w:rsidRDefault="00000000">
      <w:pPr>
        <w:pStyle w:val="afff"/>
      </w:pPr>
      <w:bookmarkStart w:id="4" w:name="_Hlk37878519"/>
      <w:r>
        <w:rPr>
          <w:rFonts w:hint="eastAsia"/>
        </w:rPr>
        <w:t>[</w:t>
      </w:r>
      <w:r>
        <w:t>atguigu</w:t>
      </w:r>
      <w:r>
        <w:rPr>
          <w:rFonts w:hint="eastAsia"/>
        </w:rPr>
        <w:t>@hadoop10</w:t>
      </w:r>
      <w:r>
        <w:t>2</w:t>
      </w:r>
      <w:r>
        <w:rPr>
          <w:rFonts w:hint="eastAsia"/>
        </w:rPr>
        <w:t xml:space="preserve"> </w:t>
      </w:r>
      <w:proofErr w:type="gramStart"/>
      <w:r>
        <w:t>software</w:t>
      </w:r>
      <w:r>
        <w:rPr>
          <w:rFonts w:hint="eastAsia"/>
        </w:rPr>
        <w:t>]#</w:t>
      </w:r>
      <w:bookmarkEnd w:id="4"/>
      <w:proofErr w:type="gramEnd"/>
      <w:r>
        <w:t xml:space="preserve"> </w:t>
      </w:r>
      <w:r>
        <w:rPr>
          <w:rFonts w:hint="eastAsia"/>
        </w:rPr>
        <w:t xml:space="preserve">ls </w:t>
      </w:r>
      <w:r>
        <w:t>/opt/</w:t>
      </w:r>
      <w:r>
        <w:rPr>
          <w:rFonts w:hint="eastAsia"/>
        </w:rPr>
        <w:t>software/</w:t>
      </w:r>
    </w:p>
    <w:p w:rsidR="004E5404" w:rsidRDefault="00000000">
      <w:pPr>
        <w:pStyle w:val="aff6"/>
      </w:pPr>
      <w:r>
        <w:rPr>
          <w:rFonts w:hint="eastAsia"/>
        </w:rPr>
        <w:t>看到如下结果：</w:t>
      </w:r>
    </w:p>
    <w:p w:rsidR="004E5404" w:rsidRDefault="00000000">
      <w:pPr>
        <w:pStyle w:val="afff"/>
      </w:pPr>
      <w:r>
        <w:rPr>
          <w:rFonts w:hint="eastAsia"/>
        </w:rPr>
        <w:t>jdk-8u212-linux-x64.tar.gz</w:t>
      </w:r>
    </w:p>
    <w:p w:rsidR="004E5404" w:rsidRDefault="00000000">
      <w:pPr>
        <w:pStyle w:val="aff4"/>
      </w:pPr>
      <w:r>
        <w:t>4</w:t>
      </w:r>
      <w:r>
        <w:rPr>
          <w:rFonts w:hint="eastAsia"/>
        </w:rPr>
        <w:t>）</w:t>
      </w:r>
      <w:r>
        <w:t>解压</w:t>
      </w:r>
      <w:r>
        <w:t>JDK</w:t>
      </w:r>
      <w:r>
        <w:t>到</w:t>
      </w:r>
      <w:r>
        <w:t>/opt/module</w:t>
      </w:r>
      <w:r>
        <w:t>目录下</w:t>
      </w:r>
    </w:p>
    <w:p w:rsidR="004E5404" w:rsidRDefault="00000000">
      <w:pPr>
        <w:pStyle w:val="a6"/>
      </w:pPr>
      <w:r>
        <w:t xml:space="preserve">[atguigu@hadoop102 </w:t>
      </w:r>
      <w:proofErr w:type="gramStart"/>
      <w:r>
        <w:t>software]#</w:t>
      </w:r>
      <w:proofErr w:type="gramEnd"/>
      <w:r>
        <w:t xml:space="preserve"> </w:t>
      </w:r>
      <w:r>
        <w:rPr>
          <w:rFonts w:hint="eastAsia"/>
        </w:rPr>
        <w:t>tar -</w:t>
      </w:r>
      <w:proofErr w:type="spellStart"/>
      <w:r>
        <w:rPr>
          <w:rFonts w:hint="eastAsia"/>
        </w:rPr>
        <w:t>zxvf</w:t>
      </w:r>
      <w:proofErr w:type="spellEnd"/>
      <w:r>
        <w:rPr>
          <w:rFonts w:hint="eastAsia"/>
        </w:rPr>
        <w:t xml:space="preserve"> jdk-8u212-linux-x64.tar.gz -C /opt/module/</w:t>
      </w:r>
    </w:p>
    <w:p w:rsidR="004E5404" w:rsidRDefault="00000000">
      <w:pPr>
        <w:pStyle w:val="aff4"/>
      </w:pPr>
      <w:r>
        <w:lastRenderedPageBreak/>
        <w:t>5</w:t>
      </w:r>
      <w:r>
        <w:rPr>
          <w:rFonts w:hint="eastAsia"/>
        </w:rPr>
        <w:t>）</w:t>
      </w:r>
      <w:r>
        <w:t>配置</w:t>
      </w:r>
      <w:r>
        <w:t>JDK</w:t>
      </w:r>
      <w:r>
        <w:t>环境变量</w:t>
      </w:r>
    </w:p>
    <w:p w:rsidR="004E5404" w:rsidRDefault="00000000">
      <w:pPr>
        <w:pStyle w:val="af0"/>
        <w:ind w:firstLine="210"/>
      </w:pPr>
      <w:r>
        <w:t>（</w:t>
      </w:r>
      <w:r>
        <w:t>1</w:t>
      </w:r>
      <w:r>
        <w:t>）</w:t>
      </w:r>
      <w:r>
        <w:rPr>
          <w:rFonts w:hint="eastAsia"/>
        </w:rPr>
        <w:t>新建</w:t>
      </w:r>
      <w:r>
        <w:t>/etc/profile.d/my_env.sh</w:t>
      </w:r>
      <w:r>
        <w:rPr>
          <w:rFonts w:hint="eastAsia"/>
        </w:rPr>
        <w:t>文件</w:t>
      </w:r>
    </w:p>
    <w:p w:rsidR="004E5404" w:rsidRDefault="00000000">
      <w:pPr>
        <w:pStyle w:val="afff"/>
      </w:pPr>
      <w:r>
        <w:t xml:space="preserve">[atguigu@hadoop102 </w:t>
      </w:r>
      <w:proofErr w:type="gramStart"/>
      <w:r>
        <w:t>module]#</w:t>
      </w:r>
      <w:proofErr w:type="gramEnd"/>
      <w:r>
        <w:t xml:space="preserve"> </w:t>
      </w:r>
      <w:proofErr w:type="spellStart"/>
      <w:r>
        <w:t>sudo</w:t>
      </w:r>
      <w:proofErr w:type="spellEnd"/>
      <w:r>
        <w:t xml:space="preserve"> vim /etc/profile.d/my_env.sh</w:t>
      </w:r>
    </w:p>
    <w:p w:rsidR="004E5404" w:rsidRDefault="00000000">
      <w:pPr>
        <w:pStyle w:val="aff6"/>
      </w:pPr>
      <w:bookmarkStart w:id="5" w:name="_Hlk45015769"/>
      <w:r>
        <w:rPr>
          <w:rFonts w:hint="eastAsia"/>
        </w:rPr>
        <w:t>添加如下内容</w:t>
      </w:r>
      <w:bookmarkEnd w:id="5"/>
      <w:r>
        <w:rPr>
          <w:rFonts w:hint="eastAsia"/>
        </w:rPr>
        <w:t>，然后保存（</w:t>
      </w:r>
      <w:r>
        <w:t>:</w:t>
      </w:r>
      <w:proofErr w:type="spellStart"/>
      <w:r>
        <w:t>wq</w:t>
      </w:r>
      <w:proofErr w:type="spellEnd"/>
      <w:r>
        <w:rPr>
          <w:rFonts w:hint="eastAsia"/>
        </w:rPr>
        <w:t>）退出</w:t>
      </w:r>
    </w:p>
    <w:p w:rsidR="004E5404" w:rsidRDefault="00000000">
      <w:pPr>
        <w:pStyle w:val="afff"/>
      </w:pPr>
      <w:r>
        <w:rPr>
          <w:rFonts w:hint="eastAsia"/>
        </w:rPr>
        <w:t>#JAVA_HOME</w:t>
      </w:r>
    </w:p>
    <w:p w:rsidR="004E5404" w:rsidRDefault="00000000">
      <w:pPr>
        <w:pStyle w:val="afff"/>
      </w:pPr>
      <w:r>
        <w:rPr>
          <w:rFonts w:hint="eastAsia"/>
        </w:rPr>
        <w:t>export JAVA_HOME=/opt/module/jdk1.8.0_212</w:t>
      </w:r>
    </w:p>
    <w:p w:rsidR="004E5404" w:rsidRDefault="00000000">
      <w:pPr>
        <w:pStyle w:val="afff"/>
      </w:pPr>
      <w:r>
        <w:rPr>
          <w:rFonts w:hint="eastAsia"/>
        </w:rPr>
        <w:t>export PATH=$</w:t>
      </w:r>
      <w:proofErr w:type="gramStart"/>
      <w:r>
        <w:rPr>
          <w:rFonts w:hint="eastAsia"/>
        </w:rPr>
        <w:t>PATH:$</w:t>
      </w:r>
      <w:proofErr w:type="gramEnd"/>
      <w:r>
        <w:rPr>
          <w:rFonts w:hint="eastAsia"/>
        </w:rPr>
        <w:t>JAVA_HOME/bin</w:t>
      </w:r>
    </w:p>
    <w:p w:rsidR="004E5404" w:rsidRDefault="00000000">
      <w:pPr>
        <w:pStyle w:val="aff6"/>
      </w:pPr>
      <w:r>
        <w:t>（</w:t>
      </w:r>
      <w:r>
        <w:t>2</w:t>
      </w:r>
      <w:r>
        <w:t>）</w:t>
      </w:r>
      <w:r>
        <w:rPr>
          <w:rFonts w:hint="eastAsia"/>
        </w:rPr>
        <w:t>让环境变量生效</w:t>
      </w:r>
    </w:p>
    <w:p w:rsidR="004E5404" w:rsidRDefault="00000000">
      <w:pPr>
        <w:pStyle w:val="afff"/>
      </w:pPr>
      <w:r>
        <w:t xml:space="preserve">[atguigu@hadoop102 </w:t>
      </w:r>
      <w:proofErr w:type="gramStart"/>
      <w:r>
        <w:t>software]$</w:t>
      </w:r>
      <w:proofErr w:type="gramEnd"/>
      <w:r>
        <w:t xml:space="preserve"> source /etc/profile.d/my_env.sh</w:t>
      </w:r>
    </w:p>
    <w:p w:rsidR="004E5404" w:rsidRDefault="00000000">
      <w:pPr>
        <w:pStyle w:val="aff4"/>
      </w:pPr>
      <w:r>
        <w:t>6</w:t>
      </w:r>
      <w:r>
        <w:rPr>
          <w:rFonts w:hint="eastAsia"/>
        </w:rPr>
        <w:t>）</w:t>
      </w:r>
      <w:r>
        <w:t>测试</w:t>
      </w:r>
      <w:r>
        <w:t>JDK</w:t>
      </w:r>
      <w:r>
        <w:rPr>
          <w:rFonts w:hint="eastAsia"/>
        </w:rPr>
        <w:t>是否</w:t>
      </w:r>
      <w:r>
        <w:t>安装成功</w:t>
      </w:r>
    </w:p>
    <w:p w:rsidR="004E5404" w:rsidRDefault="00000000">
      <w:pPr>
        <w:pStyle w:val="afff"/>
      </w:pPr>
      <w:r>
        <w:t xml:space="preserve">[atguigu@hadoop102 </w:t>
      </w:r>
      <w:proofErr w:type="gramStart"/>
      <w:r>
        <w:t>module]#</w:t>
      </w:r>
      <w:proofErr w:type="gramEnd"/>
      <w:r>
        <w:t xml:space="preserve"> </w:t>
      </w:r>
      <w:r>
        <w:rPr>
          <w:rFonts w:hint="eastAsia"/>
        </w:rPr>
        <w:t>java -version</w:t>
      </w:r>
    </w:p>
    <w:p w:rsidR="004E5404" w:rsidRDefault="00000000">
      <w:pPr>
        <w:pStyle w:val="aff6"/>
      </w:pPr>
      <w:r>
        <w:rPr>
          <w:rFonts w:hint="eastAsia"/>
        </w:rPr>
        <w:t>如果能看到以下结果、则</w:t>
      </w:r>
      <w:r>
        <w:rPr>
          <w:rFonts w:hint="eastAsia"/>
        </w:rPr>
        <w:t>Java</w:t>
      </w:r>
      <w:r>
        <w:rPr>
          <w:rFonts w:hint="eastAsia"/>
        </w:rPr>
        <w:t>正常安装</w:t>
      </w:r>
    </w:p>
    <w:p w:rsidR="004E5404" w:rsidRDefault="00000000">
      <w:pPr>
        <w:pStyle w:val="afff"/>
      </w:pPr>
      <w:r>
        <w:rPr>
          <w:rFonts w:hint="eastAsia"/>
        </w:rPr>
        <w:t>java version "1.8.0_212"</w:t>
      </w:r>
    </w:p>
    <w:p w:rsidR="004E5404" w:rsidRDefault="00000000">
      <w:pPr>
        <w:pStyle w:val="aff4"/>
      </w:pPr>
      <w:r>
        <w:t>7</w:t>
      </w:r>
      <w:r>
        <w:rPr>
          <w:rFonts w:hint="eastAsia"/>
        </w:rPr>
        <w:t>）分发</w:t>
      </w:r>
      <w:r>
        <w:rPr>
          <w:rFonts w:hint="eastAsia"/>
        </w:rPr>
        <w:t>JDK</w:t>
      </w:r>
      <w:r>
        <w:t xml:space="preserve"> </w:t>
      </w:r>
    </w:p>
    <w:p w:rsidR="004E5404" w:rsidRDefault="00000000">
      <w:pPr>
        <w:pStyle w:val="afff"/>
      </w:pPr>
      <w:r>
        <w:t xml:space="preserve">[atguigu@hadoop102 </w:t>
      </w:r>
      <w:proofErr w:type="gramStart"/>
      <w:r>
        <w:t>module]$</w:t>
      </w:r>
      <w:proofErr w:type="gramEnd"/>
      <w:r>
        <w:t xml:space="preserve"> </w:t>
      </w:r>
      <w:proofErr w:type="spellStart"/>
      <w:r>
        <w:t>xsync</w:t>
      </w:r>
      <w:proofErr w:type="spellEnd"/>
      <w:r>
        <w:t xml:space="preserve"> /opt/module/jdk1.8.0_212/</w:t>
      </w:r>
    </w:p>
    <w:p w:rsidR="004E5404" w:rsidRDefault="00000000">
      <w:pPr>
        <w:pStyle w:val="aff4"/>
      </w:pPr>
      <w:r>
        <w:t>8</w:t>
      </w:r>
      <w:r>
        <w:rPr>
          <w:rFonts w:hint="eastAsia"/>
        </w:rPr>
        <w:t>）分发环境变量配置文件</w:t>
      </w:r>
    </w:p>
    <w:p w:rsidR="004E5404" w:rsidRDefault="00000000">
      <w:pPr>
        <w:pStyle w:val="afff"/>
      </w:pPr>
      <w:r>
        <w:t xml:space="preserve">[atguigu@hadoop102 </w:t>
      </w:r>
      <w:proofErr w:type="gramStart"/>
      <w:r>
        <w:t>module]$</w:t>
      </w:r>
      <w:proofErr w:type="gramEnd"/>
      <w:r>
        <w:t xml:space="preserve"> </w:t>
      </w:r>
      <w:proofErr w:type="spellStart"/>
      <w:r>
        <w:t>sudo</w:t>
      </w:r>
      <w:proofErr w:type="spellEnd"/>
      <w:r>
        <w:t xml:space="preserve"> /home/</w:t>
      </w:r>
      <w:proofErr w:type="spellStart"/>
      <w:r>
        <w:t>atguigu</w:t>
      </w:r>
      <w:proofErr w:type="spellEnd"/>
      <w:r>
        <w:t>/bin/</w:t>
      </w:r>
      <w:proofErr w:type="spellStart"/>
      <w:r>
        <w:t>xsync</w:t>
      </w:r>
      <w:proofErr w:type="spellEnd"/>
      <w:r>
        <w:t xml:space="preserve"> /etc/profile.d/my_env.sh</w:t>
      </w:r>
    </w:p>
    <w:p w:rsidR="004E5404" w:rsidRDefault="00000000">
      <w:pPr>
        <w:pStyle w:val="aff4"/>
      </w:pPr>
      <w:r>
        <w:t>9</w:t>
      </w:r>
      <w:r>
        <w:rPr>
          <w:rFonts w:hint="eastAsia"/>
        </w:rPr>
        <w:t>）分别在</w:t>
      </w:r>
      <w:r>
        <w:rPr>
          <w:rFonts w:hint="eastAsia"/>
        </w:rPr>
        <w:t>hadoop</w:t>
      </w:r>
      <w:r>
        <w:t>103</w:t>
      </w:r>
      <w:r>
        <w:rPr>
          <w:rFonts w:hint="eastAsia"/>
        </w:rPr>
        <w:t>、</w:t>
      </w:r>
      <w:r>
        <w:rPr>
          <w:rFonts w:hint="eastAsia"/>
        </w:rPr>
        <w:t>hadoop</w:t>
      </w:r>
      <w:r>
        <w:t>104</w:t>
      </w:r>
      <w:r>
        <w:rPr>
          <w:rFonts w:hint="eastAsia"/>
        </w:rPr>
        <w:t>上执行</w:t>
      </w:r>
      <w:r>
        <w:rPr>
          <w:rFonts w:hint="eastAsia"/>
        </w:rPr>
        <w:t>source</w:t>
      </w:r>
    </w:p>
    <w:p w:rsidR="004E5404" w:rsidRDefault="00000000">
      <w:pPr>
        <w:pStyle w:val="afff"/>
      </w:pPr>
      <w:r>
        <w:t xml:space="preserve">[atguigu@hadoop103 </w:t>
      </w:r>
      <w:proofErr w:type="gramStart"/>
      <w:r>
        <w:t>module]$</w:t>
      </w:r>
      <w:proofErr w:type="gramEnd"/>
      <w:r>
        <w:t xml:space="preserve"> source /etc/profile.d/</w:t>
      </w:r>
      <w:r>
        <w:rPr>
          <w:rFonts w:hint="eastAsia"/>
        </w:rPr>
        <w:t>my</w:t>
      </w:r>
      <w:r>
        <w:t>_env.sh</w:t>
      </w:r>
    </w:p>
    <w:p w:rsidR="004E5404" w:rsidRDefault="00000000">
      <w:pPr>
        <w:pStyle w:val="afff"/>
      </w:pPr>
      <w:r>
        <w:t xml:space="preserve">[atguigu@hadoop104 </w:t>
      </w:r>
      <w:proofErr w:type="gramStart"/>
      <w:r>
        <w:t>module]$</w:t>
      </w:r>
      <w:proofErr w:type="gramEnd"/>
      <w:r>
        <w:t xml:space="preserve"> source /etc/profile.d/my_env.sh</w:t>
      </w:r>
    </w:p>
    <w:p w:rsidR="004E5404" w:rsidRDefault="00000000">
      <w:pPr>
        <w:pStyle w:val="aff0"/>
      </w:pPr>
      <w:r>
        <w:t>4.</w:t>
      </w:r>
      <w:r>
        <w:rPr>
          <w:rFonts w:hint="eastAsia"/>
        </w:rPr>
        <w:t>1</w:t>
      </w:r>
      <w:r>
        <w:t xml:space="preserve">.6 </w:t>
      </w:r>
      <w:r>
        <w:rPr>
          <w:rFonts w:hint="eastAsia"/>
        </w:rPr>
        <w:t>环境变量配置说明</w:t>
      </w:r>
    </w:p>
    <w:p w:rsidR="004E5404" w:rsidRDefault="00000000">
      <w:pPr>
        <w:pStyle w:val="aff6"/>
      </w:pPr>
      <w:r>
        <w:rPr>
          <w:rFonts w:hint="eastAsia"/>
        </w:rPr>
        <w:t>Linux</w:t>
      </w:r>
      <w:r>
        <w:rPr>
          <w:rFonts w:hint="eastAsia"/>
        </w:rPr>
        <w:t>的环境变量可在多个文件中配置，如</w:t>
      </w:r>
      <w:r>
        <w:rPr>
          <w:rFonts w:hint="eastAsia"/>
        </w:rPr>
        <w:t>/</w:t>
      </w:r>
      <w:proofErr w:type="spellStart"/>
      <w:r>
        <w:rPr>
          <w:rFonts w:hint="eastAsia"/>
        </w:rPr>
        <w:t>etc</w:t>
      </w:r>
      <w:proofErr w:type="spellEnd"/>
      <w:r>
        <w:t>/profile</w:t>
      </w:r>
      <w:r>
        <w:rPr>
          <w:rFonts w:hint="eastAsia"/>
        </w:rPr>
        <w:t>，</w:t>
      </w:r>
      <w:r>
        <w:rPr>
          <w:rFonts w:hint="eastAsia"/>
        </w:rPr>
        <w:t>/et</w:t>
      </w:r>
      <w:r>
        <w:t>c/profile.d/*.sh</w:t>
      </w:r>
      <w:r>
        <w:rPr>
          <w:rFonts w:hint="eastAsia"/>
        </w:rPr>
        <w:t>，</w:t>
      </w:r>
      <w:r>
        <w:rPr>
          <w:rFonts w:hint="eastAsia"/>
        </w:rPr>
        <w:t>~</w:t>
      </w:r>
      <w:r>
        <w:t>/.</w:t>
      </w:r>
      <w:proofErr w:type="spellStart"/>
      <w:r>
        <w:t>bashrc</w:t>
      </w:r>
      <w:proofErr w:type="spellEnd"/>
      <w:r>
        <w:rPr>
          <w:rFonts w:hint="eastAsia"/>
        </w:rPr>
        <w:t>，</w:t>
      </w:r>
      <w:r>
        <w:rPr>
          <w:rFonts w:hint="eastAsia"/>
        </w:rPr>
        <w:t>~/.</w:t>
      </w:r>
      <w:proofErr w:type="spellStart"/>
      <w:r>
        <w:t>bash_profile</w:t>
      </w:r>
      <w:proofErr w:type="spellEnd"/>
      <w:r>
        <w:rPr>
          <w:rFonts w:hint="eastAsia"/>
        </w:rPr>
        <w:t>等，下面说明上述几个文件之间的关系和区别。</w:t>
      </w:r>
    </w:p>
    <w:p w:rsidR="004E5404" w:rsidRDefault="00000000">
      <w:pPr>
        <w:pStyle w:val="aff6"/>
      </w:pPr>
      <w:r>
        <w:rPr>
          <w:rFonts w:hint="eastAsia"/>
        </w:rPr>
        <w:t>b</w:t>
      </w:r>
      <w:r>
        <w:t>ash</w:t>
      </w:r>
      <w:r>
        <w:rPr>
          <w:rFonts w:hint="eastAsia"/>
        </w:rPr>
        <w:t>的运行模式可分为</w:t>
      </w:r>
      <w:r>
        <w:rPr>
          <w:rFonts w:hint="eastAsia"/>
        </w:rPr>
        <w:t>login</w:t>
      </w:r>
      <w:r>
        <w:t xml:space="preserve"> </w:t>
      </w:r>
      <w:r>
        <w:rPr>
          <w:rFonts w:hint="eastAsia"/>
        </w:rPr>
        <w:t>shell</w:t>
      </w:r>
      <w:r>
        <w:rPr>
          <w:rFonts w:hint="eastAsia"/>
        </w:rPr>
        <w:t>和</w:t>
      </w:r>
      <w:r>
        <w:rPr>
          <w:rFonts w:hint="eastAsia"/>
        </w:rPr>
        <w:t>non</w:t>
      </w:r>
      <w:r>
        <w:t>-login shell</w:t>
      </w:r>
      <w:r>
        <w:rPr>
          <w:rFonts w:hint="eastAsia"/>
        </w:rPr>
        <w:t>。</w:t>
      </w:r>
    </w:p>
    <w:p w:rsidR="004E5404" w:rsidRDefault="00000000">
      <w:pPr>
        <w:pStyle w:val="aff6"/>
      </w:pPr>
      <w:r>
        <w:rPr>
          <w:rFonts w:hint="eastAsia"/>
        </w:rPr>
        <w:t>例如，我们通过终端，输入用户名、密码，登录系统之后，得到就是一个</w:t>
      </w:r>
      <w:r>
        <w:rPr>
          <w:rFonts w:hint="eastAsia"/>
        </w:rPr>
        <w:t>login</w:t>
      </w:r>
      <w:r>
        <w:t xml:space="preserve"> </w:t>
      </w:r>
      <w:r>
        <w:rPr>
          <w:rFonts w:hint="eastAsia"/>
        </w:rPr>
        <w:t>shell</w:t>
      </w:r>
      <w:r>
        <w:rPr>
          <w:rFonts w:hint="eastAsia"/>
        </w:rPr>
        <w:t>。而当我们执行以下命令</w:t>
      </w:r>
      <w:proofErr w:type="spellStart"/>
      <w:r>
        <w:rPr>
          <w:rFonts w:hint="eastAsia"/>
        </w:rPr>
        <w:t>ssh</w:t>
      </w:r>
      <w:proofErr w:type="spellEnd"/>
      <w:r>
        <w:t xml:space="preserve"> </w:t>
      </w:r>
      <w:r>
        <w:rPr>
          <w:rFonts w:hint="eastAsia"/>
        </w:rPr>
        <w:t>hadoop</w:t>
      </w:r>
      <w:r>
        <w:t>103 command</w:t>
      </w:r>
      <w:r>
        <w:rPr>
          <w:rFonts w:hint="eastAsia"/>
        </w:rPr>
        <w:t>，在</w:t>
      </w:r>
      <w:r>
        <w:rPr>
          <w:rFonts w:hint="eastAsia"/>
        </w:rPr>
        <w:t>hadoop103</w:t>
      </w:r>
      <w:r>
        <w:rPr>
          <w:rFonts w:hint="eastAsia"/>
        </w:rPr>
        <w:t>执行</w:t>
      </w:r>
      <w:r>
        <w:rPr>
          <w:rFonts w:hint="eastAsia"/>
        </w:rPr>
        <w:t>command</w:t>
      </w:r>
      <w:r>
        <w:rPr>
          <w:rFonts w:hint="eastAsia"/>
        </w:rPr>
        <w:t>的就是一个</w:t>
      </w:r>
      <w:r>
        <w:rPr>
          <w:rFonts w:hint="eastAsia"/>
        </w:rPr>
        <w:t>non</w:t>
      </w:r>
      <w:r>
        <w:t>-login shell</w:t>
      </w:r>
      <w:r>
        <w:rPr>
          <w:rFonts w:hint="eastAsia"/>
        </w:rPr>
        <w:t>。</w:t>
      </w:r>
      <w:bookmarkStart w:id="6" w:name="_MON_1689230832"/>
      <w:bookmarkEnd w:id="6"/>
    </w:p>
    <w:p w:rsidR="004E5404" w:rsidRDefault="00000000">
      <w:r>
        <w:rPr>
          <w:noProof/>
        </w:rPr>
        <w:lastRenderedPageBreak/>
        <w:drawing>
          <wp:inline distT="0" distB="0" distL="0" distR="0">
            <wp:extent cx="5208905" cy="29229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08905" cy="2922905"/>
                    </a:xfrm>
                    <a:prstGeom prst="rect">
                      <a:avLst/>
                    </a:prstGeom>
                    <a:noFill/>
                    <a:ln>
                      <a:noFill/>
                    </a:ln>
                  </pic:spPr>
                </pic:pic>
              </a:graphicData>
            </a:graphic>
          </wp:inline>
        </w:drawing>
      </w:r>
    </w:p>
    <w:p w:rsidR="004E5404" w:rsidRDefault="00000000">
      <w:pPr>
        <w:pStyle w:val="aff6"/>
      </w:pPr>
      <w:r>
        <w:rPr>
          <w:rFonts w:hint="eastAsia"/>
        </w:rPr>
        <w:t>这两种</w:t>
      </w:r>
      <w:r>
        <w:rPr>
          <w:rFonts w:hint="eastAsia"/>
        </w:rPr>
        <w:t>shell</w:t>
      </w:r>
      <w:r>
        <w:rPr>
          <w:rFonts w:hint="eastAsia"/>
        </w:rPr>
        <w:t>的主要区别在于，它们启动时会加载不同的配置文件，</w:t>
      </w:r>
      <w:r>
        <w:rPr>
          <w:rFonts w:hint="eastAsia"/>
        </w:rPr>
        <w:t>login</w:t>
      </w:r>
      <w:r>
        <w:t xml:space="preserve"> </w:t>
      </w:r>
      <w:r>
        <w:rPr>
          <w:rFonts w:hint="eastAsia"/>
        </w:rPr>
        <w:t>shell</w:t>
      </w:r>
      <w:r>
        <w:rPr>
          <w:rFonts w:hint="eastAsia"/>
        </w:rPr>
        <w:t>启动时会加载</w:t>
      </w:r>
      <w:r>
        <w:rPr>
          <w:rFonts w:hint="eastAsia"/>
        </w:rPr>
        <w:t>/</w:t>
      </w:r>
      <w:proofErr w:type="spellStart"/>
      <w:r>
        <w:t>etc</w:t>
      </w:r>
      <w:proofErr w:type="spellEnd"/>
      <w:r>
        <w:t>/profile</w:t>
      </w:r>
      <w:r>
        <w:rPr>
          <w:rFonts w:hint="eastAsia"/>
        </w:rPr>
        <w:t>，</w:t>
      </w:r>
      <w:r>
        <w:rPr>
          <w:rFonts w:hint="eastAsia"/>
        </w:rPr>
        <w:t>~/.</w:t>
      </w:r>
      <w:proofErr w:type="spellStart"/>
      <w:r>
        <w:t>bash_profile</w:t>
      </w:r>
      <w:proofErr w:type="spellEnd"/>
      <w:r>
        <w:rPr>
          <w:rFonts w:hint="eastAsia"/>
        </w:rPr>
        <w:t>，</w:t>
      </w:r>
      <w:r>
        <w:t>~/.</w:t>
      </w:r>
      <w:proofErr w:type="spellStart"/>
      <w:r>
        <w:t>bashrc</w:t>
      </w:r>
      <w:proofErr w:type="spellEnd"/>
      <w:r>
        <w:rPr>
          <w:rFonts w:hint="eastAsia"/>
        </w:rPr>
        <w:t>。</w:t>
      </w:r>
      <w:r>
        <w:rPr>
          <w:rFonts w:hint="eastAsia"/>
        </w:rPr>
        <w:t>non-login</w:t>
      </w:r>
      <w:r>
        <w:t xml:space="preserve"> shel</w:t>
      </w:r>
      <w:r>
        <w:rPr>
          <w:rFonts w:hint="eastAsia"/>
        </w:rPr>
        <w:t>l</w:t>
      </w:r>
      <w:r>
        <w:rPr>
          <w:rFonts w:hint="eastAsia"/>
        </w:rPr>
        <w:t>启动时会加载</w:t>
      </w:r>
      <w:r>
        <w:t>~/.</w:t>
      </w:r>
      <w:proofErr w:type="spellStart"/>
      <w:r>
        <w:t>bashrc</w:t>
      </w:r>
      <w:proofErr w:type="spellEnd"/>
      <w:r>
        <w:rPr>
          <w:rFonts w:hint="eastAsia"/>
        </w:rPr>
        <w:t>。</w:t>
      </w:r>
    </w:p>
    <w:p w:rsidR="004E5404" w:rsidRDefault="00000000">
      <w:pPr>
        <w:pStyle w:val="a6"/>
      </w:pPr>
      <w:r>
        <w:rPr>
          <w:rFonts w:hint="eastAsia"/>
        </w:rPr>
        <w:t>而在加载</w:t>
      </w:r>
      <w:r>
        <w:rPr>
          <w:rFonts w:hint="eastAsia"/>
        </w:rPr>
        <w:t>~/.</w:t>
      </w:r>
      <w:proofErr w:type="spellStart"/>
      <w:r>
        <w:t>bashr</w:t>
      </w:r>
      <w:r>
        <w:rPr>
          <w:rFonts w:hint="eastAsia"/>
        </w:rPr>
        <w:t>c</w:t>
      </w:r>
      <w:proofErr w:type="spellEnd"/>
      <w:r>
        <w:rPr>
          <w:rFonts w:hint="eastAsia"/>
        </w:rPr>
        <w:t>（实际是</w:t>
      </w:r>
      <w:r>
        <w:rPr>
          <w:rFonts w:hint="eastAsia"/>
        </w:rPr>
        <w:t>~/.</w:t>
      </w:r>
      <w:proofErr w:type="spellStart"/>
      <w:r>
        <w:t>bashrc</w:t>
      </w:r>
      <w:proofErr w:type="spellEnd"/>
      <w:r>
        <w:rPr>
          <w:rFonts w:hint="eastAsia"/>
        </w:rPr>
        <w:t>中加载的</w:t>
      </w:r>
      <w:r>
        <w:rPr>
          <w:rFonts w:hint="eastAsia"/>
        </w:rPr>
        <w:t>/</w:t>
      </w:r>
      <w:proofErr w:type="spellStart"/>
      <w:r>
        <w:rPr>
          <w:rFonts w:hint="eastAsia"/>
        </w:rPr>
        <w:t>etc</w:t>
      </w:r>
      <w:proofErr w:type="spellEnd"/>
      <w:r>
        <w:rPr>
          <w:rFonts w:hint="eastAsia"/>
        </w:rPr>
        <w:t>/</w:t>
      </w:r>
      <w:proofErr w:type="spellStart"/>
      <w:r>
        <w:t>bashrc</w:t>
      </w:r>
      <w:proofErr w:type="spellEnd"/>
      <w:r>
        <w:rPr>
          <w:rFonts w:hint="eastAsia"/>
        </w:rPr>
        <w:t>）或</w:t>
      </w:r>
      <w:r>
        <w:rPr>
          <w:rFonts w:hint="eastAsia"/>
        </w:rPr>
        <w:t>/</w:t>
      </w:r>
      <w:proofErr w:type="spellStart"/>
      <w:r>
        <w:rPr>
          <w:rFonts w:hint="eastAsia"/>
        </w:rPr>
        <w:t>etc</w:t>
      </w:r>
      <w:proofErr w:type="spellEnd"/>
      <w:r>
        <w:t>/profile</w:t>
      </w:r>
      <w:r>
        <w:rPr>
          <w:rFonts w:hint="eastAsia"/>
        </w:rPr>
        <w:t>时，都会执行如下代码片段，</w:t>
      </w:r>
    </w:p>
    <w:p w:rsidR="004E5404" w:rsidRDefault="00000000">
      <w:pPr>
        <w:pStyle w:val="aff9"/>
      </w:pPr>
      <w:r>
        <w:rPr>
          <w:noProof/>
        </w:rPr>
        <w:drawing>
          <wp:inline distT="0" distB="0" distL="0" distR="0">
            <wp:extent cx="3743960" cy="1286510"/>
            <wp:effectExtent l="19050" t="19050" r="8890" b="279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3771662" cy="1296424"/>
                    </a:xfrm>
                    <a:prstGeom prst="rect">
                      <a:avLst/>
                    </a:prstGeom>
                    <a:ln>
                      <a:solidFill>
                        <a:schemeClr val="tx1"/>
                      </a:solidFill>
                    </a:ln>
                  </pic:spPr>
                </pic:pic>
              </a:graphicData>
            </a:graphic>
          </wp:inline>
        </w:drawing>
      </w:r>
    </w:p>
    <w:p w:rsidR="004E5404" w:rsidRDefault="00000000">
      <w:pPr>
        <w:pStyle w:val="aff6"/>
      </w:pPr>
      <w:r>
        <w:rPr>
          <w:rFonts w:hint="eastAsia"/>
        </w:rPr>
        <w:t>因此不管是</w:t>
      </w:r>
      <w:r>
        <w:rPr>
          <w:rFonts w:hint="eastAsia"/>
        </w:rPr>
        <w:t>login</w:t>
      </w:r>
      <w:r>
        <w:t xml:space="preserve"> shell</w:t>
      </w:r>
      <w:r>
        <w:rPr>
          <w:rFonts w:hint="eastAsia"/>
        </w:rPr>
        <w:t>还是</w:t>
      </w:r>
      <w:r>
        <w:rPr>
          <w:rFonts w:hint="eastAsia"/>
        </w:rPr>
        <w:t>non-login</w:t>
      </w:r>
      <w:r>
        <w:t xml:space="preserve"> </w:t>
      </w:r>
      <w:r>
        <w:rPr>
          <w:rFonts w:hint="eastAsia"/>
        </w:rPr>
        <w:t>shell</w:t>
      </w:r>
      <w:r>
        <w:rPr>
          <w:rFonts w:hint="eastAsia"/>
        </w:rPr>
        <w:t>，启动时都会加载</w:t>
      </w:r>
      <w:r>
        <w:rPr>
          <w:rFonts w:hint="eastAsia"/>
        </w:rPr>
        <w:t>/et</w:t>
      </w:r>
      <w:r>
        <w:t>c/profile.d/*.sh</w:t>
      </w:r>
      <w:r>
        <w:rPr>
          <w:rFonts w:hint="eastAsia"/>
        </w:rPr>
        <w:t>中的环境变量。</w:t>
      </w:r>
    </w:p>
    <w:p w:rsidR="004E5404" w:rsidRDefault="00000000">
      <w:pPr>
        <w:pStyle w:val="afe"/>
      </w:pPr>
      <w:r>
        <w:t>4</w:t>
      </w:r>
      <w:r>
        <w:rPr>
          <w:rFonts w:hint="eastAsia"/>
        </w:rPr>
        <w:t>.</w:t>
      </w:r>
      <w:r>
        <w:t xml:space="preserve">2 </w:t>
      </w:r>
      <w:r>
        <w:rPr>
          <w:rFonts w:hint="eastAsia"/>
        </w:rPr>
        <w:t>集群所有</w:t>
      </w:r>
      <w:r>
        <w:t>进程查看</w:t>
      </w:r>
      <w:r>
        <w:rPr>
          <w:rFonts w:hint="eastAsia"/>
        </w:rPr>
        <w:t>脚本</w:t>
      </w:r>
    </w:p>
    <w:p w:rsidR="004E5404" w:rsidRDefault="00000000">
      <w:pPr>
        <w:pStyle w:val="aff4"/>
        <w:rPr>
          <w:szCs w:val="21"/>
        </w:rPr>
      </w:pPr>
      <w:r>
        <w:t>1</w:t>
      </w:r>
      <w:r>
        <w:rPr>
          <w:rFonts w:hint="eastAsia"/>
        </w:rPr>
        <w:t>）在</w:t>
      </w:r>
      <w:r>
        <w:t>/home/</w:t>
      </w:r>
      <w:proofErr w:type="spellStart"/>
      <w:r>
        <w:t>atguigu</w:t>
      </w:r>
      <w:proofErr w:type="spellEnd"/>
      <w:r>
        <w:t>/bin</w:t>
      </w:r>
      <w:r>
        <w:rPr>
          <w:rFonts w:hint="eastAsia"/>
        </w:rPr>
        <w:t>目录</w:t>
      </w:r>
      <w:r>
        <w:t>下创建</w:t>
      </w:r>
      <w:r>
        <w:rPr>
          <w:rFonts w:hint="eastAsia"/>
        </w:rPr>
        <w:t>脚本</w:t>
      </w:r>
      <w:r>
        <w:t>xcall.sh</w:t>
      </w:r>
    </w:p>
    <w:p w:rsidR="004E5404" w:rsidRDefault="00000000">
      <w:pPr>
        <w:pStyle w:val="afff"/>
      </w:pPr>
      <w:r>
        <w:t xml:space="preserve">[atguigu@hadoop102 </w:t>
      </w:r>
      <w:proofErr w:type="gramStart"/>
      <w:r>
        <w:t>bin]$</w:t>
      </w:r>
      <w:proofErr w:type="gramEnd"/>
      <w:r>
        <w:t xml:space="preserve"> vim xcall.sh</w:t>
      </w:r>
    </w:p>
    <w:p w:rsidR="004E5404" w:rsidRDefault="00000000">
      <w:pPr>
        <w:pStyle w:val="aff4"/>
        <w:rPr>
          <w:szCs w:val="21"/>
        </w:rPr>
      </w:pPr>
      <w:r>
        <w:t>2</w:t>
      </w:r>
      <w:r>
        <w:rPr>
          <w:rFonts w:hint="eastAsia"/>
        </w:rPr>
        <w:t>）在</w:t>
      </w:r>
      <w:r>
        <w:t>脚本中编写如下内容</w:t>
      </w:r>
    </w:p>
    <w:p w:rsidR="004E5404" w:rsidRDefault="00000000">
      <w:pPr>
        <w:pStyle w:val="afff"/>
      </w:pPr>
      <w:r>
        <w:t>#! /bin/bash</w:t>
      </w:r>
    </w:p>
    <w:p w:rsidR="004E5404" w:rsidRDefault="00000000">
      <w:pPr>
        <w:pStyle w:val="afff"/>
      </w:pPr>
      <w:r>
        <w:t xml:space="preserve">for </w:t>
      </w:r>
      <w:proofErr w:type="spellStart"/>
      <w:r>
        <w:t>i</w:t>
      </w:r>
      <w:proofErr w:type="spellEnd"/>
      <w:r>
        <w:t xml:space="preserve"> in hadoop102 hadoop103 hadoop104</w:t>
      </w:r>
    </w:p>
    <w:p w:rsidR="004E5404" w:rsidRDefault="00000000">
      <w:pPr>
        <w:pStyle w:val="afff"/>
      </w:pPr>
      <w:r>
        <w:t>do</w:t>
      </w:r>
    </w:p>
    <w:p w:rsidR="004E5404" w:rsidRDefault="00000000">
      <w:pPr>
        <w:pStyle w:val="afff"/>
      </w:pPr>
      <w:r>
        <w:t>echo --------- $</w:t>
      </w:r>
      <w:proofErr w:type="spellStart"/>
      <w:r>
        <w:t>i</w:t>
      </w:r>
      <w:proofErr w:type="spellEnd"/>
      <w:r>
        <w:t xml:space="preserve"> ----------</w:t>
      </w:r>
    </w:p>
    <w:p w:rsidR="004E5404" w:rsidRDefault="00000000">
      <w:pPr>
        <w:pStyle w:val="afff"/>
      </w:pPr>
      <w:proofErr w:type="spellStart"/>
      <w:r>
        <w:t>ssh</w:t>
      </w:r>
      <w:proofErr w:type="spellEnd"/>
      <w:r>
        <w:t xml:space="preserve"> $</w:t>
      </w:r>
      <w:proofErr w:type="spellStart"/>
      <w:r>
        <w:t>i</w:t>
      </w:r>
      <w:proofErr w:type="spellEnd"/>
      <w:r>
        <w:t xml:space="preserve"> </w:t>
      </w:r>
      <w:r>
        <w:rPr>
          <w:rFonts w:hint="eastAsia"/>
        </w:rPr>
        <w:t>"</w:t>
      </w:r>
      <w:r>
        <w:t>$*</w:t>
      </w:r>
      <w:r>
        <w:rPr>
          <w:rFonts w:hint="eastAsia"/>
        </w:rPr>
        <w:t>"</w:t>
      </w:r>
    </w:p>
    <w:p w:rsidR="004E5404" w:rsidRDefault="00000000">
      <w:pPr>
        <w:pStyle w:val="afff"/>
      </w:pPr>
      <w:r>
        <w:t>done</w:t>
      </w:r>
    </w:p>
    <w:p w:rsidR="004E5404" w:rsidRDefault="00000000">
      <w:pPr>
        <w:pStyle w:val="aff4"/>
        <w:rPr>
          <w:szCs w:val="21"/>
        </w:rPr>
      </w:pPr>
      <w:r>
        <w:rPr>
          <w:rFonts w:hint="eastAsia"/>
        </w:rPr>
        <w:t>3</w:t>
      </w:r>
      <w:r>
        <w:rPr>
          <w:rFonts w:hint="eastAsia"/>
        </w:rPr>
        <w:t>）修改</w:t>
      </w:r>
      <w:r>
        <w:t>脚本</w:t>
      </w:r>
      <w:r>
        <w:rPr>
          <w:rFonts w:hint="eastAsia"/>
        </w:rPr>
        <w:t>执行</w:t>
      </w:r>
      <w:r>
        <w:t>权限</w:t>
      </w:r>
    </w:p>
    <w:p w:rsidR="004E5404" w:rsidRDefault="00000000">
      <w:pPr>
        <w:pStyle w:val="afff"/>
      </w:pPr>
      <w:r>
        <w:lastRenderedPageBreak/>
        <w:t xml:space="preserve">[atguigu@hadoop102 </w:t>
      </w:r>
      <w:proofErr w:type="gramStart"/>
      <w:r>
        <w:t>bin]$</w:t>
      </w:r>
      <w:proofErr w:type="gramEnd"/>
      <w:r>
        <w:t xml:space="preserve"> </w:t>
      </w:r>
      <w:proofErr w:type="spellStart"/>
      <w:r>
        <w:t>chmod</w:t>
      </w:r>
      <w:proofErr w:type="spellEnd"/>
      <w:r>
        <w:t xml:space="preserve"> 777 xcall.sh</w:t>
      </w:r>
    </w:p>
    <w:p w:rsidR="004E5404" w:rsidRDefault="00000000">
      <w:pPr>
        <w:pStyle w:val="aff4"/>
        <w:rPr>
          <w:szCs w:val="21"/>
        </w:rPr>
      </w:pPr>
      <w:r>
        <w:rPr>
          <w:rFonts w:hint="eastAsia"/>
        </w:rPr>
        <w:t>4</w:t>
      </w:r>
      <w:r>
        <w:rPr>
          <w:rFonts w:hint="eastAsia"/>
        </w:rPr>
        <w:t>）启动</w:t>
      </w:r>
      <w:r>
        <w:t>脚本</w:t>
      </w:r>
    </w:p>
    <w:p w:rsidR="004E5404" w:rsidRDefault="00000000">
      <w:pPr>
        <w:pStyle w:val="afff"/>
      </w:pPr>
      <w:r>
        <w:t xml:space="preserve">[atguigu@hadoop102 </w:t>
      </w:r>
      <w:proofErr w:type="gramStart"/>
      <w:r>
        <w:t>bin]$</w:t>
      </w:r>
      <w:proofErr w:type="gramEnd"/>
      <w:r>
        <w:t xml:space="preserve"> xcall.sh </w:t>
      </w:r>
      <w:proofErr w:type="spellStart"/>
      <w:r>
        <w:t>jps</w:t>
      </w:r>
      <w:proofErr w:type="spellEnd"/>
    </w:p>
    <w:p w:rsidR="004E5404" w:rsidRDefault="00000000">
      <w:pPr>
        <w:pStyle w:val="afe"/>
      </w:pPr>
      <w:r>
        <w:t>4</w:t>
      </w:r>
      <w:r>
        <w:rPr>
          <w:rFonts w:hint="eastAsia"/>
        </w:rPr>
        <w:t>.</w:t>
      </w:r>
      <w:r>
        <w:t>3</w:t>
      </w:r>
      <w:r>
        <w:rPr>
          <w:rFonts w:hint="eastAsia"/>
        </w:rPr>
        <w:t xml:space="preserve"> Zookeeper</w:t>
      </w:r>
      <w:r>
        <w:rPr>
          <w:rFonts w:hint="eastAsia"/>
        </w:rPr>
        <w:t>安装</w:t>
      </w:r>
    </w:p>
    <w:p w:rsidR="004E5404" w:rsidRDefault="00000000">
      <w:pPr>
        <w:pStyle w:val="aff0"/>
      </w:pPr>
      <w:r>
        <w:t>4</w:t>
      </w:r>
      <w:r>
        <w:rPr>
          <w:rFonts w:hint="eastAsia"/>
        </w:rPr>
        <w:t>.</w:t>
      </w:r>
      <w:r>
        <w:t>3</w:t>
      </w:r>
      <w:r>
        <w:rPr>
          <w:rFonts w:hint="eastAsia"/>
        </w:rPr>
        <w:t>.1</w:t>
      </w:r>
      <w:r>
        <w:t xml:space="preserve"> </w:t>
      </w:r>
      <w:r>
        <w:rPr>
          <w:rFonts w:hint="eastAsia"/>
        </w:rPr>
        <w:t>安装</w:t>
      </w:r>
      <w:r>
        <w:t>ZK</w:t>
      </w:r>
    </w:p>
    <w:p w:rsidR="004E5404" w:rsidRDefault="00000000">
      <w:pPr>
        <w:pStyle w:val="aff6"/>
      </w:pPr>
      <w:r>
        <w:rPr>
          <w:rFonts w:hint="eastAsia"/>
        </w:rPr>
        <w:t>详见</w:t>
      </w:r>
      <w:r>
        <w:t>：尚硅谷大数据技术之</w:t>
      </w:r>
      <w:r>
        <w:t>Zookeeper</w:t>
      </w:r>
    </w:p>
    <w:bookmarkStart w:id="7" w:name="_MON_1648551968"/>
    <w:bookmarkEnd w:id="7"/>
    <w:p w:rsidR="004E5404" w:rsidRDefault="00544D88">
      <w:pPr>
        <w:pStyle w:val="affd"/>
      </w:pPr>
      <w:r>
        <w:object w:dxaOrig="2069" w:dyaOrig="1420">
          <v:shape id="_x0000_i1048" type="#_x0000_t75" style="width:103.25pt;height:71.3pt" o:ole="">
            <v:imagedata r:id="rId33" o:title=""/>
          </v:shape>
          <o:OLEObject Type="Embed" ProgID="Word.Document.12" ShapeID="_x0000_i1048" DrawAspect="Icon" ObjectID="_1748414505" r:id="rId34"/>
        </w:object>
      </w:r>
    </w:p>
    <w:p w:rsidR="004E5404" w:rsidRDefault="00000000">
      <w:pPr>
        <w:pStyle w:val="afe"/>
      </w:pPr>
      <w:r>
        <w:t>4</w:t>
      </w:r>
      <w:r>
        <w:rPr>
          <w:rFonts w:hint="eastAsia"/>
        </w:rPr>
        <w:t>.</w:t>
      </w:r>
      <w:r>
        <w:t>4</w:t>
      </w:r>
      <w:r>
        <w:rPr>
          <w:rFonts w:hint="eastAsia"/>
        </w:rPr>
        <w:t xml:space="preserve"> H</w:t>
      </w:r>
      <w:r>
        <w:t>adoop</w:t>
      </w:r>
      <w:r>
        <w:rPr>
          <w:rFonts w:hint="eastAsia"/>
        </w:rPr>
        <w:t>安装</w:t>
      </w:r>
    </w:p>
    <w:p w:rsidR="004E5404" w:rsidRDefault="00000000">
      <w:pPr>
        <w:pStyle w:val="aff6"/>
      </w:pPr>
      <w:r>
        <w:rPr>
          <w:rFonts w:hint="eastAsia"/>
        </w:rPr>
        <w:t>详见：尚硅谷</w:t>
      </w:r>
      <w:r>
        <w:t>大数据技术之</w:t>
      </w:r>
      <w:r>
        <w:t>Hadoop</w:t>
      </w:r>
      <w:r>
        <w:rPr>
          <w:rFonts w:hint="eastAsia"/>
        </w:rPr>
        <w:t>（入门）</w:t>
      </w:r>
    </w:p>
    <w:bookmarkStart w:id="8" w:name="_MON_1648548201"/>
    <w:bookmarkEnd w:id="8"/>
    <w:p w:rsidR="004E5404" w:rsidRDefault="00251E26">
      <w:pPr>
        <w:pStyle w:val="affd"/>
      </w:pPr>
      <w:r>
        <w:object w:dxaOrig="2069" w:dyaOrig="1420">
          <v:shape id="_x0000_i1050" type="#_x0000_t75" style="width:103.25pt;height:71.3pt" o:ole="">
            <v:imagedata r:id="rId35" o:title=""/>
          </v:shape>
          <o:OLEObject Type="Embed" ProgID="Word.Document.12" ShapeID="_x0000_i1050" DrawAspect="Icon" ObjectID="_1748414506" r:id="rId36"/>
        </w:object>
      </w:r>
    </w:p>
    <w:p w:rsidR="004E5404" w:rsidRDefault="00000000">
      <w:pPr>
        <w:pStyle w:val="aff0"/>
      </w:pPr>
      <w:r>
        <w:t>4</w:t>
      </w:r>
      <w:r>
        <w:rPr>
          <w:rFonts w:hint="eastAsia"/>
        </w:rPr>
        <w:t>.</w:t>
      </w:r>
      <w:r>
        <w:t>4</w:t>
      </w:r>
      <w:r>
        <w:rPr>
          <w:rFonts w:hint="eastAsia"/>
        </w:rPr>
        <w:t>.</w:t>
      </w:r>
      <w:r>
        <w:t xml:space="preserve">1 </w:t>
      </w:r>
      <w:r>
        <w:rPr>
          <w:rFonts w:hint="eastAsia"/>
        </w:rPr>
        <w:t>项目</w:t>
      </w:r>
      <w:r>
        <w:t>经验</w:t>
      </w:r>
      <w:r>
        <w:rPr>
          <w:rFonts w:hint="eastAsia"/>
        </w:rPr>
        <w:t>之</w:t>
      </w:r>
      <w:r>
        <w:t>HDFS</w:t>
      </w:r>
      <w:r>
        <w:t>存储</w:t>
      </w:r>
      <w:r>
        <w:rPr>
          <w:rFonts w:hint="eastAsia"/>
        </w:rPr>
        <w:t>多</w:t>
      </w:r>
      <w:r>
        <w:t>目录</w:t>
      </w:r>
    </w:p>
    <w:p w:rsidR="004E5404" w:rsidRDefault="00000000">
      <w:pPr>
        <w:pStyle w:val="aff4"/>
      </w:pPr>
      <w:r>
        <w:t>1</w:t>
      </w:r>
      <w:r>
        <w:rPr>
          <w:rFonts w:hint="eastAsia"/>
        </w:rPr>
        <w:t>）生产环境服务器磁盘情况</w:t>
      </w:r>
    </w:p>
    <w:p w:rsidR="004E5404" w:rsidRDefault="00000000">
      <w:pPr>
        <w:pStyle w:val="aff9"/>
      </w:pPr>
      <w:r>
        <w:rPr>
          <w:noProof/>
        </w:rPr>
        <w:drawing>
          <wp:inline distT="0" distB="0" distL="0" distR="0">
            <wp:extent cx="4114800" cy="1828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rcRect r="1478" b="16217"/>
                    <a:stretch>
                      <a:fillRect/>
                    </a:stretch>
                  </pic:blipFill>
                  <pic:spPr>
                    <a:xfrm>
                      <a:off x="0" y="0"/>
                      <a:ext cx="4130336" cy="1835705"/>
                    </a:xfrm>
                    <a:prstGeom prst="rect">
                      <a:avLst/>
                    </a:prstGeom>
                    <a:ln>
                      <a:noFill/>
                    </a:ln>
                  </pic:spPr>
                </pic:pic>
              </a:graphicData>
            </a:graphic>
          </wp:inline>
        </w:drawing>
      </w:r>
    </w:p>
    <w:p w:rsidR="004E5404" w:rsidRDefault="00000000">
      <w:pPr>
        <w:pStyle w:val="aff4"/>
      </w:pPr>
      <w:r>
        <w:rPr>
          <w:rFonts w:hint="eastAsia"/>
        </w:rPr>
        <w:t>2</w:t>
      </w:r>
      <w:r>
        <w:rPr>
          <w:rFonts w:hint="eastAsia"/>
        </w:rPr>
        <w:t>）在</w:t>
      </w:r>
      <w:r>
        <w:t>hdfs-site.xml</w:t>
      </w:r>
      <w:r>
        <w:rPr>
          <w:rFonts w:hint="eastAsia"/>
        </w:rPr>
        <w:t>文件</w:t>
      </w:r>
      <w:r>
        <w:t>中配置多目录，</w:t>
      </w:r>
      <w:r>
        <w:rPr>
          <w:rFonts w:hint="eastAsia"/>
        </w:rPr>
        <w:t>注意新挂载磁盘的访问权限问题。</w:t>
      </w:r>
    </w:p>
    <w:p w:rsidR="004E5404" w:rsidRDefault="00000000">
      <w:pPr>
        <w:pStyle w:val="aff6"/>
      </w:pPr>
      <w:r>
        <w:rPr>
          <w:rFonts w:hint="eastAsia"/>
        </w:rPr>
        <w:t>HDFS</w:t>
      </w:r>
      <w:r>
        <w:rPr>
          <w:rFonts w:hint="eastAsia"/>
        </w:rPr>
        <w:t>的</w:t>
      </w:r>
      <w:proofErr w:type="spellStart"/>
      <w:r>
        <w:rPr>
          <w:rFonts w:hint="eastAsia"/>
        </w:rPr>
        <w:t>DataNode</w:t>
      </w:r>
      <w:proofErr w:type="spellEnd"/>
      <w:r>
        <w:rPr>
          <w:rFonts w:hint="eastAsia"/>
        </w:rPr>
        <w:t>节点保存数据的路径由</w:t>
      </w:r>
      <w:proofErr w:type="spellStart"/>
      <w:r>
        <w:rPr>
          <w:rFonts w:hint="eastAsia"/>
        </w:rPr>
        <w:t>dfs.datanode.data.dir</w:t>
      </w:r>
      <w:proofErr w:type="spellEnd"/>
      <w:r>
        <w:rPr>
          <w:rFonts w:hint="eastAsia"/>
        </w:rPr>
        <w:t>参数决定，其默认值为</w:t>
      </w:r>
      <w:r>
        <w:fldChar w:fldCharType="begin"/>
      </w:r>
      <w:r>
        <w:instrText xml:space="preserve"> HYPERLINK "file://${hadoop.tmp.dir}/dfs/data</w:instrText>
      </w:r>
      <w:r>
        <w:rPr>
          <w:rFonts w:hint="eastAsia"/>
        </w:rPr>
        <w:instrText>，若服务器有多个磁盘，必须对该参数进行修改。如服务器磁盘如上图所示，则该参数应修改为如下的值</w:instrText>
      </w:r>
      <w:r>
        <w:instrText xml:space="preserve">" </w:instrText>
      </w:r>
      <w:r>
        <w:fldChar w:fldCharType="separate"/>
      </w:r>
      <w:r>
        <w:rPr>
          <w:rStyle w:val="af3"/>
        </w:rPr>
        <w:t>file://${hadoop.tmp.dir}/dfs/data</w:t>
      </w:r>
      <w:r>
        <w:rPr>
          <w:rStyle w:val="af3"/>
          <w:rFonts w:hint="eastAsia"/>
        </w:rPr>
        <w:t>，若服务器有多个磁盘，必须对该参数进行修改。如服务器磁盘如上图所示，则该参数应修改为如下的值</w:t>
      </w:r>
      <w:r>
        <w:fldChar w:fldCharType="end"/>
      </w:r>
      <w:r>
        <w:rPr>
          <w:rFonts w:hint="eastAsia"/>
        </w:rPr>
        <w:t>。</w:t>
      </w:r>
    </w:p>
    <w:p w:rsidR="004E5404" w:rsidRDefault="00000000">
      <w:pPr>
        <w:pStyle w:val="afff"/>
      </w:pPr>
      <w:bookmarkStart w:id="9" w:name="OLE_LINK60"/>
      <w:bookmarkStart w:id="10" w:name="OLE_LINK59"/>
      <w:r>
        <w:rPr>
          <w:rFonts w:hint="eastAsia"/>
        </w:rPr>
        <w:t>&lt;property&gt;</w:t>
      </w:r>
    </w:p>
    <w:p w:rsidR="004E5404" w:rsidRDefault="00000000">
      <w:pPr>
        <w:pStyle w:val="afff"/>
      </w:pPr>
      <w:r>
        <w:rPr>
          <w:rFonts w:hint="eastAsia"/>
        </w:rPr>
        <w:t>&lt;name&gt;</w:t>
      </w:r>
      <w:proofErr w:type="spellStart"/>
      <w:r>
        <w:rPr>
          <w:rFonts w:hint="eastAsia"/>
        </w:rPr>
        <w:t>dfs.datanode.data.dir</w:t>
      </w:r>
      <w:proofErr w:type="spellEnd"/>
      <w:r>
        <w:rPr>
          <w:rFonts w:hint="eastAsia"/>
        </w:rPr>
        <w:t>&lt;/name&gt;</w:t>
      </w:r>
    </w:p>
    <w:p w:rsidR="004E5404" w:rsidRDefault="00000000">
      <w:pPr>
        <w:pStyle w:val="afff"/>
      </w:pPr>
      <w:r>
        <w:rPr>
          <w:rFonts w:hint="eastAsia"/>
        </w:rPr>
        <w:t>&lt;value&gt;</w:t>
      </w:r>
      <w:hyperlink r:id="rId38" w:history="1">
        <w:r>
          <w:rPr>
            <w:rStyle w:val="af3"/>
            <w:rFonts w:hint="eastAsia"/>
          </w:rPr>
          <w:t>file:///dfs/data1,file:///</w:t>
        </w:r>
        <w:r>
          <w:rPr>
            <w:rStyle w:val="af3"/>
          </w:rPr>
          <w:t>hd2</w:t>
        </w:r>
        <w:r>
          <w:rPr>
            <w:rStyle w:val="af3"/>
            <w:rFonts w:hint="eastAsia"/>
          </w:rPr>
          <w:t>/dfs/data2</w:t>
        </w:r>
        <w:r>
          <w:rPr>
            <w:rStyle w:val="af3"/>
          </w:rPr>
          <w:t>,</w:t>
        </w:r>
        <w:r>
          <w:rPr>
            <w:rStyle w:val="af3"/>
            <w:rFonts w:hint="eastAsia"/>
          </w:rPr>
          <w:t>file://</w:t>
        </w:r>
        <w:r>
          <w:rPr>
            <w:rStyle w:val="af3"/>
          </w:rPr>
          <w:t>/hd3</w:t>
        </w:r>
        <w:r>
          <w:rPr>
            <w:rStyle w:val="af3"/>
            <w:rFonts w:hint="eastAsia"/>
          </w:rPr>
          <w:t>/dfs/da</w:t>
        </w:r>
        <w:r>
          <w:rPr>
            <w:rStyle w:val="af3"/>
            <w:rFonts w:hint="eastAsia"/>
          </w:rPr>
          <w:lastRenderedPageBreak/>
          <w:t>ta</w:t>
        </w:r>
        <w:r>
          <w:rPr>
            <w:rStyle w:val="af3"/>
          </w:rPr>
          <w:t>3,</w:t>
        </w:r>
        <w:r>
          <w:rPr>
            <w:rStyle w:val="af3"/>
            <w:rFonts w:hint="eastAsia"/>
          </w:rPr>
          <w:t>file://</w:t>
        </w:r>
        <w:r>
          <w:rPr>
            <w:rStyle w:val="af3"/>
          </w:rPr>
          <w:t>/hd4</w:t>
        </w:r>
        <w:r>
          <w:rPr>
            <w:rStyle w:val="af3"/>
            <w:rFonts w:hint="eastAsia"/>
          </w:rPr>
          <w:t>/dfs/data</w:t>
        </w:r>
        <w:r>
          <w:rPr>
            <w:rStyle w:val="af3"/>
          </w:rPr>
          <w:t>4</w:t>
        </w:r>
        <w:r>
          <w:rPr>
            <w:rStyle w:val="af3"/>
            <w:rFonts w:hint="eastAsia"/>
          </w:rPr>
          <w:t>&lt;/value</w:t>
        </w:r>
      </w:hyperlink>
      <w:r>
        <w:rPr>
          <w:rFonts w:hint="eastAsia"/>
        </w:rPr>
        <w:t>&gt;</w:t>
      </w:r>
    </w:p>
    <w:p w:rsidR="004E5404" w:rsidRDefault="00000000">
      <w:pPr>
        <w:pStyle w:val="afff"/>
      </w:pPr>
      <w:r>
        <w:rPr>
          <w:rFonts w:hint="eastAsia"/>
        </w:rPr>
        <w:t>&lt;/property&gt;</w:t>
      </w:r>
    </w:p>
    <w:p w:rsidR="004E5404" w:rsidRDefault="00000000">
      <w:pPr>
        <w:pStyle w:val="aff6"/>
      </w:pPr>
      <w:r>
        <w:rPr>
          <w:rFonts w:hint="eastAsia"/>
        </w:rPr>
        <w:t>注意：每台服务器挂载的磁盘不一样，所以每个节点的多目录配置可以不一致。单独配置即可。</w:t>
      </w:r>
    </w:p>
    <w:p w:rsidR="004E5404" w:rsidRDefault="00000000">
      <w:pPr>
        <w:pStyle w:val="aff0"/>
      </w:pPr>
      <w:r>
        <w:t>4</w:t>
      </w:r>
      <w:r>
        <w:rPr>
          <w:rFonts w:hint="eastAsia"/>
        </w:rPr>
        <w:t>.</w:t>
      </w:r>
      <w:r>
        <w:t>4</w:t>
      </w:r>
      <w:r>
        <w:rPr>
          <w:rFonts w:hint="eastAsia"/>
        </w:rPr>
        <w:t>.</w:t>
      </w:r>
      <w:r>
        <w:t xml:space="preserve">2 </w:t>
      </w:r>
      <w:r>
        <w:rPr>
          <w:rFonts w:hint="eastAsia"/>
        </w:rPr>
        <w:t>集群数据均衡</w:t>
      </w:r>
    </w:p>
    <w:p w:rsidR="004E5404" w:rsidRDefault="00000000">
      <w:pPr>
        <w:pStyle w:val="aff4"/>
      </w:pPr>
      <w:r>
        <w:t>1</w:t>
      </w:r>
      <w:r>
        <w:rPr>
          <w:rFonts w:hint="eastAsia"/>
        </w:rPr>
        <w:t>）节点</w:t>
      </w:r>
      <w:proofErr w:type="gramStart"/>
      <w:r>
        <w:rPr>
          <w:rFonts w:hint="eastAsia"/>
        </w:rPr>
        <w:t>间数据</w:t>
      </w:r>
      <w:proofErr w:type="gramEnd"/>
      <w:r>
        <w:rPr>
          <w:rFonts w:hint="eastAsia"/>
        </w:rPr>
        <w:t>均衡</w:t>
      </w:r>
    </w:p>
    <w:p w:rsidR="004E5404" w:rsidRDefault="00000000">
      <w:pPr>
        <w:pStyle w:val="aff6"/>
      </w:pPr>
      <w:r>
        <w:rPr>
          <w:rFonts w:hint="eastAsia"/>
        </w:rPr>
        <w:t>开启数据均衡命令：</w:t>
      </w:r>
    </w:p>
    <w:p w:rsidR="004E5404" w:rsidRDefault="00000000">
      <w:pPr>
        <w:pStyle w:val="afff"/>
      </w:pPr>
      <w:r>
        <w:t>start-balancer.sh -threshold 10</w:t>
      </w:r>
    </w:p>
    <w:p w:rsidR="004E5404" w:rsidRDefault="00000000">
      <w:pPr>
        <w:pStyle w:val="aff6"/>
      </w:pPr>
      <w:r>
        <w:rPr>
          <w:rFonts w:hint="eastAsia"/>
        </w:rPr>
        <w:t>对于参数</w:t>
      </w:r>
      <w:r>
        <w:t>10</w:t>
      </w:r>
      <w:r>
        <w:rPr>
          <w:rFonts w:hint="eastAsia"/>
        </w:rPr>
        <w:t>，代表的是集群中各个节点的磁盘空间利用率相差不超过</w:t>
      </w:r>
      <w:r>
        <w:t>10</w:t>
      </w:r>
      <w:r>
        <w:rPr>
          <w:rFonts w:hint="eastAsia"/>
        </w:rPr>
        <w:t>%</w:t>
      </w:r>
      <w:r>
        <w:rPr>
          <w:rFonts w:hint="eastAsia"/>
        </w:rPr>
        <w:t>，可根据实际情况进行调整。</w:t>
      </w:r>
    </w:p>
    <w:p w:rsidR="004E5404" w:rsidRDefault="00000000">
      <w:pPr>
        <w:pStyle w:val="aff6"/>
      </w:pPr>
      <w:r>
        <w:rPr>
          <w:rFonts w:hint="eastAsia"/>
        </w:rPr>
        <w:t>停止数据均衡命令：</w:t>
      </w:r>
    </w:p>
    <w:p w:rsidR="004E5404" w:rsidRDefault="00000000">
      <w:pPr>
        <w:pStyle w:val="afff"/>
      </w:pPr>
      <w:r>
        <w:t>stop-balancer.sh</w:t>
      </w:r>
      <w:bookmarkEnd w:id="9"/>
      <w:bookmarkEnd w:id="10"/>
    </w:p>
    <w:p w:rsidR="004E5404" w:rsidRDefault="00000000">
      <w:pPr>
        <w:pStyle w:val="aff4"/>
      </w:pPr>
      <w:r>
        <w:rPr>
          <w:rFonts w:hint="eastAsia"/>
        </w:rPr>
        <w:t>2</w:t>
      </w:r>
      <w:r>
        <w:rPr>
          <w:rFonts w:hint="eastAsia"/>
        </w:rPr>
        <w:t>）磁盘</w:t>
      </w:r>
      <w:proofErr w:type="gramStart"/>
      <w:r>
        <w:rPr>
          <w:rFonts w:hint="eastAsia"/>
        </w:rPr>
        <w:t>间数据</w:t>
      </w:r>
      <w:proofErr w:type="gramEnd"/>
      <w:r>
        <w:rPr>
          <w:rFonts w:hint="eastAsia"/>
        </w:rPr>
        <w:t>均衡</w:t>
      </w:r>
    </w:p>
    <w:p w:rsidR="004E5404" w:rsidRDefault="00000000">
      <w:pPr>
        <w:pStyle w:val="aff6"/>
      </w:pPr>
      <w:r>
        <w:rPr>
          <w:rFonts w:hint="eastAsia"/>
        </w:rPr>
        <w:t>（</w:t>
      </w:r>
      <w:r>
        <w:rPr>
          <w:rFonts w:hint="eastAsia"/>
        </w:rPr>
        <w:t>1</w:t>
      </w:r>
      <w:r>
        <w:rPr>
          <w:rFonts w:hint="eastAsia"/>
        </w:rPr>
        <w:t>）生成均衡计划（我们只有一块磁盘，不会生成计划）</w:t>
      </w:r>
    </w:p>
    <w:p w:rsidR="004E5404" w:rsidRDefault="00000000">
      <w:pPr>
        <w:pStyle w:val="afff"/>
      </w:pPr>
      <w:proofErr w:type="spellStart"/>
      <w:r>
        <w:t>hdfs</w:t>
      </w:r>
      <w:proofErr w:type="spellEnd"/>
      <w:r>
        <w:t xml:space="preserve"> </w:t>
      </w:r>
      <w:proofErr w:type="spellStart"/>
      <w:r>
        <w:t>diskbalancer</w:t>
      </w:r>
      <w:proofErr w:type="spellEnd"/>
      <w:r>
        <w:t xml:space="preserve"> -plan </w:t>
      </w:r>
      <w:r>
        <w:rPr>
          <w:rFonts w:hint="eastAsia"/>
        </w:rPr>
        <w:t>hadoop</w:t>
      </w:r>
      <w:r>
        <w:t>103</w:t>
      </w:r>
    </w:p>
    <w:p w:rsidR="004E5404" w:rsidRDefault="00000000">
      <w:pPr>
        <w:pStyle w:val="aff6"/>
      </w:pPr>
      <w:r>
        <w:rPr>
          <w:rFonts w:hint="eastAsia"/>
        </w:rPr>
        <w:t>（</w:t>
      </w:r>
      <w:r>
        <w:rPr>
          <w:rFonts w:hint="eastAsia"/>
        </w:rPr>
        <w:t>2</w:t>
      </w:r>
      <w:r>
        <w:rPr>
          <w:rFonts w:hint="eastAsia"/>
        </w:rPr>
        <w:t>）执行均衡计划</w:t>
      </w:r>
    </w:p>
    <w:p w:rsidR="004E5404" w:rsidRDefault="00000000">
      <w:pPr>
        <w:pStyle w:val="afff"/>
      </w:pPr>
      <w:proofErr w:type="spellStart"/>
      <w:r>
        <w:t>hdfs</w:t>
      </w:r>
      <w:proofErr w:type="spellEnd"/>
      <w:r>
        <w:t xml:space="preserve"> </w:t>
      </w:r>
      <w:proofErr w:type="spellStart"/>
      <w:r>
        <w:t>diskbalancer</w:t>
      </w:r>
      <w:proofErr w:type="spellEnd"/>
      <w:r>
        <w:t xml:space="preserve"> -execute </w:t>
      </w:r>
      <w:proofErr w:type="gramStart"/>
      <w:r>
        <w:t>hadoop103.plan.json</w:t>
      </w:r>
      <w:proofErr w:type="gramEnd"/>
    </w:p>
    <w:p w:rsidR="004E5404" w:rsidRDefault="00000000">
      <w:pPr>
        <w:pStyle w:val="aff6"/>
      </w:pPr>
      <w:r>
        <w:rPr>
          <w:rFonts w:hint="eastAsia"/>
        </w:rPr>
        <w:t>（</w:t>
      </w:r>
      <w:r>
        <w:rPr>
          <w:rFonts w:hint="eastAsia"/>
        </w:rPr>
        <w:t>3</w:t>
      </w:r>
      <w:r>
        <w:rPr>
          <w:rFonts w:hint="eastAsia"/>
        </w:rPr>
        <w:t>）查看当前均衡任务的执行情况</w:t>
      </w:r>
    </w:p>
    <w:p w:rsidR="004E5404" w:rsidRDefault="00000000">
      <w:pPr>
        <w:pStyle w:val="afff"/>
      </w:pPr>
      <w:proofErr w:type="spellStart"/>
      <w:r>
        <w:t>hdfs</w:t>
      </w:r>
      <w:proofErr w:type="spellEnd"/>
      <w:r>
        <w:t xml:space="preserve"> </w:t>
      </w:r>
      <w:proofErr w:type="spellStart"/>
      <w:r>
        <w:t>diskbalancer</w:t>
      </w:r>
      <w:proofErr w:type="spellEnd"/>
      <w:r>
        <w:t xml:space="preserve"> -query hadoop103</w:t>
      </w:r>
    </w:p>
    <w:p w:rsidR="004E5404" w:rsidRDefault="00000000">
      <w:pPr>
        <w:pStyle w:val="aff6"/>
      </w:pPr>
      <w:r>
        <w:rPr>
          <w:rFonts w:hint="eastAsia"/>
        </w:rPr>
        <w:t>（</w:t>
      </w:r>
      <w:r>
        <w:rPr>
          <w:rFonts w:hint="eastAsia"/>
        </w:rPr>
        <w:t>4</w:t>
      </w:r>
      <w:r>
        <w:rPr>
          <w:rFonts w:hint="eastAsia"/>
        </w:rPr>
        <w:t>）取消均衡任务</w:t>
      </w:r>
    </w:p>
    <w:p w:rsidR="004E5404" w:rsidRDefault="00000000">
      <w:pPr>
        <w:pStyle w:val="afff"/>
      </w:pPr>
      <w:proofErr w:type="spellStart"/>
      <w:r>
        <w:t>hdfs</w:t>
      </w:r>
      <w:proofErr w:type="spellEnd"/>
      <w:r>
        <w:t xml:space="preserve"> </w:t>
      </w:r>
      <w:proofErr w:type="spellStart"/>
      <w:r>
        <w:t>diskbalancer</w:t>
      </w:r>
      <w:proofErr w:type="spellEnd"/>
      <w:r>
        <w:t xml:space="preserve"> -cancel </w:t>
      </w:r>
      <w:proofErr w:type="gramStart"/>
      <w:r>
        <w:t>hadoop103.plan.json</w:t>
      </w:r>
      <w:proofErr w:type="gramEnd"/>
    </w:p>
    <w:p w:rsidR="004E5404" w:rsidRDefault="00000000">
      <w:pPr>
        <w:pStyle w:val="aff0"/>
      </w:pPr>
      <w:r>
        <w:t>4</w:t>
      </w:r>
      <w:r>
        <w:rPr>
          <w:rFonts w:hint="eastAsia"/>
        </w:rPr>
        <w:t>.</w:t>
      </w:r>
      <w:r>
        <w:t>4</w:t>
      </w:r>
      <w:r>
        <w:rPr>
          <w:rFonts w:hint="eastAsia"/>
        </w:rPr>
        <w:t>.</w:t>
      </w:r>
      <w:r>
        <w:t xml:space="preserve">3 </w:t>
      </w:r>
      <w:r>
        <w:rPr>
          <w:rFonts w:hint="eastAsia"/>
        </w:rPr>
        <w:t>项目</w:t>
      </w:r>
      <w:r>
        <w:t>经验</w:t>
      </w:r>
      <w:r>
        <w:rPr>
          <w:rFonts w:hint="eastAsia"/>
        </w:rPr>
        <w:t>之</w:t>
      </w:r>
      <w:r>
        <w:rPr>
          <w:rFonts w:hint="eastAsia"/>
        </w:rPr>
        <w:t>H</w:t>
      </w:r>
      <w:r>
        <w:t>adoop</w:t>
      </w:r>
      <w:r>
        <w:rPr>
          <w:rFonts w:hint="eastAsia"/>
        </w:rPr>
        <w:t>参数</w:t>
      </w:r>
      <w:r>
        <w:t>调优</w:t>
      </w:r>
    </w:p>
    <w:p w:rsidR="004E5404" w:rsidRDefault="00000000">
      <w:pPr>
        <w:pStyle w:val="aff4"/>
      </w:pPr>
      <w:r>
        <w:t>1</w:t>
      </w:r>
      <w:r>
        <w:rPr>
          <w:rFonts w:hint="eastAsia"/>
        </w:rPr>
        <w:t>）</w:t>
      </w:r>
      <w:r>
        <w:rPr>
          <w:rFonts w:hint="eastAsia"/>
        </w:rPr>
        <w:t>H</w:t>
      </w:r>
      <w:r>
        <w:t>DFS</w:t>
      </w:r>
      <w:r>
        <w:rPr>
          <w:rFonts w:hint="eastAsia"/>
        </w:rPr>
        <w:t>参数调优</w:t>
      </w:r>
      <w:r>
        <w:rPr>
          <w:rFonts w:hint="eastAsia"/>
        </w:rPr>
        <w:t>hdfs-site.xml</w:t>
      </w:r>
    </w:p>
    <w:p w:rsidR="004E5404" w:rsidRDefault="00000000">
      <w:pPr>
        <w:pStyle w:val="afff"/>
      </w:pPr>
      <w:r>
        <w:t xml:space="preserve">The number of </w:t>
      </w:r>
      <w:proofErr w:type="spellStart"/>
      <w:r>
        <w:t>Namenode</w:t>
      </w:r>
      <w:proofErr w:type="spellEnd"/>
      <w:r>
        <w:t xml:space="preserve"> RPC server threads that listen to requests from clients. If </w:t>
      </w:r>
      <w:proofErr w:type="spellStart"/>
      <w:proofErr w:type="gramStart"/>
      <w:r>
        <w:t>dfs.namenode</w:t>
      </w:r>
      <w:proofErr w:type="gramEnd"/>
      <w:r>
        <w:t>.servicerpc</w:t>
      </w:r>
      <w:proofErr w:type="spellEnd"/>
      <w:r>
        <w:t xml:space="preserve">-address is not configured then </w:t>
      </w:r>
      <w:proofErr w:type="spellStart"/>
      <w:r>
        <w:t>Namenode</w:t>
      </w:r>
      <w:proofErr w:type="spellEnd"/>
      <w:r>
        <w:t xml:space="preserve"> RPC server threads listen to requests from all nodes.</w:t>
      </w:r>
    </w:p>
    <w:p w:rsidR="004E5404" w:rsidRDefault="00000000">
      <w:pPr>
        <w:pStyle w:val="aff6"/>
      </w:pPr>
      <w:proofErr w:type="spellStart"/>
      <w:r>
        <w:rPr>
          <w:rFonts w:hint="eastAsia"/>
        </w:rPr>
        <w:t>NameNode</w:t>
      </w:r>
      <w:proofErr w:type="spellEnd"/>
      <w:r>
        <w:rPr>
          <w:rFonts w:hint="eastAsia"/>
        </w:rPr>
        <w:t>有一个工作线程池，用来处理不同</w:t>
      </w:r>
      <w:proofErr w:type="spellStart"/>
      <w:r>
        <w:rPr>
          <w:rFonts w:hint="eastAsia"/>
        </w:rPr>
        <w:t>DataNode</w:t>
      </w:r>
      <w:proofErr w:type="spellEnd"/>
      <w:r>
        <w:rPr>
          <w:rFonts w:hint="eastAsia"/>
        </w:rPr>
        <w:t>的并发心跳以及客户端并发的元数据操作。</w:t>
      </w:r>
    </w:p>
    <w:p w:rsidR="004E5404" w:rsidRDefault="00000000">
      <w:pPr>
        <w:pStyle w:val="aff6"/>
      </w:pPr>
      <w:r>
        <w:rPr>
          <w:rFonts w:hint="eastAsia"/>
        </w:rPr>
        <w:t>对于大集群或者有大量客户端的集群来说，通常需要增大参数</w:t>
      </w:r>
      <w:proofErr w:type="spellStart"/>
      <w:r>
        <w:rPr>
          <w:rFonts w:hint="eastAsia"/>
        </w:rPr>
        <w:t>dfs.namenode.handler.count</w:t>
      </w:r>
      <w:proofErr w:type="spellEnd"/>
      <w:r>
        <w:rPr>
          <w:rFonts w:hint="eastAsia"/>
        </w:rPr>
        <w:t>的默认值</w:t>
      </w:r>
      <w:r>
        <w:rPr>
          <w:rFonts w:hint="eastAsia"/>
        </w:rPr>
        <w:t>10</w:t>
      </w:r>
      <w:r>
        <w:rPr>
          <w:rFonts w:hint="eastAsia"/>
        </w:rPr>
        <w:t>。</w:t>
      </w:r>
    </w:p>
    <w:p w:rsidR="004E5404" w:rsidRDefault="00000000">
      <w:pPr>
        <w:pStyle w:val="afff"/>
      </w:pPr>
      <w:r>
        <w:t>&lt;property&gt;</w:t>
      </w:r>
    </w:p>
    <w:p w:rsidR="004E5404" w:rsidRDefault="00000000">
      <w:pPr>
        <w:pStyle w:val="afff"/>
        <w:ind w:firstLineChars="200" w:firstLine="420"/>
      </w:pPr>
      <w:r>
        <w:t>&lt;name&gt;</w:t>
      </w:r>
      <w:proofErr w:type="spellStart"/>
      <w:proofErr w:type="gramStart"/>
      <w:r>
        <w:t>dfs.namenode</w:t>
      </w:r>
      <w:proofErr w:type="gramEnd"/>
      <w:r>
        <w:t>.handler.count</w:t>
      </w:r>
      <w:proofErr w:type="spellEnd"/>
      <w:r>
        <w:t>&lt;/name&gt;</w:t>
      </w:r>
    </w:p>
    <w:p w:rsidR="004E5404" w:rsidRDefault="00000000">
      <w:pPr>
        <w:pStyle w:val="afff"/>
        <w:ind w:firstLineChars="200" w:firstLine="420"/>
      </w:pPr>
      <w:r>
        <w:t>&lt;value&gt;10&lt;/value&gt;</w:t>
      </w:r>
    </w:p>
    <w:p w:rsidR="004E5404" w:rsidRDefault="00000000">
      <w:pPr>
        <w:pStyle w:val="afff"/>
      </w:pPr>
      <w:r>
        <w:t>&lt;/property&gt;</w:t>
      </w:r>
    </w:p>
    <w:p w:rsidR="004E5404" w:rsidRDefault="00000000">
      <w:pPr>
        <w:pStyle w:val="aff6"/>
      </w:pPr>
      <w:proofErr w:type="spellStart"/>
      <w:r>
        <w:t>dfs.namenode.handler.count</w:t>
      </w:r>
      <w:proofErr w:type="spellEnd"/>
      <w:r>
        <w:t>=</w:t>
      </w:r>
      <m:oMath>
        <m:r>
          <w:rPr>
            <w:rFonts w:ascii="Cambria Math" w:hAnsi="Cambria Math"/>
          </w:rPr>
          <m:t>20×</m:t>
        </m:r>
        <m:sSubSup>
          <m:sSubSupPr>
            <m:ctrlPr>
              <w:rPr>
                <w:rFonts w:ascii="Cambria Math" w:hAnsi="Cambria Math"/>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t>，比如集群规模为</w:t>
      </w:r>
      <w:r>
        <w:t>8</w:t>
      </w:r>
      <w:r>
        <w:t>台时，此参数设置为</w:t>
      </w:r>
      <w:r>
        <w:lastRenderedPageBreak/>
        <w:t>41</w:t>
      </w:r>
      <w:r>
        <w:rPr>
          <w:rFonts w:hint="eastAsia"/>
        </w:rPr>
        <w:t>。可通过简单的</w:t>
      </w:r>
      <w:r>
        <w:rPr>
          <w:rFonts w:hint="eastAsia"/>
        </w:rPr>
        <w:t>python</w:t>
      </w:r>
      <w:r>
        <w:rPr>
          <w:rFonts w:hint="eastAsia"/>
        </w:rPr>
        <w:t>代码计算该值，代码如下。</w:t>
      </w:r>
    </w:p>
    <w:p w:rsidR="004E5404" w:rsidRDefault="00000000">
      <w:pPr>
        <w:pStyle w:val="afff"/>
      </w:pPr>
      <w:r>
        <w:t xml:space="preserve">[atguigu@hadoop102 </w:t>
      </w:r>
      <w:proofErr w:type="gramStart"/>
      <w:r>
        <w:t>~]$</w:t>
      </w:r>
      <w:proofErr w:type="gramEnd"/>
      <w:r>
        <w:t xml:space="preserve"> python</w:t>
      </w:r>
    </w:p>
    <w:p w:rsidR="004E5404" w:rsidRDefault="00000000">
      <w:pPr>
        <w:pStyle w:val="afff"/>
      </w:pPr>
      <w:r>
        <w:t xml:space="preserve">Python 2.7.5 (default, Apr 11 2018, 07:36:10) </w:t>
      </w:r>
    </w:p>
    <w:p w:rsidR="004E5404" w:rsidRDefault="00000000">
      <w:pPr>
        <w:pStyle w:val="afff"/>
      </w:pPr>
      <w:r>
        <w:t>[GCC 4.8.5 20150623 (Red Hat 4.8.5-28)] on linux2</w:t>
      </w:r>
    </w:p>
    <w:p w:rsidR="004E5404" w:rsidRDefault="00000000">
      <w:pPr>
        <w:pStyle w:val="afff"/>
      </w:pPr>
      <w:r>
        <w:t xml:space="preserve">Type </w:t>
      </w:r>
      <w:r>
        <w:rPr>
          <w:rFonts w:hint="eastAsia"/>
        </w:rPr>
        <w:t>"</w:t>
      </w:r>
      <w:r>
        <w:t>help</w:t>
      </w:r>
      <w:r>
        <w:rPr>
          <w:rFonts w:hint="eastAsia"/>
        </w:rPr>
        <w:t>"</w:t>
      </w:r>
      <w:r>
        <w:t xml:space="preserve">, </w:t>
      </w:r>
      <w:r>
        <w:rPr>
          <w:rFonts w:hint="eastAsia"/>
        </w:rPr>
        <w:t>"</w:t>
      </w:r>
      <w:r>
        <w:t>copyright</w:t>
      </w:r>
      <w:r>
        <w:rPr>
          <w:rFonts w:hint="eastAsia"/>
        </w:rPr>
        <w:t>"</w:t>
      </w:r>
      <w:r>
        <w:t xml:space="preserve">, </w:t>
      </w:r>
      <w:r>
        <w:rPr>
          <w:rFonts w:hint="eastAsia"/>
        </w:rPr>
        <w:t>"</w:t>
      </w:r>
      <w:r>
        <w:t>credits</w:t>
      </w:r>
      <w:r>
        <w:rPr>
          <w:rFonts w:hint="eastAsia"/>
        </w:rPr>
        <w:t>"</w:t>
      </w:r>
      <w:r>
        <w:t xml:space="preserve"> or </w:t>
      </w:r>
      <w:r>
        <w:rPr>
          <w:rFonts w:hint="eastAsia"/>
        </w:rPr>
        <w:t>"</w:t>
      </w:r>
      <w:r>
        <w:t>license</w:t>
      </w:r>
      <w:r>
        <w:rPr>
          <w:rFonts w:hint="eastAsia"/>
        </w:rPr>
        <w:t>"</w:t>
      </w:r>
      <w:r>
        <w:t xml:space="preserve"> for more information.</w:t>
      </w:r>
    </w:p>
    <w:p w:rsidR="004E5404" w:rsidRDefault="00000000">
      <w:pPr>
        <w:pStyle w:val="afff"/>
      </w:pPr>
      <w:r>
        <w:t>&gt;&gt;&gt; import math</w:t>
      </w:r>
    </w:p>
    <w:p w:rsidR="004E5404" w:rsidRDefault="00000000">
      <w:pPr>
        <w:pStyle w:val="afff"/>
      </w:pPr>
      <w:r>
        <w:t>&gt;&gt;&gt; print int(20*</w:t>
      </w:r>
      <w:proofErr w:type="gramStart"/>
      <w:r>
        <w:t>math.log(</w:t>
      </w:r>
      <w:proofErr w:type="gramEnd"/>
      <w:r>
        <w:t>8))</w:t>
      </w:r>
    </w:p>
    <w:p w:rsidR="004E5404" w:rsidRDefault="00000000">
      <w:pPr>
        <w:pStyle w:val="afff"/>
      </w:pPr>
      <w:r>
        <w:t>41</w:t>
      </w:r>
    </w:p>
    <w:p w:rsidR="004E5404" w:rsidRDefault="00000000">
      <w:pPr>
        <w:pStyle w:val="afff"/>
      </w:pPr>
      <w:r>
        <w:t xml:space="preserve">&gt;&gt;&gt; </w:t>
      </w:r>
      <w:proofErr w:type="gramStart"/>
      <w:r>
        <w:t>quit(</w:t>
      </w:r>
      <w:proofErr w:type="gramEnd"/>
      <w:r>
        <w:t>)</w:t>
      </w:r>
    </w:p>
    <w:p w:rsidR="004E5404" w:rsidRDefault="00000000">
      <w:pPr>
        <w:pStyle w:val="aff4"/>
      </w:pPr>
      <w:r>
        <w:t>2</w:t>
      </w:r>
      <w:r>
        <w:rPr>
          <w:rFonts w:hint="eastAsia"/>
        </w:rPr>
        <w:t>）</w:t>
      </w:r>
      <w:r>
        <w:t>YARN</w:t>
      </w:r>
      <w:r>
        <w:rPr>
          <w:rFonts w:hint="eastAsia"/>
        </w:rPr>
        <w:t>参数调优</w:t>
      </w:r>
      <w:r>
        <w:t>yarn</w:t>
      </w:r>
      <w:r>
        <w:rPr>
          <w:rFonts w:hint="eastAsia"/>
        </w:rPr>
        <w:t>-site.xml</w:t>
      </w:r>
    </w:p>
    <w:p w:rsidR="004E5404" w:rsidRDefault="00000000">
      <w:pPr>
        <w:pStyle w:val="aff6"/>
      </w:pPr>
      <w:r>
        <w:rPr>
          <w:rFonts w:hint="eastAsia"/>
        </w:rPr>
        <w:t>（</w:t>
      </w:r>
      <w:r>
        <w:rPr>
          <w:rFonts w:hint="eastAsia"/>
        </w:rPr>
        <w:t>1</w:t>
      </w:r>
      <w:r>
        <w:rPr>
          <w:rFonts w:hint="eastAsia"/>
        </w:rPr>
        <w:t>）情景</w:t>
      </w:r>
      <w:r>
        <w:t>描述：</w:t>
      </w:r>
      <w:r>
        <w:rPr>
          <w:rFonts w:hint="eastAsia"/>
        </w:rPr>
        <w:t>总共</w:t>
      </w:r>
      <w:r>
        <w:rPr>
          <w:rFonts w:hint="eastAsia"/>
        </w:rPr>
        <w:t>7</w:t>
      </w:r>
      <w:r>
        <w:rPr>
          <w:rFonts w:hint="eastAsia"/>
        </w:rPr>
        <w:t>台机器，每天几亿条数据，数据源</w:t>
      </w:r>
      <w:r>
        <w:rPr>
          <w:rFonts w:hint="eastAsia"/>
        </w:rPr>
        <w:t>-&gt;Flume-&gt;Kafka-&gt;HDFS-&gt;Hive</w:t>
      </w:r>
    </w:p>
    <w:p w:rsidR="004E5404" w:rsidRDefault="00000000">
      <w:pPr>
        <w:pStyle w:val="aff6"/>
      </w:pPr>
      <w:r>
        <w:rPr>
          <w:rFonts w:hint="eastAsia"/>
        </w:rPr>
        <w:t>面临问题：数据统计主要用</w:t>
      </w:r>
      <w:proofErr w:type="spellStart"/>
      <w:r>
        <w:rPr>
          <w:rFonts w:hint="eastAsia"/>
        </w:rPr>
        <w:t>HiveSQL</w:t>
      </w:r>
      <w:proofErr w:type="spellEnd"/>
      <w:r>
        <w:rPr>
          <w:rFonts w:hint="eastAsia"/>
        </w:rPr>
        <w:t>，没有数据倾斜，小文件已经做了合并处理，开启的</w:t>
      </w:r>
      <w:r>
        <w:rPr>
          <w:rFonts w:hint="eastAsia"/>
        </w:rPr>
        <w:t>JVM</w:t>
      </w:r>
      <w:r>
        <w:rPr>
          <w:rFonts w:hint="eastAsia"/>
        </w:rPr>
        <w:t>重用，而且</w:t>
      </w:r>
      <w:r>
        <w:rPr>
          <w:rFonts w:hint="eastAsia"/>
        </w:rPr>
        <w:t>IO</w:t>
      </w:r>
      <w:r>
        <w:rPr>
          <w:rFonts w:hint="eastAsia"/>
        </w:rPr>
        <w:t>没有阻塞，内存用了不到</w:t>
      </w:r>
      <w:r>
        <w:rPr>
          <w:rFonts w:hint="eastAsia"/>
        </w:rPr>
        <w:t>50%</w:t>
      </w:r>
      <w:r>
        <w:rPr>
          <w:rFonts w:hint="eastAsia"/>
        </w:rPr>
        <w:t>。但是还是跑的非常慢，而且数据量洪峰过来时，整个集群都会</w:t>
      </w:r>
      <w:proofErr w:type="gramStart"/>
      <w:r>
        <w:rPr>
          <w:rFonts w:hint="eastAsia"/>
        </w:rPr>
        <w:t>宕</w:t>
      </w:r>
      <w:proofErr w:type="gramEnd"/>
      <w:r>
        <w:rPr>
          <w:rFonts w:hint="eastAsia"/>
        </w:rPr>
        <w:t>掉。基于这种情况有没有优化方案。</w:t>
      </w:r>
    </w:p>
    <w:p w:rsidR="004E5404" w:rsidRDefault="00000000">
      <w:pPr>
        <w:pStyle w:val="aff6"/>
      </w:pPr>
      <w:r>
        <w:rPr>
          <w:rFonts w:hint="eastAsia"/>
        </w:rPr>
        <w:t>（</w:t>
      </w:r>
      <w:r>
        <w:rPr>
          <w:rFonts w:hint="eastAsia"/>
        </w:rPr>
        <w:t>2</w:t>
      </w:r>
      <w:r>
        <w:rPr>
          <w:rFonts w:hint="eastAsia"/>
        </w:rPr>
        <w:t>）解决</w:t>
      </w:r>
      <w:r>
        <w:t>办法：</w:t>
      </w:r>
    </w:p>
    <w:p w:rsidR="004E5404" w:rsidRDefault="00000000">
      <w:pPr>
        <w:pStyle w:val="aff6"/>
      </w:pPr>
      <w:r>
        <w:rPr>
          <w:rFonts w:hint="eastAsia"/>
        </w:rPr>
        <w:t>内存利用率不够。这个一般是</w:t>
      </w:r>
      <w:r>
        <w:t>Yarn</w:t>
      </w:r>
      <w:r>
        <w:rPr>
          <w:rFonts w:hint="eastAsia"/>
        </w:rPr>
        <w:t>的</w:t>
      </w:r>
      <w:r>
        <w:rPr>
          <w:rFonts w:hint="eastAsia"/>
        </w:rPr>
        <w:t>2</w:t>
      </w:r>
      <w:r>
        <w:rPr>
          <w:rFonts w:hint="eastAsia"/>
        </w:rPr>
        <w:t>个配置造成的，单个任务可以申请的最大内存大小，和</w:t>
      </w:r>
      <w:r>
        <w:t>H</w:t>
      </w:r>
      <w:r>
        <w:rPr>
          <w:rFonts w:hint="eastAsia"/>
        </w:rPr>
        <w:t>adoop</w:t>
      </w:r>
      <w:r>
        <w:rPr>
          <w:rFonts w:hint="eastAsia"/>
        </w:rPr>
        <w:t>单个节点可用内存大小。调节这两个参数能提高系统内存的利用率。</w:t>
      </w:r>
    </w:p>
    <w:p w:rsidR="004E5404" w:rsidRDefault="00000000">
      <w:pPr>
        <w:pStyle w:val="aff6"/>
      </w:pPr>
      <w:r>
        <w:t>（</w:t>
      </w:r>
      <w:r>
        <w:t>a</w:t>
      </w:r>
      <w:r>
        <w:t>）</w:t>
      </w:r>
      <w:proofErr w:type="spellStart"/>
      <w:r>
        <w:t>yarn.nodemanager.</w:t>
      </w:r>
      <w:proofErr w:type="gramStart"/>
      <w:r>
        <w:t>resource.memory</w:t>
      </w:r>
      <w:proofErr w:type="spellEnd"/>
      <w:proofErr w:type="gramEnd"/>
      <w:r>
        <w:t>-mb</w:t>
      </w:r>
    </w:p>
    <w:p w:rsidR="004E5404" w:rsidRDefault="00000000">
      <w:pPr>
        <w:pStyle w:val="aff6"/>
      </w:pPr>
      <w:r>
        <w:t>表示该节点上</w:t>
      </w:r>
      <w:r>
        <w:t>YARN</w:t>
      </w:r>
      <w:r>
        <w:t>可使用的物理内存总量，默认是</w:t>
      </w:r>
      <w:r>
        <w:t>8192</w:t>
      </w:r>
      <w:r>
        <w:t>（</w:t>
      </w:r>
      <w:r>
        <w:t>MB</w:t>
      </w:r>
      <w:r>
        <w:t>），注意，如果你的节点内存资源不够</w:t>
      </w:r>
      <w:r>
        <w:t>8GB</w:t>
      </w:r>
      <w:r>
        <w:t>，则需要调减小这个值，而</w:t>
      </w:r>
      <w:r>
        <w:t>YARN</w:t>
      </w:r>
      <w:r>
        <w:t>不会智能的探测节点的物理内存总量。</w:t>
      </w:r>
    </w:p>
    <w:p w:rsidR="004E5404" w:rsidRDefault="00000000">
      <w:pPr>
        <w:pStyle w:val="aff6"/>
      </w:pPr>
      <w:r>
        <w:t>（</w:t>
      </w:r>
      <w:r>
        <w:t>b</w:t>
      </w:r>
      <w:r>
        <w:t>）</w:t>
      </w:r>
      <w:proofErr w:type="spellStart"/>
      <w:r>
        <w:t>yarn.</w:t>
      </w:r>
      <w:proofErr w:type="gramStart"/>
      <w:r>
        <w:t>scheduler.maximum</w:t>
      </w:r>
      <w:proofErr w:type="spellEnd"/>
      <w:proofErr w:type="gramEnd"/>
      <w:r>
        <w:t>-allocation-mb</w:t>
      </w:r>
    </w:p>
    <w:p w:rsidR="004E5404" w:rsidRDefault="00000000">
      <w:pPr>
        <w:pStyle w:val="aff6"/>
      </w:pPr>
      <w:r>
        <w:t>单个任务可申请的最多物理内存量，默认是</w:t>
      </w:r>
      <w:r>
        <w:t>8192</w:t>
      </w:r>
      <w:r>
        <w:t>（</w:t>
      </w:r>
      <w:r>
        <w:t>MB</w:t>
      </w:r>
      <w:r>
        <w:t>）。</w:t>
      </w:r>
    </w:p>
    <w:p w:rsidR="004E5404" w:rsidRDefault="00000000">
      <w:pPr>
        <w:pStyle w:val="afe"/>
      </w:pPr>
      <w:r>
        <w:t>4</w:t>
      </w:r>
      <w:r>
        <w:rPr>
          <w:rFonts w:hint="eastAsia"/>
        </w:rPr>
        <w:t>.</w:t>
      </w:r>
      <w:r>
        <w:t>5</w:t>
      </w:r>
      <w:r>
        <w:rPr>
          <w:rFonts w:hint="eastAsia"/>
        </w:rPr>
        <w:t xml:space="preserve"> Kafk</w:t>
      </w:r>
      <w:r>
        <w:t>a</w:t>
      </w:r>
      <w:r>
        <w:rPr>
          <w:rFonts w:hint="eastAsia"/>
        </w:rPr>
        <w:t>安装</w:t>
      </w:r>
    </w:p>
    <w:p w:rsidR="004E5404" w:rsidRDefault="00000000">
      <w:pPr>
        <w:pStyle w:val="aff0"/>
      </w:pPr>
      <w:r>
        <w:t>4.5.1 Kafka</w:t>
      </w:r>
      <w:r>
        <w:t>集群</w:t>
      </w:r>
      <w:r>
        <w:rPr>
          <w:rFonts w:hint="eastAsia"/>
        </w:rPr>
        <w:t>安装</w:t>
      </w:r>
    </w:p>
    <w:p w:rsidR="004E5404" w:rsidRDefault="00000000">
      <w:pPr>
        <w:pStyle w:val="aff6"/>
      </w:pPr>
      <w:r>
        <w:rPr>
          <w:rFonts w:hint="eastAsia"/>
        </w:rPr>
        <w:t>详见</w:t>
      </w:r>
      <w:r>
        <w:t>：尚硅谷大数据技术之</w:t>
      </w:r>
      <w:r>
        <w:t>Kafka</w:t>
      </w:r>
    </w:p>
    <w:bookmarkStart w:id="11" w:name="_MON_1708582475"/>
    <w:bookmarkEnd w:id="11"/>
    <w:p w:rsidR="004E5404" w:rsidRDefault="00000000">
      <w:pPr>
        <w:pStyle w:val="affd"/>
      </w:pPr>
      <w:r>
        <w:object w:dxaOrig="1545" w:dyaOrig="1035">
          <v:shape id="_x0000_i1037" type="#_x0000_t75" style="width:77.45pt;height:51.6pt" o:ole="">
            <v:imagedata r:id="rId39" o:title=""/>
          </v:shape>
          <o:OLEObject Type="Embed" ProgID="Word.Document.12" ShapeID="_x0000_i1037" DrawAspect="Icon" ObjectID="_1748414507" r:id="rId40"/>
        </w:object>
      </w:r>
    </w:p>
    <w:p w:rsidR="004E5404" w:rsidRDefault="00000000">
      <w:pPr>
        <w:pStyle w:val="afe"/>
      </w:pPr>
      <w:r>
        <w:rPr>
          <w:rFonts w:hint="eastAsia"/>
        </w:rPr>
        <w:t>4</w:t>
      </w:r>
      <w:r>
        <w:t>.6 Flume</w:t>
      </w:r>
      <w:r>
        <w:rPr>
          <w:rFonts w:hint="eastAsia"/>
        </w:rPr>
        <w:t>安装</w:t>
      </w:r>
    </w:p>
    <w:p w:rsidR="004E5404" w:rsidRDefault="00000000">
      <w:pPr>
        <w:pStyle w:val="aff4"/>
      </w:pPr>
      <w:r>
        <w:rPr>
          <w:rFonts w:hint="eastAsia"/>
        </w:rPr>
        <w:t>1</w:t>
      </w:r>
      <w:r>
        <w:rPr>
          <w:rFonts w:hint="eastAsia"/>
        </w:rPr>
        <w:t>）安装步骤</w:t>
      </w:r>
    </w:p>
    <w:p w:rsidR="004E5404" w:rsidRDefault="00000000">
      <w:pPr>
        <w:pStyle w:val="aff6"/>
      </w:pPr>
      <w:r>
        <w:rPr>
          <w:rFonts w:hint="eastAsia"/>
        </w:rPr>
        <w:t>详见：尚硅谷</w:t>
      </w:r>
      <w:r>
        <w:t>大数据技术之</w:t>
      </w:r>
      <w:r>
        <w:t>Flume</w:t>
      </w:r>
      <w:r>
        <w:rPr>
          <w:rFonts w:hint="eastAsia"/>
        </w:rPr>
        <w:t>。</w:t>
      </w:r>
    </w:p>
    <w:bookmarkStart w:id="12" w:name="_MON_1699098544"/>
    <w:bookmarkEnd w:id="12"/>
    <w:p w:rsidR="004E5404" w:rsidRDefault="00000000">
      <w:pPr>
        <w:pStyle w:val="affd"/>
      </w:pPr>
      <w:r>
        <w:object w:dxaOrig="1568" w:dyaOrig="1095">
          <v:shape id="_x0000_i1038" type="#_x0000_t75" style="width:78.1pt;height:55pt" o:ole="">
            <v:imagedata r:id="rId41" o:title=""/>
          </v:shape>
          <o:OLEObject Type="Embed" ProgID="Word.Document.12" ShapeID="_x0000_i1038" DrawAspect="Icon" ObjectID="_1748414508" r:id="rId42"/>
        </w:object>
      </w:r>
    </w:p>
    <w:p w:rsidR="004E5404" w:rsidRDefault="00000000">
      <w:pPr>
        <w:pStyle w:val="aff4"/>
      </w:pPr>
      <w:r>
        <w:rPr>
          <w:rFonts w:hint="eastAsia"/>
        </w:rPr>
        <w:t>2</w:t>
      </w:r>
      <w:r>
        <w:rPr>
          <w:rFonts w:hint="eastAsia"/>
        </w:rPr>
        <w:t>）分发</w:t>
      </w:r>
      <w:r>
        <w:rPr>
          <w:rFonts w:hint="eastAsia"/>
        </w:rPr>
        <w:t>Flume</w:t>
      </w:r>
    </w:p>
    <w:p w:rsidR="004E5404" w:rsidRDefault="00000000">
      <w:pPr>
        <w:pStyle w:val="afff"/>
      </w:pPr>
      <w:r>
        <w:t xml:space="preserve">[atguigu@hadoop102 </w:t>
      </w:r>
      <w:proofErr w:type="gramStart"/>
      <w:r>
        <w:t>~]$</w:t>
      </w:r>
      <w:proofErr w:type="gramEnd"/>
      <w:r>
        <w:t xml:space="preserve"> </w:t>
      </w:r>
      <w:proofErr w:type="spellStart"/>
      <w:r>
        <w:t>xsync</w:t>
      </w:r>
      <w:proofErr w:type="spellEnd"/>
      <w:r>
        <w:t xml:space="preserve"> /opt/module/flume/</w:t>
      </w:r>
    </w:p>
    <w:p w:rsidR="004E5404" w:rsidRDefault="00000000">
      <w:pPr>
        <w:pStyle w:val="aff4"/>
      </w:pPr>
      <w:r>
        <w:rPr>
          <w:rFonts w:hint="eastAsia"/>
        </w:rPr>
        <w:t>3</w:t>
      </w:r>
      <w:r>
        <w:rPr>
          <w:rFonts w:hint="eastAsia"/>
        </w:rPr>
        <w:t>）项目经验</w:t>
      </w:r>
    </w:p>
    <w:p w:rsidR="004E5404" w:rsidRDefault="00000000">
      <w:pPr>
        <w:pStyle w:val="aff6"/>
      </w:pPr>
      <w:r>
        <w:rPr>
          <w:rFonts w:hint="eastAsia"/>
        </w:rPr>
        <w:t>（</w:t>
      </w:r>
      <w:r>
        <w:rPr>
          <w:rFonts w:hint="eastAsia"/>
        </w:rPr>
        <w:t>1</w:t>
      </w:r>
      <w:r>
        <w:rPr>
          <w:rFonts w:hint="eastAsia"/>
        </w:rPr>
        <w:t>）堆内存调整</w:t>
      </w:r>
    </w:p>
    <w:p w:rsidR="004E5404" w:rsidRDefault="00000000">
      <w:pPr>
        <w:pStyle w:val="aff6"/>
      </w:pPr>
      <w:r>
        <w:rPr>
          <w:rFonts w:hint="eastAsia"/>
        </w:rPr>
        <w:t>Flume</w:t>
      </w:r>
      <w:r>
        <w:rPr>
          <w:rFonts w:hint="eastAsia"/>
        </w:rPr>
        <w:t>堆内存通常设置为</w:t>
      </w:r>
      <w:r>
        <w:rPr>
          <w:rFonts w:hint="eastAsia"/>
        </w:rPr>
        <w:t>4G</w:t>
      </w:r>
      <w:r>
        <w:rPr>
          <w:rFonts w:hint="eastAsia"/>
        </w:rPr>
        <w:t>或更高，配置方式如下：</w:t>
      </w:r>
    </w:p>
    <w:p w:rsidR="004E5404" w:rsidRDefault="00000000">
      <w:pPr>
        <w:pStyle w:val="aff6"/>
      </w:pPr>
      <w:r>
        <w:rPr>
          <w:rFonts w:hint="eastAsia"/>
        </w:rPr>
        <w:t>修改</w:t>
      </w:r>
      <w:r>
        <w:t>/opt/module/flume/conf</w:t>
      </w:r>
      <w:r>
        <w:rPr>
          <w:rFonts w:hint="eastAsia"/>
        </w:rPr>
        <w:t>/</w:t>
      </w:r>
      <w:r>
        <w:t>flume-env.sh</w:t>
      </w:r>
      <w:r>
        <w:rPr>
          <w:rFonts w:hint="eastAsia"/>
        </w:rPr>
        <w:t>文件，配置如下参数（虚拟机环境暂不配置）</w:t>
      </w:r>
    </w:p>
    <w:p w:rsidR="004E5404" w:rsidRDefault="00000000">
      <w:pPr>
        <w:pStyle w:val="afff"/>
      </w:pPr>
      <w:r>
        <w:rPr>
          <w:rFonts w:hint="eastAsia"/>
        </w:rPr>
        <w:t>export JAVA_OPTS="-Xms</w:t>
      </w:r>
      <w:r>
        <w:t>4096</w:t>
      </w:r>
      <w:r>
        <w:rPr>
          <w:rFonts w:hint="eastAsia"/>
        </w:rPr>
        <w:t>m -Xmx</w:t>
      </w:r>
      <w:r>
        <w:t>4096</w:t>
      </w:r>
      <w:r>
        <w:rPr>
          <w:rFonts w:hint="eastAsia"/>
        </w:rPr>
        <w:t xml:space="preserve">m </w:t>
      </w:r>
      <w:proofErr w:type="gramStart"/>
      <w:r>
        <w:rPr>
          <w:rFonts w:hint="eastAsia"/>
        </w:rPr>
        <w:t>-</w:t>
      </w:r>
      <w:proofErr w:type="spellStart"/>
      <w:r>
        <w:rPr>
          <w:rFonts w:hint="eastAsia"/>
        </w:rPr>
        <w:t>Dcom.sun.management.jmxremote</w:t>
      </w:r>
      <w:proofErr w:type="spellEnd"/>
      <w:proofErr w:type="gramEnd"/>
      <w:r>
        <w:rPr>
          <w:rFonts w:hint="eastAsia"/>
        </w:rPr>
        <w:t>"</w:t>
      </w:r>
    </w:p>
    <w:p w:rsidR="004E5404" w:rsidRDefault="00000000">
      <w:pPr>
        <w:pStyle w:val="aff6"/>
      </w:pPr>
      <w:r>
        <w:rPr>
          <w:rFonts w:hint="eastAsia"/>
        </w:rPr>
        <w:t>注：</w:t>
      </w:r>
    </w:p>
    <w:p w:rsidR="004E5404" w:rsidRDefault="00000000">
      <w:pPr>
        <w:pStyle w:val="aff6"/>
      </w:pPr>
      <w:r>
        <w:t>•</w:t>
      </w:r>
      <w:r>
        <w:tab/>
      </w:r>
      <w:proofErr w:type="spellStart"/>
      <w:r>
        <w:rPr>
          <w:rFonts w:hint="eastAsia"/>
        </w:rPr>
        <w:t>Xms</w:t>
      </w:r>
      <w:proofErr w:type="spellEnd"/>
      <w:r>
        <w:rPr>
          <w:rFonts w:hint="eastAsia"/>
        </w:rPr>
        <w:t>表示</w:t>
      </w:r>
      <w:r>
        <w:rPr>
          <w:rFonts w:hint="eastAsia"/>
        </w:rPr>
        <w:t>JVM Heap(</w:t>
      </w:r>
      <w:r>
        <w:rPr>
          <w:rFonts w:hint="eastAsia"/>
        </w:rPr>
        <w:t>堆内存</w:t>
      </w:r>
      <w:r>
        <w:rPr>
          <w:rFonts w:hint="eastAsia"/>
        </w:rPr>
        <w:t>)</w:t>
      </w:r>
      <w:r>
        <w:rPr>
          <w:rFonts w:hint="eastAsia"/>
        </w:rPr>
        <w:t>最小尺寸，初始分配；</w:t>
      </w:r>
    </w:p>
    <w:p w:rsidR="004E5404" w:rsidRDefault="00000000">
      <w:pPr>
        <w:pStyle w:val="aff6"/>
      </w:pPr>
      <w:r>
        <w:t>•</w:t>
      </w:r>
      <w:r>
        <w:tab/>
      </w:r>
      <w:proofErr w:type="spellStart"/>
      <w:r>
        <w:rPr>
          <w:rFonts w:hint="eastAsia"/>
        </w:rPr>
        <w:t>Xmx</w:t>
      </w:r>
      <w:proofErr w:type="spellEnd"/>
      <w:r>
        <w:rPr>
          <w:rFonts w:hint="eastAsia"/>
        </w:rPr>
        <w:t>表示</w:t>
      </w:r>
      <w:r>
        <w:rPr>
          <w:rFonts w:hint="eastAsia"/>
        </w:rPr>
        <w:t>JVM Heap(</w:t>
      </w:r>
      <w:r>
        <w:rPr>
          <w:rFonts w:hint="eastAsia"/>
        </w:rPr>
        <w:t>堆内存</w:t>
      </w:r>
      <w:r>
        <w:rPr>
          <w:rFonts w:hint="eastAsia"/>
        </w:rPr>
        <w:t>)</w:t>
      </w:r>
      <w:r>
        <w:rPr>
          <w:rFonts w:hint="eastAsia"/>
        </w:rPr>
        <w:t>最大允许的尺寸，按需分配。</w:t>
      </w:r>
    </w:p>
    <w:p w:rsidR="004E5404" w:rsidRDefault="00000000">
      <w:pPr>
        <w:pStyle w:val="afe"/>
      </w:pPr>
      <w:r>
        <w:t xml:space="preserve">4.7 </w:t>
      </w:r>
      <w:r>
        <w:rPr>
          <w:rFonts w:hint="eastAsia"/>
        </w:rPr>
        <w:t>MySQL</w:t>
      </w:r>
      <w:r>
        <w:rPr>
          <w:rFonts w:hint="eastAsia"/>
        </w:rPr>
        <w:t>安装</w:t>
      </w:r>
    </w:p>
    <w:bookmarkStart w:id="13" w:name="_MON_1739538009"/>
    <w:bookmarkEnd w:id="13"/>
    <w:p w:rsidR="004E5404" w:rsidRDefault="00000000">
      <w:r>
        <w:object w:dxaOrig="1418" w:dyaOrig="1118">
          <v:shape id="_x0000_i1039" type="#_x0000_t75" style="width:70.65pt;height:55.7pt" o:ole="">
            <v:imagedata r:id="rId43" o:title=""/>
          </v:shape>
          <o:OLEObject Type="Embed" ProgID="Word.Document.12" ShapeID="_x0000_i1039" DrawAspect="Icon" ObjectID="_1748414509" r:id="rId44"/>
        </w:object>
      </w:r>
    </w:p>
    <w:p w:rsidR="004E5404" w:rsidRDefault="00000000">
      <w:pPr>
        <w:pStyle w:val="afc"/>
      </w:pPr>
      <w:r>
        <w:rPr>
          <w:rFonts w:hint="eastAsia"/>
        </w:rPr>
        <w:t>第</w:t>
      </w:r>
      <w:r>
        <w:rPr>
          <w:rFonts w:hint="eastAsia"/>
        </w:rPr>
        <w:t>5</w:t>
      </w:r>
      <w:r>
        <w:rPr>
          <w:rFonts w:hint="eastAsia"/>
        </w:rPr>
        <w:t>章</w:t>
      </w:r>
      <w:r>
        <w:rPr>
          <w:rFonts w:hint="eastAsia"/>
        </w:rPr>
        <w:t xml:space="preserve"> </w:t>
      </w:r>
      <w:r>
        <w:rPr>
          <w:rFonts w:hint="eastAsia"/>
        </w:rPr>
        <w:t>数据模拟与采集</w:t>
      </w:r>
    </w:p>
    <w:p w:rsidR="004E5404" w:rsidRDefault="00000000">
      <w:pPr>
        <w:pStyle w:val="afe"/>
      </w:pPr>
      <w:r>
        <w:rPr>
          <w:rFonts w:hint="eastAsia"/>
        </w:rPr>
        <w:t>5</w:t>
      </w:r>
      <w:r>
        <w:t xml:space="preserve">.1 </w:t>
      </w:r>
      <w:r>
        <w:rPr>
          <w:rFonts w:hint="eastAsia"/>
        </w:rPr>
        <w:t>数据模拟</w:t>
      </w:r>
    </w:p>
    <w:p w:rsidR="004E5404" w:rsidRDefault="00000000">
      <w:pPr>
        <w:pStyle w:val="aff6"/>
      </w:pPr>
      <w:r>
        <w:rPr>
          <w:rFonts w:hint="eastAsia"/>
        </w:rPr>
        <w:t>在</w:t>
      </w:r>
      <w:r>
        <w:rPr>
          <w:rFonts w:hint="eastAsia"/>
        </w:rPr>
        <w:t>/opt/</w:t>
      </w:r>
      <w:r>
        <w:t>module</w:t>
      </w:r>
      <w:r>
        <w:rPr>
          <w:rFonts w:hint="eastAsia"/>
        </w:rPr>
        <w:t>中新建</w:t>
      </w:r>
      <w:r>
        <w:t>car-data</w:t>
      </w:r>
      <w:r>
        <w:rPr>
          <w:rFonts w:hint="eastAsia"/>
        </w:rPr>
        <w:t>目录，将</w:t>
      </w:r>
      <w:r>
        <w:rPr>
          <w:rFonts w:hint="eastAsia"/>
        </w:rPr>
        <w:t>car-data-1.0.1-jar-with-dependencies.jar</w:t>
      </w:r>
      <w:r>
        <w:t>.jar</w:t>
      </w:r>
      <w:r>
        <w:rPr>
          <w:rFonts w:hint="eastAsia"/>
        </w:rPr>
        <w:t>上传到改目录中：</w:t>
      </w:r>
    </w:p>
    <w:p w:rsidR="004E5404" w:rsidRDefault="00000000">
      <w:pPr>
        <w:pStyle w:val="afff"/>
      </w:pPr>
      <w:r>
        <w:t xml:space="preserve">[atguigu@hadoop102 </w:t>
      </w:r>
      <w:proofErr w:type="gramStart"/>
      <w:r>
        <w:t>~]$</w:t>
      </w:r>
      <w:proofErr w:type="gramEnd"/>
      <w:r>
        <w:t xml:space="preserve"> </w:t>
      </w:r>
      <w:proofErr w:type="spellStart"/>
      <w:r>
        <w:t>mkdir</w:t>
      </w:r>
      <w:proofErr w:type="spellEnd"/>
      <w:r>
        <w:t xml:space="preserve"> /opt/module/car-data</w:t>
      </w:r>
    </w:p>
    <w:p w:rsidR="004E5404" w:rsidRDefault="00000000">
      <w:pPr>
        <w:pStyle w:val="afff"/>
      </w:pPr>
      <w:r>
        <w:t xml:space="preserve">[atguigu@hadoop102 </w:t>
      </w:r>
      <w:proofErr w:type="gramStart"/>
      <w:r>
        <w:t>~]$</w:t>
      </w:r>
      <w:proofErr w:type="gramEnd"/>
      <w:r>
        <w:t xml:space="preserve"> cd </w:t>
      </w:r>
      <w:r>
        <w:rPr>
          <w:rFonts w:hint="eastAsia"/>
        </w:rPr>
        <w:t>/</w:t>
      </w:r>
      <w:r>
        <w:t>opt/module/car-data</w:t>
      </w:r>
    </w:p>
    <w:p w:rsidR="004E5404" w:rsidRDefault="00000000">
      <w:pPr>
        <w:pStyle w:val="afff"/>
      </w:pPr>
      <w:r>
        <w:t xml:space="preserve"># </w:t>
      </w:r>
      <w:r>
        <w:rPr>
          <w:rFonts w:hint="eastAsia"/>
        </w:rPr>
        <w:t>上传文件</w:t>
      </w:r>
    </w:p>
    <w:p w:rsidR="004E5404" w:rsidRDefault="00000000">
      <w:pPr>
        <w:pStyle w:val="afff"/>
      </w:pPr>
      <w:r>
        <w:t>[atguigu@hadoop102 car-</w:t>
      </w:r>
      <w:proofErr w:type="gramStart"/>
      <w:r>
        <w:t>data]$</w:t>
      </w:r>
      <w:proofErr w:type="gramEnd"/>
      <w:r>
        <w:t xml:space="preserve"> </w:t>
      </w:r>
      <w:proofErr w:type="spellStart"/>
      <w:r>
        <w:rPr>
          <w:rFonts w:hint="eastAsia"/>
        </w:rPr>
        <w:t>ll</w:t>
      </w:r>
      <w:proofErr w:type="spellEnd"/>
    </w:p>
    <w:p w:rsidR="004E5404" w:rsidRDefault="00000000">
      <w:pPr>
        <w:pStyle w:val="afff"/>
      </w:pPr>
      <w:r>
        <w:rPr>
          <w:rFonts w:hint="eastAsia"/>
        </w:rPr>
        <w:t>总用量</w:t>
      </w:r>
      <w:r>
        <w:rPr>
          <w:rFonts w:hint="eastAsia"/>
        </w:rPr>
        <w:t>10760</w:t>
      </w:r>
    </w:p>
    <w:p w:rsidR="004E5404" w:rsidRDefault="00000000">
      <w:pPr>
        <w:pStyle w:val="afff"/>
      </w:pPr>
      <w:r>
        <w:tab/>
      </w:r>
      <w:proofErr w:type="spellStart"/>
      <w:r>
        <w:rPr>
          <w:rFonts w:hint="eastAsia"/>
        </w:rPr>
        <w:t>rw</w:t>
      </w:r>
      <w:proofErr w:type="spellEnd"/>
      <w:r>
        <w:rPr>
          <w:rFonts w:hint="eastAsia"/>
        </w:rPr>
        <w:t>-</w:t>
      </w:r>
      <w:proofErr w:type="spellStart"/>
      <w:r>
        <w:rPr>
          <w:rFonts w:hint="eastAsia"/>
        </w:rPr>
        <w:t>rw</w:t>
      </w:r>
      <w:proofErr w:type="spellEnd"/>
      <w:r>
        <w:rPr>
          <w:rFonts w:hint="eastAsia"/>
        </w:rPr>
        <w:t>-r--. 1</w:t>
      </w:r>
      <w:proofErr w:type="gramStart"/>
      <w:r>
        <w:rPr>
          <w:rFonts w:hint="eastAsia"/>
        </w:rPr>
        <w:t xml:space="preserve"> </w:t>
      </w:r>
      <w:proofErr w:type="spellStart"/>
      <w:r>
        <w:rPr>
          <w:rFonts w:hint="eastAsia"/>
        </w:rPr>
        <w:t>atguigu</w:t>
      </w:r>
      <w:proofErr w:type="spellEnd"/>
      <w:r>
        <w:rPr>
          <w:rFonts w:hint="eastAsia"/>
        </w:rPr>
        <w:t xml:space="preserve"> </w:t>
      </w:r>
      <w:proofErr w:type="spellStart"/>
      <w:r>
        <w:rPr>
          <w:rFonts w:hint="eastAsia"/>
        </w:rPr>
        <w:t>atguigu</w:t>
      </w:r>
      <w:proofErr w:type="spellEnd"/>
      <w:proofErr w:type="gramEnd"/>
      <w:r>
        <w:rPr>
          <w:rFonts w:hint="eastAsia"/>
        </w:rPr>
        <w:t xml:space="preserve"> 11015815 4</w:t>
      </w:r>
      <w:r>
        <w:rPr>
          <w:rFonts w:hint="eastAsia"/>
        </w:rPr>
        <w:t>月</w:t>
      </w:r>
      <w:r>
        <w:rPr>
          <w:rFonts w:hint="eastAsia"/>
        </w:rPr>
        <w:t xml:space="preserve">  22 19:06 car-data-1.0.1-jar-with-dependencies.jar</w:t>
      </w:r>
    </w:p>
    <w:p w:rsidR="004E5404" w:rsidRDefault="00000000">
      <w:pPr>
        <w:pStyle w:val="aff6"/>
      </w:pPr>
      <w:r>
        <w:rPr>
          <w:rFonts w:hint="eastAsia"/>
        </w:rPr>
        <w:t>执行</w:t>
      </w:r>
      <w:r>
        <w:rPr>
          <w:rFonts w:hint="eastAsia"/>
        </w:rPr>
        <w:t>java</w:t>
      </w:r>
      <w:r>
        <w:t xml:space="preserve"> -jar </w:t>
      </w:r>
      <w:r>
        <w:rPr>
          <w:rFonts w:hint="eastAsia"/>
        </w:rPr>
        <w:t>car-data-1.0.1-jar-with-dependencies.jar</w:t>
      </w:r>
      <w:r>
        <w:rPr>
          <w:rFonts w:hint="eastAsia"/>
        </w:rPr>
        <w:t>，可以看到命令的参数提示：</w:t>
      </w:r>
    </w:p>
    <w:p w:rsidR="004E5404" w:rsidRDefault="00000000">
      <w:pPr>
        <w:pStyle w:val="afff"/>
      </w:pPr>
      <w:r>
        <w:t>[atguigu@hadoop102 car-</w:t>
      </w:r>
      <w:proofErr w:type="gramStart"/>
      <w:r>
        <w:t>data]$</w:t>
      </w:r>
      <w:proofErr w:type="gramEnd"/>
      <w:r>
        <w:t xml:space="preserve"> java -jar </w:t>
      </w:r>
      <w:r>
        <w:rPr>
          <w:rFonts w:hint="eastAsia"/>
        </w:rPr>
        <w:t>car-data-1.0.1-jar-with-dependencies.jar</w:t>
      </w:r>
    </w:p>
    <w:p w:rsidR="004E5404" w:rsidRDefault="00000000">
      <w:pPr>
        <w:pStyle w:val="afff"/>
      </w:pPr>
      <w:r>
        <w:rPr>
          <w:rFonts w:hint="eastAsia"/>
        </w:rPr>
        <w:t xml:space="preserve">usage: </w:t>
      </w:r>
      <w:r>
        <w:rPr>
          <w:rFonts w:hint="eastAsia"/>
        </w:rPr>
        <w:t>参数错误，可用参数列表如下</w:t>
      </w:r>
    </w:p>
    <w:p w:rsidR="004E5404" w:rsidRDefault="00000000">
      <w:pPr>
        <w:pStyle w:val="afff"/>
        <w:ind w:firstLineChars="200" w:firstLine="420"/>
      </w:pPr>
      <w:r>
        <w:rPr>
          <w:rFonts w:hint="eastAsia"/>
        </w:rPr>
        <w:t>-c,--count &lt;</w:t>
      </w:r>
      <w:proofErr w:type="spellStart"/>
      <w:r>
        <w:rPr>
          <w:rFonts w:hint="eastAsia"/>
        </w:rPr>
        <w:t>arg</w:t>
      </w:r>
      <w:proofErr w:type="spellEnd"/>
      <w:r>
        <w:rPr>
          <w:rFonts w:hint="eastAsia"/>
        </w:rPr>
        <w:t xml:space="preserve">&gt;      </w:t>
      </w:r>
      <w:r>
        <w:rPr>
          <w:rFonts w:hint="eastAsia"/>
        </w:rPr>
        <w:t>模拟天数，</w:t>
      </w:r>
      <w:r>
        <w:rPr>
          <w:rFonts w:hint="eastAsia"/>
        </w:rPr>
        <w:t>-1</w:t>
      </w:r>
      <w:r>
        <w:rPr>
          <w:rFonts w:hint="eastAsia"/>
        </w:rPr>
        <w:t>表示无限模拟，默认为无限模拟</w:t>
      </w:r>
    </w:p>
    <w:p w:rsidR="004E5404" w:rsidRDefault="00000000">
      <w:pPr>
        <w:pStyle w:val="afff"/>
      </w:pPr>
      <w:r>
        <w:rPr>
          <w:rFonts w:hint="eastAsia"/>
        </w:rPr>
        <w:t xml:space="preserve">    -cars &lt;</w:t>
      </w:r>
      <w:proofErr w:type="spellStart"/>
      <w:r>
        <w:rPr>
          <w:rFonts w:hint="eastAsia"/>
        </w:rPr>
        <w:t>arg</w:t>
      </w:r>
      <w:proofErr w:type="spellEnd"/>
      <w:r>
        <w:rPr>
          <w:rFonts w:hint="eastAsia"/>
        </w:rPr>
        <w:t xml:space="preserve">&gt;       </w:t>
      </w:r>
      <w:r>
        <w:rPr>
          <w:rFonts w:hint="eastAsia"/>
        </w:rPr>
        <w:t>模拟车辆数目，</w:t>
      </w:r>
      <w:r>
        <w:rPr>
          <w:rFonts w:hint="eastAsia"/>
        </w:rPr>
        <w:t>1-10000</w:t>
      </w:r>
      <w:r>
        <w:rPr>
          <w:rFonts w:hint="eastAsia"/>
        </w:rPr>
        <w:t>，默认为</w:t>
      </w:r>
      <w:r>
        <w:rPr>
          <w:rFonts w:hint="eastAsia"/>
        </w:rPr>
        <w:t>100</w:t>
      </w:r>
    </w:p>
    <w:p w:rsidR="004E5404" w:rsidRDefault="00000000">
      <w:pPr>
        <w:pStyle w:val="afff"/>
      </w:pPr>
      <w:r>
        <w:rPr>
          <w:rFonts w:hint="eastAsia"/>
        </w:rPr>
        <w:t xml:space="preserve">    -d,--date &lt;</w:t>
      </w:r>
      <w:proofErr w:type="spellStart"/>
      <w:r>
        <w:rPr>
          <w:rFonts w:hint="eastAsia"/>
        </w:rPr>
        <w:t>arg</w:t>
      </w:r>
      <w:proofErr w:type="spellEnd"/>
      <w:r>
        <w:rPr>
          <w:rFonts w:hint="eastAsia"/>
        </w:rPr>
        <w:t xml:space="preserve">&gt;       </w:t>
      </w:r>
      <w:r>
        <w:rPr>
          <w:rFonts w:hint="eastAsia"/>
        </w:rPr>
        <w:t>模拟开始日期</w:t>
      </w:r>
      <w:r>
        <w:rPr>
          <w:rFonts w:hint="eastAsia"/>
        </w:rPr>
        <w:t xml:space="preserve">, </w:t>
      </w:r>
      <w:r>
        <w:rPr>
          <w:rFonts w:hint="eastAsia"/>
        </w:rPr>
        <w:t>格式为</w:t>
      </w:r>
      <w:proofErr w:type="gramStart"/>
      <w:r>
        <w:t>’</w:t>
      </w:r>
      <w:proofErr w:type="spellStart"/>
      <w:proofErr w:type="gramEnd"/>
      <w:r>
        <w:rPr>
          <w:rFonts w:hint="eastAsia"/>
        </w:rPr>
        <w:t>yyyy</w:t>
      </w:r>
      <w:proofErr w:type="spellEnd"/>
      <w:r>
        <w:rPr>
          <w:rFonts w:hint="eastAsia"/>
        </w:rPr>
        <w:t>-MM-dd</w:t>
      </w:r>
      <w:proofErr w:type="gramStart"/>
      <w:r>
        <w:t>’</w:t>
      </w:r>
      <w:proofErr w:type="gramEnd"/>
      <w:r>
        <w:rPr>
          <w:rFonts w:hint="eastAsia"/>
        </w:rPr>
        <w:t xml:space="preserve">, </w:t>
      </w:r>
      <w:r>
        <w:rPr>
          <w:rFonts w:hint="eastAsia"/>
        </w:rPr>
        <w:t>必须指定</w:t>
      </w:r>
    </w:p>
    <w:p w:rsidR="004E5404" w:rsidRDefault="00000000">
      <w:pPr>
        <w:pStyle w:val="afff"/>
      </w:pPr>
      <w:r>
        <w:rPr>
          <w:rFonts w:hint="eastAsia"/>
        </w:rPr>
        <w:lastRenderedPageBreak/>
        <w:t xml:space="preserve">    -n,--username &lt;</w:t>
      </w:r>
      <w:proofErr w:type="spellStart"/>
      <w:r>
        <w:rPr>
          <w:rFonts w:hint="eastAsia"/>
        </w:rPr>
        <w:t>arg</w:t>
      </w:r>
      <w:proofErr w:type="spellEnd"/>
      <w:r>
        <w:rPr>
          <w:rFonts w:hint="eastAsia"/>
        </w:rPr>
        <w:t xml:space="preserve">&gt;   </w:t>
      </w:r>
      <w:r>
        <w:rPr>
          <w:rFonts w:hint="eastAsia"/>
        </w:rPr>
        <w:t>维</w:t>
      </w:r>
      <w:proofErr w:type="gramStart"/>
      <w:r>
        <w:rPr>
          <w:rFonts w:hint="eastAsia"/>
        </w:rPr>
        <w:t>度数据</w:t>
      </w:r>
      <w:proofErr w:type="gramEnd"/>
      <w:r>
        <w:rPr>
          <w:rFonts w:hint="eastAsia"/>
        </w:rPr>
        <w:t>的</w:t>
      </w:r>
      <w:r>
        <w:rPr>
          <w:rFonts w:hint="eastAsia"/>
        </w:rPr>
        <w:t>JDBC</w:t>
      </w:r>
      <w:r>
        <w:rPr>
          <w:rFonts w:hint="eastAsia"/>
        </w:rPr>
        <w:t>用户名</w:t>
      </w:r>
      <w:r>
        <w:rPr>
          <w:rFonts w:hint="eastAsia"/>
        </w:rPr>
        <w:t xml:space="preserve">, </w:t>
      </w:r>
      <w:r>
        <w:rPr>
          <w:rFonts w:hint="eastAsia"/>
        </w:rPr>
        <w:t>必须指定</w:t>
      </w:r>
    </w:p>
    <w:p w:rsidR="004E5404" w:rsidRDefault="00000000">
      <w:pPr>
        <w:pStyle w:val="afff"/>
      </w:pPr>
      <w:r>
        <w:rPr>
          <w:rFonts w:hint="eastAsia"/>
        </w:rPr>
        <w:t xml:space="preserve">    -o,--output &lt;</w:t>
      </w:r>
      <w:proofErr w:type="spellStart"/>
      <w:r>
        <w:rPr>
          <w:rFonts w:hint="eastAsia"/>
        </w:rPr>
        <w:t>arg</w:t>
      </w:r>
      <w:proofErr w:type="spellEnd"/>
      <w:r>
        <w:rPr>
          <w:rFonts w:hint="eastAsia"/>
        </w:rPr>
        <w:t xml:space="preserve">&gt;     </w:t>
      </w:r>
      <w:r>
        <w:rPr>
          <w:rFonts w:hint="eastAsia"/>
        </w:rPr>
        <w:t>模拟数据输出目录，默认为</w:t>
      </w:r>
      <w:r>
        <w:rPr>
          <w:rFonts w:hint="eastAsia"/>
        </w:rPr>
        <w:t>./</w:t>
      </w:r>
      <w:proofErr w:type="gramStart"/>
      <w:r>
        <w:rPr>
          <w:rFonts w:hint="eastAsia"/>
        </w:rPr>
        <w:t>data</w:t>
      </w:r>
      <w:proofErr w:type="gramEnd"/>
    </w:p>
    <w:p w:rsidR="004E5404" w:rsidRDefault="00000000">
      <w:pPr>
        <w:pStyle w:val="afff"/>
      </w:pPr>
      <w:r>
        <w:rPr>
          <w:rFonts w:hint="eastAsia"/>
        </w:rPr>
        <w:t xml:space="preserve">    -p,--password &lt;</w:t>
      </w:r>
      <w:proofErr w:type="spellStart"/>
      <w:r>
        <w:rPr>
          <w:rFonts w:hint="eastAsia"/>
        </w:rPr>
        <w:t>arg</w:t>
      </w:r>
      <w:proofErr w:type="spellEnd"/>
      <w:r>
        <w:rPr>
          <w:rFonts w:hint="eastAsia"/>
        </w:rPr>
        <w:t xml:space="preserve">&gt;   </w:t>
      </w:r>
      <w:r>
        <w:rPr>
          <w:rFonts w:hint="eastAsia"/>
        </w:rPr>
        <w:t>维</w:t>
      </w:r>
      <w:proofErr w:type="gramStart"/>
      <w:r>
        <w:rPr>
          <w:rFonts w:hint="eastAsia"/>
        </w:rPr>
        <w:t>度数据</w:t>
      </w:r>
      <w:proofErr w:type="gramEnd"/>
      <w:r>
        <w:rPr>
          <w:rFonts w:hint="eastAsia"/>
        </w:rPr>
        <w:t>的</w:t>
      </w:r>
      <w:r>
        <w:rPr>
          <w:rFonts w:hint="eastAsia"/>
        </w:rPr>
        <w:t>JDBC</w:t>
      </w:r>
      <w:r>
        <w:rPr>
          <w:rFonts w:hint="eastAsia"/>
        </w:rPr>
        <w:t>密码</w:t>
      </w:r>
      <w:r>
        <w:rPr>
          <w:rFonts w:hint="eastAsia"/>
        </w:rPr>
        <w:t xml:space="preserve">, </w:t>
      </w:r>
      <w:r>
        <w:rPr>
          <w:rFonts w:hint="eastAsia"/>
        </w:rPr>
        <w:t>必须指定</w:t>
      </w:r>
    </w:p>
    <w:p w:rsidR="004E5404" w:rsidRDefault="00000000">
      <w:pPr>
        <w:pStyle w:val="afff"/>
      </w:pPr>
      <w:r>
        <w:rPr>
          <w:rFonts w:hint="eastAsia"/>
        </w:rPr>
        <w:t xml:space="preserve">    -u,--</w:t>
      </w:r>
      <w:proofErr w:type="spellStart"/>
      <w:r>
        <w:rPr>
          <w:rFonts w:hint="eastAsia"/>
        </w:rPr>
        <w:t>url</w:t>
      </w:r>
      <w:proofErr w:type="spellEnd"/>
      <w:r>
        <w:rPr>
          <w:rFonts w:hint="eastAsia"/>
        </w:rPr>
        <w:t xml:space="preserve"> &lt;</w:t>
      </w:r>
      <w:proofErr w:type="spellStart"/>
      <w:r>
        <w:rPr>
          <w:rFonts w:hint="eastAsia"/>
        </w:rPr>
        <w:t>arg</w:t>
      </w:r>
      <w:proofErr w:type="spellEnd"/>
      <w:r>
        <w:rPr>
          <w:rFonts w:hint="eastAsia"/>
        </w:rPr>
        <w:t xml:space="preserve">&gt;        </w:t>
      </w:r>
      <w:r>
        <w:rPr>
          <w:rFonts w:hint="eastAsia"/>
        </w:rPr>
        <w:t>维</w:t>
      </w:r>
      <w:proofErr w:type="gramStart"/>
      <w:r>
        <w:rPr>
          <w:rFonts w:hint="eastAsia"/>
        </w:rPr>
        <w:t>度数据</w:t>
      </w:r>
      <w:proofErr w:type="gramEnd"/>
      <w:r>
        <w:rPr>
          <w:rFonts w:hint="eastAsia"/>
        </w:rPr>
        <w:t>的</w:t>
      </w:r>
      <w:r>
        <w:rPr>
          <w:rFonts w:hint="eastAsia"/>
        </w:rPr>
        <w:t xml:space="preserve">JDBC URL, </w:t>
      </w:r>
      <w:r>
        <w:rPr>
          <w:rFonts w:hint="eastAsia"/>
        </w:rPr>
        <w:t>必须指定</w:t>
      </w:r>
    </w:p>
    <w:p w:rsidR="004E5404" w:rsidRDefault="00000000">
      <w:pPr>
        <w:pStyle w:val="aff6"/>
      </w:pPr>
      <w:r>
        <w:rPr>
          <w:rFonts w:hint="eastAsia"/>
        </w:rPr>
        <w:t>首先在</w:t>
      </w:r>
      <w:r>
        <w:rPr>
          <w:rFonts w:hint="eastAsia"/>
        </w:rPr>
        <w:t>MySQL</w:t>
      </w:r>
      <w:r>
        <w:rPr>
          <w:rFonts w:hint="eastAsia"/>
        </w:rPr>
        <w:t>中创建维度数据库：</w:t>
      </w:r>
    </w:p>
    <w:p w:rsidR="004E5404" w:rsidRDefault="00000000">
      <w:pPr>
        <w:pStyle w:val="afff"/>
      </w:pPr>
      <w:r>
        <w:t>[atguigu@hadoop102 car-</w:t>
      </w:r>
      <w:proofErr w:type="gramStart"/>
      <w:r>
        <w:t>data]$</w:t>
      </w:r>
      <w:proofErr w:type="gramEnd"/>
      <w:r>
        <w:t xml:space="preserve"> </w:t>
      </w:r>
      <w:proofErr w:type="spellStart"/>
      <w:r>
        <w:t>mysql</w:t>
      </w:r>
      <w:proofErr w:type="spellEnd"/>
      <w:r>
        <w:t xml:space="preserve"> -</w:t>
      </w:r>
      <w:proofErr w:type="spellStart"/>
      <w:r>
        <w:t>uroot</w:t>
      </w:r>
      <w:proofErr w:type="spellEnd"/>
      <w:r>
        <w:t xml:space="preserve"> -p</w:t>
      </w:r>
      <w:r>
        <w:rPr>
          <w:rFonts w:hint="eastAsia"/>
        </w:rPr>
        <w:t>000000</w:t>
      </w:r>
      <w:r>
        <w:t xml:space="preserve"> -</w:t>
      </w:r>
      <w:proofErr w:type="spellStart"/>
      <w:r>
        <w:t>e</w:t>
      </w:r>
      <w:r>
        <w:rPr>
          <w:rFonts w:hint="eastAsia"/>
        </w:rPr>
        <w:t>"</w:t>
      </w:r>
      <w:r>
        <w:t>create</w:t>
      </w:r>
      <w:proofErr w:type="spellEnd"/>
      <w:r>
        <w:t xml:space="preserve"> database </w:t>
      </w:r>
      <w:proofErr w:type="spellStart"/>
      <w:r>
        <w:t>car_data</w:t>
      </w:r>
      <w:proofErr w:type="spellEnd"/>
      <w:r>
        <w:t xml:space="preserve"> charset utf8mb4 collate utf8mb4_general_ci</w:t>
      </w:r>
      <w:r>
        <w:rPr>
          <w:rFonts w:hint="eastAsia"/>
        </w:rPr>
        <w:t>"</w:t>
      </w:r>
    </w:p>
    <w:p w:rsidR="004E5404" w:rsidRDefault="00000000">
      <w:pPr>
        <w:pStyle w:val="aff6"/>
      </w:pPr>
      <w:r>
        <w:rPr>
          <w:rFonts w:hint="eastAsia"/>
        </w:rPr>
        <w:t>之后按照命令行提示，执行以下命令：</w:t>
      </w:r>
    </w:p>
    <w:p w:rsidR="004E5404" w:rsidRDefault="00000000">
      <w:pPr>
        <w:pStyle w:val="afff"/>
      </w:pPr>
      <w:r>
        <w:t>[atguigu@hadoop102 car-</w:t>
      </w:r>
      <w:proofErr w:type="gramStart"/>
      <w:r>
        <w:t>data]$</w:t>
      </w:r>
      <w:proofErr w:type="gramEnd"/>
      <w:r>
        <w:t xml:space="preserve"> java -jar </w:t>
      </w:r>
      <w:r>
        <w:rPr>
          <w:rFonts w:hint="eastAsia"/>
        </w:rPr>
        <w:t>\</w:t>
      </w:r>
    </w:p>
    <w:p w:rsidR="004E5404" w:rsidRDefault="00000000">
      <w:pPr>
        <w:pStyle w:val="afff"/>
      </w:pPr>
      <w:r>
        <w:t>car-data-1.0</w:t>
      </w:r>
      <w:r>
        <w:rPr>
          <w:rFonts w:hint="eastAsia"/>
        </w:rPr>
        <w:t>.1</w:t>
      </w:r>
      <w:r>
        <w:t>-jar-with-dependencies.jar \</w:t>
      </w:r>
    </w:p>
    <w:p w:rsidR="004E5404" w:rsidRDefault="00000000">
      <w:pPr>
        <w:pStyle w:val="afff"/>
        <w:ind w:firstLineChars="200" w:firstLine="420"/>
      </w:pPr>
      <w:r>
        <w:rPr>
          <w:rFonts w:hint="eastAsia"/>
        </w:rPr>
        <w:t>-</w:t>
      </w:r>
      <w:r>
        <w:t>c 1 \</w:t>
      </w:r>
    </w:p>
    <w:p w:rsidR="004E5404" w:rsidRDefault="00000000">
      <w:pPr>
        <w:pStyle w:val="afff"/>
        <w:ind w:firstLineChars="200" w:firstLine="420"/>
      </w:pPr>
      <w:r>
        <w:rPr>
          <w:rFonts w:hint="eastAsia"/>
        </w:rPr>
        <w:t>-</w:t>
      </w:r>
      <w:r>
        <w:t xml:space="preserve">d </w:t>
      </w:r>
      <w:r>
        <w:rPr>
          <w:rFonts w:hint="eastAsia"/>
        </w:rPr>
        <w:t>2023-05-01</w:t>
      </w:r>
      <w:r>
        <w:t xml:space="preserve"> \</w:t>
      </w:r>
    </w:p>
    <w:p w:rsidR="004E5404" w:rsidRDefault="00000000">
      <w:pPr>
        <w:pStyle w:val="afff"/>
        <w:ind w:firstLineChars="200" w:firstLine="420"/>
      </w:pPr>
      <w:r>
        <w:rPr>
          <w:rFonts w:hint="eastAsia"/>
        </w:rPr>
        <w:t>-</w:t>
      </w:r>
      <w:r>
        <w:t>n root \</w:t>
      </w:r>
    </w:p>
    <w:p w:rsidR="004E5404" w:rsidRDefault="00000000">
      <w:pPr>
        <w:pStyle w:val="afff"/>
        <w:ind w:firstLineChars="200" w:firstLine="420"/>
      </w:pPr>
      <w:r>
        <w:rPr>
          <w:rFonts w:hint="eastAsia"/>
        </w:rPr>
        <w:t>-</w:t>
      </w:r>
      <w:r>
        <w:t xml:space="preserve">p </w:t>
      </w:r>
      <w:r>
        <w:rPr>
          <w:rFonts w:hint="eastAsia"/>
        </w:rPr>
        <w:t>000000</w:t>
      </w:r>
      <w:r>
        <w:t xml:space="preserve"> \</w:t>
      </w:r>
    </w:p>
    <w:p w:rsidR="004E5404" w:rsidRDefault="00000000">
      <w:pPr>
        <w:pStyle w:val="afff"/>
        <w:ind w:firstLineChars="200" w:firstLine="420"/>
      </w:pPr>
      <w:r>
        <w:rPr>
          <w:rFonts w:hint="eastAsia"/>
        </w:rPr>
        <w:t>-</w:t>
      </w:r>
      <w:r>
        <w:t xml:space="preserve">u </w:t>
      </w:r>
      <w:proofErr w:type="spellStart"/>
      <w:proofErr w:type="gramStart"/>
      <w:r>
        <w:t>jdbc:mysql</w:t>
      </w:r>
      <w:proofErr w:type="spellEnd"/>
      <w:r>
        <w:t>://hadoop102:3306/</w:t>
      </w:r>
      <w:proofErr w:type="spellStart"/>
      <w:r>
        <w:t>car_data</w:t>
      </w:r>
      <w:proofErr w:type="spellEnd"/>
      <w:proofErr w:type="gramEnd"/>
    </w:p>
    <w:p w:rsidR="004E5404" w:rsidRDefault="00000000">
      <w:pPr>
        <w:pStyle w:val="aff6"/>
      </w:pPr>
      <w:r>
        <w:rPr>
          <w:rFonts w:hint="eastAsia"/>
        </w:rPr>
        <w:t>生成的日志数据在</w:t>
      </w:r>
      <w:r>
        <w:rPr>
          <w:rFonts w:hint="eastAsia"/>
        </w:rPr>
        <w:t>/opt/</w:t>
      </w:r>
      <w:r>
        <w:t>module/car-data/data</w:t>
      </w:r>
      <w:r>
        <w:rPr>
          <w:rFonts w:hint="eastAsia"/>
        </w:rPr>
        <w:t>中，维</w:t>
      </w:r>
      <w:proofErr w:type="gramStart"/>
      <w:r>
        <w:rPr>
          <w:rFonts w:hint="eastAsia"/>
        </w:rPr>
        <w:t>度数据</w:t>
      </w:r>
      <w:proofErr w:type="gramEnd"/>
      <w:r>
        <w:rPr>
          <w:rFonts w:hint="eastAsia"/>
        </w:rPr>
        <w:t>在</w:t>
      </w:r>
      <w:r>
        <w:rPr>
          <w:rFonts w:hint="eastAsia"/>
        </w:rPr>
        <w:t>MySQL</w:t>
      </w:r>
      <w:r>
        <w:rPr>
          <w:rFonts w:hint="eastAsia"/>
        </w:rPr>
        <w:t>中的</w:t>
      </w:r>
      <w:proofErr w:type="spellStart"/>
      <w:r>
        <w:rPr>
          <w:rFonts w:hint="eastAsia"/>
        </w:rPr>
        <w:t>car</w:t>
      </w:r>
      <w:r>
        <w:t>_data.car_info</w:t>
      </w:r>
      <w:proofErr w:type="spellEnd"/>
      <w:r>
        <w:rPr>
          <w:rFonts w:hint="eastAsia"/>
        </w:rPr>
        <w:t>表。</w:t>
      </w:r>
    </w:p>
    <w:p w:rsidR="004E5404" w:rsidRDefault="00000000">
      <w:pPr>
        <w:pStyle w:val="aff6"/>
      </w:pPr>
      <w:r>
        <w:rPr>
          <w:rFonts w:hint="eastAsia"/>
        </w:rPr>
        <w:t>将以上的命令封装为一个脚本，以后方便处理：</w:t>
      </w:r>
    </w:p>
    <w:p w:rsidR="004E5404" w:rsidRDefault="00000000">
      <w:pPr>
        <w:pStyle w:val="afff"/>
      </w:pPr>
      <w:r>
        <w:t xml:space="preserve">[atguigu@hadoop102 </w:t>
      </w:r>
      <w:proofErr w:type="gramStart"/>
      <w:r>
        <w:t>~]$</w:t>
      </w:r>
      <w:proofErr w:type="gramEnd"/>
      <w:r>
        <w:t xml:space="preserve"> </w:t>
      </w:r>
      <w:proofErr w:type="spellStart"/>
      <w:r>
        <w:t>mkdir</w:t>
      </w:r>
      <w:proofErr w:type="spellEnd"/>
      <w:r>
        <w:t xml:space="preserve"> -p /home/</w:t>
      </w:r>
      <w:proofErr w:type="spellStart"/>
      <w:r>
        <w:t>atguigu</w:t>
      </w:r>
      <w:proofErr w:type="spellEnd"/>
      <w:r>
        <w:t>/bin</w:t>
      </w:r>
    </w:p>
    <w:p w:rsidR="004E5404" w:rsidRDefault="00000000">
      <w:pPr>
        <w:pStyle w:val="afff"/>
      </w:pPr>
      <w:r>
        <w:t xml:space="preserve">[atguigu@hadoop102 </w:t>
      </w:r>
      <w:proofErr w:type="gramStart"/>
      <w:r>
        <w:t>~]$</w:t>
      </w:r>
      <w:proofErr w:type="gramEnd"/>
      <w:r>
        <w:t xml:space="preserve"> vim /home/atguigu/bin/lg.sh</w:t>
      </w:r>
    </w:p>
    <w:p w:rsidR="004E5404" w:rsidRDefault="00000000">
      <w:pPr>
        <w:pStyle w:val="aff6"/>
      </w:pPr>
      <w:r>
        <w:rPr>
          <w:rFonts w:hint="eastAsia"/>
        </w:rPr>
        <w:t>内容如下：</w:t>
      </w:r>
    </w:p>
    <w:p w:rsidR="004E5404" w:rsidRDefault="00000000">
      <w:pPr>
        <w:pStyle w:val="afff"/>
      </w:pPr>
      <w:proofErr w:type="gramStart"/>
      <w:r>
        <w:rPr>
          <w:rFonts w:hint="eastAsia"/>
        </w:rPr>
        <w:t>#!/</w:t>
      </w:r>
      <w:proofErr w:type="gramEnd"/>
      <w:r>
        <w:rPr>
          <w:rFonts w:hint="eastAsia"/>
        </w:rPr>
        <w:t>bin/bash</w:t>
      </w:r>
    </w:p>
    <w:p w:rsidR="004E5404" w:rsidRDefault="00000000">
      <w:pPr>
        <w:pStyle w:val="afff"/>
      </w:pPr>
      <w:r>
        <w:rPr>
          <w:rFonts w:hint="eastAsia"/>
        </w:rPr>
        <w:t xml:space="preserve">if [ "$#" -ne </w:t>
      </w:r>
      <w:proofErr w:type="gramStart"/>
      <w:r>
        <w:rPr>
          <w:rFonts w:hint="eastAsia"/>
        </w:rPr>
        <w:t>1 ]</w:t>
      </w:r>
      <w:proofErr w:type="gramEnd"/>
    </w:p>
    <w:p w:rsidR="004E5404" w:rsidRDefault="00000000">
      <w:pPr>
        <w:pStyle w:val="afff"/>
      </w:pPr>
      <w:r>
        <w:rPr>
          <w:rFonts w:hint="eastAsia"/>
        </w:rPr>
        <w:t>then</w:t>
      </w:r>
    </w:p>
    <w:p w:rsidR="004E5404" w:rsidRDefault="00000000">
      <w:pPr>
        <w:pStyle w:val="afff"/>
      </w:pPr>
      <w:r>
        <w:rPr>
          <w:rFonts w:hint="eastAsia"/>
        </w:rPr>
        <w:t>echo "</w:t>
      </w:r>
      <w:r>
        <w:rPr>
          <w:rFonts w:hint="eastAsia"/>
        </w:rPr>
        <w:t>没有传入日期参数！</w:t>
      </w:r>
      <w:r>
        <w:rPr>
          <w:rFonts w:hint="eastAsia"/>
        </w:rPr>
        <w:t>"</w:t>
      </w:r>
    </w:p>
    <w:p w:rsidR="004E5404" w:rsidRDefault="00000000">
      <w:pPr>
        <w:pStyle w:val="afff"/>
      </w:pPr>
      <w:r>
        <w:rPr>
          <w:rFonts w:hint="eastAsia"/>
        </w:rPr>
        <w:t>exit 1</w:t>
      </w:r>
    </w:p>
    <w:p w:rsidR="004E5404" w:rsidRDefault="00000000">
      <w:pPr>
        <w:pStyle w:val="afff"/>
      </w:pPr>
      <w:r>
        <w:rPr>
          <w:rFonts w:hint="eastAsia"/>
        </w:rPr>
        <w:t>fi</w:t>
      </w:r>
    </w:p>
    <w:p w:rsidR="004E5404" w:rsidRDefault="004E5404">
      <w:pPr>
        <w:pStyle w:val="afff"/>
      </w:pPr>
    </w:p>
    <w:p w:rsidR="004E5404" w:rsidRDefault="00000000">
      <w:pPr>
        <w:pStyle w:val="afff"/>
      </w:pPr>
      <w:r>
        <w:rPr>
          <w:rFonts w:hint="eastAsia"/>
        </w:rPr>
        <w:t>java -jar \</w:t>
      </w:r>
    </w:p>
    <w:p w:rsidR="004E5404" w:rsidRDefault="00000000">
      <w:pPr>
        <w:pStyle w:val="afff"/>
      </w:pPr>
      <w:r>
        <w:rPr>
          <w:rFonts w:hint="eastAsia"/>
        </w:rPr>
        <w:t>/opt/module/car-data/car-data-1.0.1-jar-with-dependencies.jar \</w:t>
      </w:r>
    </w:p>
    <w:p w:rsidR="004E5404" w:rsidRDefault="00000000">
      <w:pPr>
        <w:pStyle w:val="afff"/>
      </w:pPr>
      <w:r>
        <w:rPr>
          <w:rFonts w:hint="eastAsia"/>
        </w:rPr>
        <w:t>-c 1 \</w:t>
      </w:r>
    </w:p>
    <w:p w:rsidR="004E5404" w:rsidRDefault="00000000">
      <w:pPr>
        <w:pStyle w:val="afff"/>
      </w:pPr>
      <w:r>
        <w:rPr>
          <w:rFonts w:hint="eastAsia"/>
        </w:rPr>
        <w:t xml:space="preserve">    -o /opt/module/car-data/data \</w:t>
      </w:r>
    </w:p>
    <w:p w:rsidR="004E5404" w:rsidRDefault="00000000">
      <w:pPr>
        <w:pStyle w:val="afff"/>
      </w:pPr>
      <w:r>
        <w:rPr>
          <w:rFonts w:hint="eastAsia"/>
        </w:rPr>
        <w:t xml:space="preserve">    -d "$1" \</w:t>
      </w:r>
    </w:p>
    <w:p w:rsidR="004E5404" w:rsidRDefault="00000000">
      <w:pPr>
        <w:pStyle w:val="afff"/>
      </w:pPr>
      <w:r>
        <w:rPr>
          <w:rFonts w:hint="eastAsia"/>
        </w:rPr>
        <w:t xml:space="preserve">    -n root \</w:t>
      </w:r>
    </w:p>
    <w:p w:rsidR="004E5404" w:rsidRDefault="00000000">
      <w:pPr>
        <w:pStyle w:val="afff"/>
      </w:pPr>
      <w:r>
        <w:rPr>
          <w:rFonts w:hint="eastAsia"/>
        </w:rPr>
        <w:t xml:space="preserve">    -p 000000 \</w:t>
      </w:r>
    </w:p>
    <w:p w:rsidR="004E5404" w:rsidRDefault="00000000">
      <w:pPr>
        <w:pStyle w:val="afff"/>
      </w:pPr>
      <w:r>
        <w:rPr>
          <w:rFonts w:hint="eastAsia"/>
        </w:rPr>
        <w:t xml:space="preserve">    -u </w:t>
      </w:r>
      <w:proofErr w:type="spellStart"/>
      <w:proofErr w:type="gramStart"/>
      <w:r>
        <w:rPr>
          <w:rFonts w:hint="eastAsia"/>
        </w:rPr>
        <w:t>jdbc:mysql</w:t>
      </w:r>
      <w:proofErr w:type="spellEnd"/>
      <w:r>
        <w:rPr>
          <w:rFonts w:hint="eastAsia"/>
        </w:rPr>
        <w:t>://hadoop102:3306/</w:t>
      </w:r>
      <w:proofErr w:type="spellStart"/>
      <w:r>
        <w:rPr>
          <w:rFonts w:hint="eastAsia"/>
        </w:rPr>
        <w:t>car_data</w:t>
      </w:r>
      <w:proofErr w:type="spellEnd"/>
      <w:proofErr w:type="gramEnd"/>
    </w:p>
    <w:p w:rsidR="004E5404" w:rsidRDefault="00000000">
      <w:pPr>
        <w:pStyle w:val="afe"/>
      </w:pPr>
      <w:r>
        <w:rPr>
          <w:rFonts w:hint="eastAsia"/>
        </w:rPr>
        <w:t>5</w:t>
      </w:r>
      <w:r>
        <w:t xml:space="preserve">.2 </w:t>
      </w:r>
      <w:r>
        <w:rPr>
          <w:rFonts w:hint="eastAsia"/>
        </w:rPr>
        <w:t>日志数据采集</w:t>
      </w:r>
    </w:p>
    <w:p w:rsidR="004E5404" w:rsidRDefault="00000000">
      <w:pPr>
        <w:pStyle w:val="aff0"/>
      </w:pPr>
      <w:r>
        <w:rPr>
          <w:rFonts w:hint="eastAsia"/>
        </w:rPr>
        <w:t>5</w:t>
      </w:r>
      <w:r>
        <w:t xml:space="preserve">.2.1 </w:t>
      </w:r>
      <w:r>
        <w:rPr>
          <w:rFonts w:hint="eastAsia"/>
        </w:rPr>
        <w:t>数据通道</w:t>
      </w:r>
    </w:p>
    <w:p w:rsidR="004E5404" w:rsidRDefault="00000000">
      <w:pPr>
        <w:pStyle w:val="aff6"/>
      </w:pPr>
      <w:r>
        <w:rPr>
          <w:rFonts w:hint="eastAsia"/>
        </w:rPr>
        <w:t>在本次数据处理中，我们首先需要将日志数据文件导入到</w:t>
      </w:r>
      <w:r>
        <w:rPr>
          <w:rFonts w:hint="eastAsia"/>
        </w:rPr>
        <w:t>Kafka</w:t>
      </w:r>
      <w:r>
        <w:rPr>
          <w:rFonts w:hint="eastAsia"/>
        </w:rPr>
        <w:t>，再从</w:t>
      </w:r>
      <w:r>
        <w:rPr>
          <w:rFonts w:hint="eastAsia"/>
        </w:rPr>
        <w:t>Kafka</w:t>
      </w:r>
      <w:r>
        <w:rPr>
          <w:rFonts w:hint="eastAsia"/>
        </w:rPr>
        <w:t>中将数据导入到</w:t>
      </w:r>
      <w:r>
        <w:rPr>
          <w:rFonts w:hint="eastAsia"/>
        </w:rPr>
        <w:t>HDFS</w:t>
      </w:r>
      <w:r>
        <w:rPr>
          <w:rFonts w:hint="eastAsia"/>
        </w:rPr>
        <w:t>。这个过程中，我们需要在</w:t>
      </w:r>
      <w:r>
        <w:rPr>
          <w:rFonts w:hint="eastAsia"/>
        </w:rPr>
        <w:t>Kafka</w:t>
      </w:r>
      <w:r>
        <w:rPr>
          <w:rFonts w:hint="eastAsia"/>
        </w:rPr>
        <w:t>中进行数据转换的目的是为了增强项目的扩展性。如果将来需要接入实时计算，我们可以直接从</w:t>
      </w:r>
      <w:r>
        <w:rPr>
          <w:rFonts w:hint="eastAsia"/>
        </w:rPr>
        <w:t>Kafka</w:t>
      </w:r>
      <w:r>
        <w:rPr>
          <w:rFonts w:hint="eastAsia"/>
        </w:rPr>
        <w:t>中获取日志数据，而不需要进行任何额外的架构更改。</w:t>
      </w:r>
    </w:p>
    <w:p w:rsidR="004E5404" w:rsidRDefault="00000000">
      <w:pPr>
        <w:pStyle w:val="affd"/>
      </w:pPr>
      <w:r>
        <w:object w:dxaOrig="7829" w:dyaOrig="4398">
          <v:shape id="_x0000_i1040" type="#_x0000_t75" style="width:391.25pt;height:220.1pt" o:ole="">
            <v:imagedata r:id="rId45" o:title=""/>
          </v:shape>
          <o:OLEObject Type="Embed" ProgID="PowerPoint.Show.12" ShapeID="_x0000_i1040" DrawAspect="Content" ObjectID="_1748414510" r:id="rId46"/>
        </w:object>
      </w:r>
    </w:p>
    <w:p w:rsidR="004E5404" w:rsidRDefault="00000000">
      <w:pPr>
        <w:pStyle w:val="affd"/>
      </w:pPr>
      <w:r>
        <w:object w:dxaOrig="7888" w:dyaOrig="4438">
          <v:shape id="_x0000_i1041" type="#_x0000_t75" style="width:394.65pt;height:222.1pt" o:ole="">
            <v:imagedata r:id="rId47" o:title=""/>
          </v:shape>
          <o:OLEObject Type="Embed" ProgID="PowerPoint.Show.12" ShapeID="_x0000_i1041" DrawAspect="Content" ObjectID="_1748414511" r:id="rId48"/>
        </w:object>
      </w:r>
    </w:p>
    <w:p w:rsidR="004E5404" w:rsidRDefault="00000000">
      <w:pPr>
        <w:pStyle w:val="aff0"/>
      </w:pPr>
      <w:r>
        <w:rPr>
          <w:rFonts w:hint="eastAsia"/>
        </w:rPr>
        <w:t>5</w:t>
      </w:r>
      <w:r>
        <w:t xml:space="preserve">.2.2 </w:t>
      </w:r>
      <w:r>
        <w:rPr>
          <w:rFonts w:hint="eastAsia"/>
        </w:rPr>
        <w:t>日志文件采集</w:t>
      </w:r>
      <w:r>
        <w:rPr>
          <w:rFonts w:hint="eastAsia"/>
        </w:rPr>
        <w:t>Flume</w:t>
      </w:r>
      <w:r>
        <w:rPr>
          <w:rFonts w:hint="eastAsia"/>
        </w:rPr>
        <w:t>配置</w:t>
      </w:r>
    </w:p>
    <w:p w:rsidR="004E5404" w:rsidRDefault="00000000">
      <w:pPr>
        <w:pStyle w:val="aff2"/>
      </w:pPr>
      <w:r>
        <w:t xml:space="preserve">5.2.2.1 </w:t>
      </w:r>
      <w:r>
        <w:rPr>
          <w:rFonts w:hint="eastAsia"/>
        </w:rPr>
        <w:t>日志采集</w:t>
      </w:r>
      <w:r>
        <w:rPr>
          <w:rFonts w:hint="eastAsia"/>
        </w:rPr>
        <w:t>Flume</w:t>
      </w:r>
      <w:r>
        <w:rPr>
          <w:rFonts w:hint="eastAsia"/>
        </w:rPr>
        <w:t>配置概述</w:t>
      </w:r>
    </w:p>
    <w:p w:rsidR="004E5404" w:rsidRDefault="00000000">
      <w:pPr>
        <w:pStyle w:val="aff6"/>
      </w:pPr>
      <w:r>
        <w:rPr>
          <w:rFonts w:hint="eastAsia"/>
        </w:rPr>
        <w:t>按照规划，需要采集的用户行为日志文件存放在</w:t>
      </w:r>
      <w:r>
        <w:rPr>
          <w:rFonts w:hint="eastAsia"/>
        </w:rPr>
        <w:t>hadoop102</w:t>
      </w:r>
      <w:r>
        <w:rPr>
          <w:rFonts w:hint="eastAsia"/>
        </w:rPr>
        <w:t>，故需要在该节点配置日志采集</w:t>
      </w:r>
      <w:r>
        <w:rPr>
          <w:rFonts w:hint="eastAsia"/>
        </w:rPr>
        <w:t>Flume</w:t>
      </w:r>
      <w:r>
        <w:rPr>
          <w:rFonts w:hint="eastAsia"/>
        </w:rPr>
        <w:t>。日志采集</w:t>
      </w:r>
      <w:r>
        <w:rPr>
          <w:rFonts w:hint="eastAsia"/>
        </w:rPr>
        <w:t>Flume</w:t>
      </w:r>
      <w:r>
        <w:rPr>
          <w:rFonts w:hint="eastAsia"/>
        </w:rPr>
        <w:t>需要采集日志文件内容，并对日志格式（</w:t>
      </w:r>
      <w:r>
        <w:rPr>
          <w:rFonts w:hint="eastAsia"/>
        </w:rPr>
        <w:t>JSON</w:t>
      </w:r>
      <w:r>
        <w:rPr>
          <w:rFonts w:hint="eastAsia"/>
        </w:rPr>
        <w:t>）进行校验，然后将校验通过的日志发送到</w:t>
      </w:r>
      <w:r>
        <w:rPr>
          <w:rFonts w:hint="eastAsia"/>
        </w:rPr>
        <w:t>Kafka</w:t>
      </w:r>
      <w:r>
        <w:rPr>
          <w:rFonts w:hint="eastAsia"/>
        </w:rPr>
        <w:t>。</w:t>
      </w:r>
    </w:p>
    <w:p w:rsidR="004E5404" w:rsidRDefault="00000000">
      <w:pPr>
        <w:pStyle w:val="aff6"/>
      </w:pPr>
      <w:r>
        <w:rPr>
          <w:rFonts w:hint="eastAsia"/>
        </w:rPr>
        <w:t>此处可选择</w:t>
      </w:r>
      <w:proofErr w:type="spellStart"/>
      <w:r>
        <w:rPr>
          <w:rFonts w:hint="eastAsia"/>
        </w:rPr>
        <w:t>TaildirSource</w:t>
      </w:r>
      <w:proofErr w:type="spellEnd"/>
      <w:r>
        <w:rPr>
          <w:rFonts w:hint="eastAsia"/>
        </w:rPr>
        <w:t>和</w:t>
      </w:r>
      <w:proofErr w:type="spellStart"/>
      <w:r>
        <w:rPr>
          <w:rFonts w:hint="eastAsia"/>
        </w:rPr>
        <w:t>KafkaChannel</w:t>
      </w:r>
      <w:proofErr w:type="spellEnd"/>
      <w:r>
        <w:rPr>
          <w:rFonts w:hint="eastAsia"/>
        </w:rPr>
        <w:t>，并配置日志校验拦截器。</w:t>
      </w:r>
    </w:p>
    <w:p w:rsidR="004E5404" w:rsidRDefault="00000000">
      <w:pPr>
        <w:pStyle w:val="aff6"/>
      </w:pPr>
      <w:r>
        <w:rPr>
          <w:rFonts w:hint="eastAsia"/>
        </w:rPr>
        <w:t>选择</w:t>
      </w:r>
      <w:proofErr w:type="spellStart"/>
      <w:r>
        <w:rPr>
          <w:rFonts w:hint="eastAsia"/>
        </w:rPr>
        <w:t>TailDirSource</w:t>
      </w:r>
      <w:proofErr w:type="spellEnd"/>
      <w:r>
        <w:rPr>
          <w:rFonts w:hint="eastAsia"/>
        </w:rPr>
        <w:t>和</w:t>
      </w:r>
      <w:proofErr w:type="spellStart"/>
      <w:r>
        <w:rPr>
          <w:rFonts w:hint="eastAsia"/>
        </w:rPr>
        <w:t>KafkaChannel</w:t>
      </w:r>
      <w:proofErr w:type="spellEnd"/>
      <w:r>
        <w:rPr>
          <w:rFonts w:hint="eastAsia"/>
        </w:rPr>
        <w:t>的原因如下：</w:t>
      </w:r>
    </w:p>
    <w:p w:rsidR="004E5404" w:rsidRDefault="00000000">
      <w:pPr>
        <w:pStyle w:val="aff4"/>
      </w:pPr>
      <w:r>
        <w:rPr>
          <w:rFonts w:hint="eastAsia"/>
        </w:rPr>
        <w:t>1</w:t>
      </w:r>
      <w:r>
        <w:rPr>
          <w:rFonts w:hint="eastAsia"/>
        </w:rPr>
        <w:t>）</w:t>
      </w:r>
      <w:proofErr w:type="spellStart"/>
      <w:r>
        <w:rPr>
          <w:rFonts w:hint="eastAsia"/>
        </w:rPr>
        <w:t>TailDirSource</w:t>
      </w:r>
      <w:proofErr w:type="spellEnd"/>
    </w:p>
    <w:p w:rsidR="004E5404" w:rsidRDefault="00000000">
      <w:pPr>
        <w:pStyle w:val="aff6"/>
      </w:pPr>
      <w:proofErr w:type="spellStart"/>
      <w:r>
        <w:rPr>
          <w:rFonts w:hint="eastAsia"/>
        </w:rPr>
        <w:t>TailDirSource</w:t>
      </w:r>
      <w:proofErr w:type="spellEnd"/>
      <w:r>
        <w:rPr>
          <w:rFonts w:hint="eastAsia"/>
        </w:rPr>
        <w:t>相比</w:t>
      </w:r>
      <w:proofErr w:type="spellStart"/>
      <w:r>
        <w:rPr>
          <w:rFonts w:hint="eastAsia"/>
        </w:rPr>
        <w:t>ExecSource</w:t>
      </w:r>
      <w:proofErr w:type="spellEnd"/>
      <w:r>
        <w:rPr>
          <w:rFonts w:hint="eastAsia"/>
        </w:rPr>
        <w:t>、</w:t>
      </w:r>
      <w:proofErr w:type="spellStart"/>
      <w:r>
        <w:rPr>
          <w:rFonts w:hint="eastAsia"/>
        </w:rPr>
        <w:t>SpoolingDirectorySource</w:t>
      </w:r>
      <w:proofErr w:type="spellEnd"/>
      <w:r>
        <w:rPr>
          <w:rFonts w:hint="eastAsia"/>
        </w:rPr>
        <w:t>的优势。</w:t>
      </w:r>
    </w:p>
    <w:p w:rsidR="004E5404" w:rsidRDefault="00000000">
      <w:pPr>
        <w:pStyle w:val="aff6"/>
      </w:pPr>
      <w:proofErr w:type="spellStart"/>
      <w:r>
        <w:rPr>
          <w:rFonts w:hint="eastAsia"/>
        </w:rPr>
        <w:lastRenderedPageBreak/>
        <w:t>TailDirSource</w:t>
      </w:r>
      <w:proofErr w:type="spellEnd"/>
      <w:r>
        <w:rPr>
          <w:rFonts w:hint="eastAsia"/>
        </w:rPr>
        <w:t>：断点续传、多目录。</w:t>
      </w:r>
      <w:r>
        <w:rPr>
          <w:rFonts w:hint="eastAsia"/>
        </w:rPr>
        <w:t>Flume1.6</w:t>
      </w:r>
      <w:r>
        <w:rPr>
          <w:rFonts w:hint="eastAsia"/>
        </w:rPr>
        <w:t>以前需要自己自定义</w:t>
      </w:r>
      <w:r>
        <w:rPr>
          <w:rFonts w:hint="eastAsia"/>
        </w:rPr>
        <w:t>Source</w:t>
      </w:r>
      <w:r>
        <w:rPr>
          <w:rFonts w:hint="eastAsia"/>
        </w:rPr>
        <w:t>记录每次读取文件位置，实现断点续传。</w:t>
      </w:r>
    </w:p>
    <w:p w:rsidR="004E5404" w:rsidRDefault="00000000">
      <w:pPr>
        <w:pStyle w:val="aff6"/>
      </w:pPr>
      <w:proofErr w:type="spellStart"/>
      <w:r>
        <w:rPr>
          <w:rFonts w:hint="eastAsia"/>
        </w:rPr>
        <w:t>ExecSource</w:t>
      </w:r>
      <w:proofErr w:type="spellEnd"/>
      <w:r>
        <w:rPr>
          <w:rFonts w:hint="eastAsia"/>
        </w:rPr>
        <w:t>可以实时搜集数据，但是在</w:t>
      </w:r>
      <w:r>
        <w:rPr>
          <w:rFonts w:hint="eastAsia"/>
        </w:rPr>
        <w:t>Flume</w:t>
      </w:r>
      <w:r>
        <w:rPr>
          <w:rFonts w:hint="eastAsia"/>
        </w:rPr>
        <w:t>不运行或者</w:t>
      </w:r>
      <w:r>
        <w:rPr>
          <w:rFonts w:hint="eastAsia"/>
        </w:rPr>
        <w:t>Shell</w:t>
      </w:r>
      <w:r>
        <w:rPr>
          <w:rFonts w:hint="eastAsia"/>
        </w:rPr>
        <w:t>命令出错的情况下，数据将会丢失。</w:t>
      </w:r>
    </w:p>
    <w:p w:rsidR="004E5404" w:rsidRDefault="00000000">
      <w:pPr>
        <w:pStyle w:val="aff6"/>
      </w:pPr>
      <w:proofErr w:type="spellStart"/>
      <w:r>
        <w:rPr>
          <w:rFonts w:hint="eastAsia"/>
        </w:rPr>
        <w:t>SpoolingDirectorySource</w:t>
      </w:r>
      <w:proofErr w:type="spellEnd"/>
      <w:r>
        <w:rPr>
          <w:rFonts w:hint="eastAsia"/>
        </w:rPr>
        <w:t>监控目录，支持断点续传。</w:t>
      </w:r>
    </w:p>
    <w:p w:rsidR="004E5404" w:rsidRDefault="00000000">
      <w:pPr>
        <w:pStyle w:val="aff4"/>
      </w:pPr>
      <w:r>
        <w:rPr>
          <w:rFonts w:hint="eastAsia"/>
        </w:rPr>
        <w:t>2</w:t>
      </w:r>
      <w:r>
        <w:rPr>
          <w:rFonts w:hint="eastAsia"/>
        </w:rPr>
        <w:t>）</w:t>
      </w:r>
      <w:proofErr w:type="spellStart"/>
      <w:r>
        <w:rPr>
          <w:rFonts w:hint="eastAsia"/>
        </w:rPr>
        <w:t>KafkaChannel</w:t>
      </w:r>
      <w:proofErr w:type="spellEnd"/>
    </w:p>
    <w:p w:rsidR="004E5404" w:rsidRDefault="00000000">
      <w:pPr>
        <w:pStyle w:val="aff6"/>
      </w:pPr>
      <w:r>
        <w:rPr>
          <w:rFonts w:hint="eastAsia"/>
        </w:rPr>
        <w:t>采用</w:t>
      </w:r>
      <w:r>
        <w:rPr>
          <w:rFonts w:hint="eastAsia"/>
        </w:rPr>
        <w:t>Kafka Channel</w:t>
      </w:r>
      <w:r>
        <w:rPr>
          <w:rFonts w:hint="eastAsia"/>
        </w:rPr>
        <w:t>，省去了</w:t>
      </w:r>
      <w:r>
        <w:rPr>
          <w:rFonts w:hint="eastAsia"/>
        </w:rPr>
        <w:t>Sink</w:t>
      </w:r>
      <w:r>
        <w:rPr>
          <w:rFonts w:hint="eastAsia"/>
        </w:rPr>
        <w:t>，提高了效率。</w:t>
      </w:r>
    </w:p>
    <w:p w:rsidR="004E5404" w:rsidRDefault="00000000">
      <w:pPr>
        <w:pStyle w:val="aff2"/>
      </w:pPr>
      <w:r>
        <w:rPr>
          <w:rFonts w:hint="eastAsia"/>
        </w:rPr>
        <w:t>5</w:t>
      </w:r>
      <w:r>
        <w:t xml:space="preserve">.2.2.2 </w:t>
      </w:r>
      <w:r>
        <w:rPr>
          <w:rFonts w:hint="eastAsia"/>
        </w:rPr>
        <w:t>日志采集</w:t>
      </w:r>
      <w:r>
        <w:rPr>
          <w:rFonts w:hint="eastAsia"/>
        </w:rPr>
        <w:t>Flume</w:t>
      </w:r>
      <w:r>
        <w:rPr>
          <w:rFonts w:hint="eastAsia"/>
        </w:rPr>
        <w:t>配置实操</w:t>
      </w:r>
    </w:p>
    <w:p w:rsidR="004E5404" w:rsidRDefault="00000000">
      <w:pPr>
        <w:pStyle w:val="aff4"/>
      </w:pPr>
      <w:r>
        <w:rPr>
          <w:rFonts w:hint="eastAsia"/>
        </w:rPr>
        <w:t>1</w:t>
      </w:r>
      <w:r>
        <w:rPr>
          <w:rFonts w:hint="eastAsia"/>
        </w:rPr>
        <w:t>）创建</w:t>
      </w:r>
      <w:r>
        <w:rPr>
          <w:rFonts w:hint="eastAsia"/>
        </w:rPr>
        <w:t>Flume</w:t>
      </w:r>
      <w:r>
        <w:rPr>
          <w:rFonts w:hint="eastAsia"/>
        </w:rPr>
        <w:t>配置文件</w:t>
      </w:r>
    </w:p>
    <w:p w:rsidR="004E5404" w:rsidRDefault="00000000">
      <w:pPr>
        <w:pStyle w:val="aff6"/>
      </w:pPr>
      <w:r>
        <w:rPr>
          <w:rFonts w:hint="eastAsia"/>
        </w:rPr>
        <w:t>在</w:t>
      </w:r>
      <w:r>
        <w:rPr>
          <w:rFonts w:hint="eastAsia"/>
        </w:rPr>
        <w:t>hadoop102</w:t>
      </w:r>
      <w:r>
        <w:rPr>
          <w:rFonts w:hint="eastAsia"/>
        </w:rPr>
        <w:t>节点的</w:t>
      </w:r>
      <w:r>
        <w:rPr>
          <w:rFonts w:hint="eastAsia"/>
        </w:rPr>
        <w:t>Flume</w:t>
      </w:r>
      <w:r>
        <w:rPr>
          <w:rFonts w:hint="eastAsia"/>
        </w:rPr>
        <w:t>的</w:t>
      </w:r>
      <w:r>
        <w:rPr>
          <w:rFonts w:hint="eastAsia"/>
        </w:rPr>
        <w:t>job</w:t>
      </w:r>
      <w:r>
        <w:rPr>
          <w:rFonts w:hint="eastAsia"/>
        </w:rPr>
        <w:t>目录下创建</w:t>
      </w:r>
      <w:proofErr w:type="spellStart"/>
      <w:r>
        <w:rPr>
          <w:rFonts w:hint="eastAsia"/>
        </w:rPr>
        <w:t>file_to_kafka.conf</w:t>
      </w:r>
      <w:proofErr w:type="spellEnd"/>
      <w:r>
        <w:rPr>
          <w:rFonts w:hint="eastAsia"/>
        </w:rPr>
        <w:t>。</w:t>
      </w:r>
    </w:p>
    <w:p w:rsidR="004E5404" w:rsidRDefault="00000000">
      <w:pPr>
        <w:pStyle w:val="afff"/>
      </w:pPr>
      <w:r>
        <w:t xml:space="preserve">[atguigu@hadoop102 </w:t>
      </w:r>
      <w:proofErr w:type="gramStart"/>
      <w:r>
        <w:t>flume]$</w:t>
      </w:r>
      <w:proofErr w:type="gramEnd"/>
      <w:r>
        <w:t xml:space="preserve"> </w:t>
      </w:r>
      <w:proofErr w:type="spellStart"/>
      <w:r>
        <w:t>mkdir</w:t>
      </w:r>
      <w:proofErr w:type="spellEnd"/>
      <w:r>
        <w:t xml:space="preserve"> job</w:t>
      </w:r>
    </w:p>
    <w:p w:rsidR="004E5404" w:rsidRDefault="00000000">
      <w:pPr>
        <w:pStyle w:val="afff"/>
      </w:pPr>
      <w:r>
        <w:t xml:space="preserve">[atguigu@hadoop102 </w:t>
      </w:r>
      <w:proofErr w:type="gramStart"/>
      <w:r>
        <w:t>flume]$</w:t>
      </w:r>
      <w:proofErr w:type="gramEnd"/>
      <w:r>
        <w:t xml:space="preserve"> vim job/</w:t>
      </w:r>
      <w:proofErr w:type="spellStart"/>
      <w:r>
        <w:t>file_to_kafka.conf</w:t>
      </w:r>
      <w:proofErr w:type="spellEnd"/>
    </w:p>
    <w:p w:rsidR="004E5404" w:rsidRDefault="00000000">
      <w:pPr>
        <w:pStyle w:val="aff4"/>
      </w:pPr>
      <w:r>
        <w:rPr>
          <w:rFonts w:hint="eastAsia"/>
        </w:rPr>
        <w:t>2</w:t>
      </w:r>
      <w:r>
        <w:rPr>
          <w:rFonts w:hint="eastAsia"/>
        </w:rPr>
        <w:t>）配置文件内容如下</w:t>
      </w:r>
    </w:p>
    <w:p w:rsidR="004E5404" w:rsidRDefault="00000000">
      <w:pPr>
        <w:pStyle w:val="afff"/>
      </w:pPr>
      <w:r>
        <w:rPr>
          <w:rFonts w:hint="eastAsia"/>
        </w:rPr>
        <w:t>#</w:t>
      </w:r>
      <w:r>
        <w:rPr>
          <w:rFonts w:hint="eastAsia"/>
        </w:rPr>
        <w:t>定义组件</w:t>
      </w:r>
    </w:p>
    <w:p w:rsidR="004E5404" w:rsidRDefault="00000000">
      <w:pPr>
        <w:pStyle w:val="afff"/>
      </w:pPr>
      <w:r>
        <w:t>a</w:t>
      </w:r>
      <w:proofErr w:type="gramStart"/>
      <w:r>
        <w:t>1.sources</w:t>
      </w:r>
      <w:proofErr w:type="gramEnd"/>
      <w:r>
        <w:t xml:space="preserve"> = r1</w:t>
      </w:r>
    </w:p>
    <w:p w:rsidR="004E5404" w:rsidRDefault="00000000">
      <w:pPr>
        <w:pStyle w:val="afff"/>
      </w:pPr>
      <w:r>
        <w:t>a</w:t>
      </w:r>
      <w:proofErr w:type="gramStart"/>
      <w:r>
        <w:t>1.channels</w:t>
      </w:r>
      <w:proofErr w:type="gramEnd"/>
      <w:r>
        <w:t xml:space="preserve"> = c1</w:t>
      </w:r>
    </w:p>
    <w:p w:rsidR="004E5404" w:rsidRDefault="00000000">
      <w:pPr>
        <w:pStyle w:val="afff"/>
      </w:pPr>
      <w:r>
        <w:rPr>
          <w:rFonts w:hint="eastAsia"/>
        </w:rPr>
        <w:t>#</w:t>
      </w:r>
      <w:r>
        <w:rPr>
          <w:rFonts w:hint="eastAsia"/>
        </w:rPr>
        <w:t>配置</w:t>
      </w:r>
      <w:r>
        <w:rPr>
          <w:rFonts w:hint="eastAsia"/>
        </w:rPr>
        <w:t>source</w:t>
      </w:r>
    </w:p>
    <w:p w:rsidR="004E5404" w:rsidRDefault="00000000">
      <w:pPr>
        <w:pStyle w:val="afff"/>
      </w:pPr>
      <w:r>
        <w:t>a</w:t>
      </w:r>
      <w:proofErr w:type="gramStart"/>
      <w:r>
        <w:t>1.sources</w:t>
      </w:r>
      <w:proofErr w:type="gramEnd"/>
      <w:r>
        <w:t>.r1.type = TAILDIR</w:t>
      </w:r>
    </w:p>
    <w:p w:rsidR="004E5404" w:rsidRDefault="00000000">
      <w:pPr>
        <w:pStyle w:val="afff"/>
      </w:pPr>
      <w:r>
        <w:t>a</w:t>
      </w:r>
      <w:proofErr w:type="gramStart"/>
      <w:r>
        <w:t>1.sources</w:t>
      </w:r>
      <w:proofErr w:type="gramEnd"/>
      <w:r>
        <w:t>.r1.filegroups = f1</w:t>
      </w:r>
    </w:p>
    <w:p w:rsidR="004E5404" w:rsidRDefault="00000000">
      <w:pPr>
        <w:pStyle w:val="afff"/>
      </w:pPr>
      <w:r>
        <w:t>a</w:t>
      </w:r>
      <w:proofErr w:type="gramStart"/>
      <w:r>
        <w:t>1.sources</w:t>
      </w:r>
      <w:proofErr w:type="gramEnd"/>
      <w:r>
        <w:t>.r1.filegroups.f1 = /opt/module/car-data/data/data.*</w:t>
      </w:r>
    </w:p>
    <w:p w:rsidR="004E5404" w:rsidRDefault="00000000">
      <w:pPr>
        <w:pStyle w:val="afff"/>
      </w:pPr>
      <w:r>
        <w:t>a</w:t>
      </w:r>
      <w:proofErr w:type="gramStart"/>
      <w:r>
        <w:t>1.sources</w:t>
      </w:r>
      <w:proofErr w:type="gramEnd"/>
      <w:r>
        <w:t>.r1.positionFile = /opt/module/flume/</w:t>
      </w:r>
      <w:r>
        <w:rPr>
          <w:rFonts w:hint="eastAsia"/>
        </w:rPr>
        <w:t>car/</w:t>
      </w:r>
      <w:proofErr w:type="spellStart"/>
      <w:r>
        <w:t>taildir_position.json</w:t>
      </w:r>
      <w:proofErr w:type="spellEnd"/>
    </w:p>
    <w:p w:rsidR="004E5404" w:rsidRDefault="00000000">
      <w:pPr>
        <w:pStyle w:val="afff"/>
      </w:pPr>
      <w:r>
        <w:rPr>
          <w:rFonts w:hint="eastAsia"/>
        </w:rPr>
        <w:t>#</w:t>
      </w:r>
      <w:r>
        <w:rPr>
          <w:rFonts w:hint="eastAsia"/>
        </w:rPr>
        <w:t>配置</w:t>
      </w:r>
      <w:r>
        <w:rPr>
          <w:rFonts w:hint="eastAsia"/>
        </w:rPr>
        <w:t>channel</w:t>
      </w:r>
    </w:p>
    <w:p w:rsidR="004E5404" w:rsidRDefault="00000000">
      <w:pPr>
        <w:pStyle w:val="afff"/>
      </w:pPr>
      <w:r>
        <w:t>a</w:t>
      </w:r>
      <w:proofErr w:type="gramStart"/>
      <w:r>
        <w:t>1.channels</w:t>
      </w:r>
      <w:proofErr w:type="gramEnd"/>
      <w:r>
        <w:t xml:space="preserve">.c1.type = </w:t>
      </w:r>
      <w:proofErr w:type="spellStart"/>
      <w:r>
        <w:t>org.apache.flume.channel.kafka.KafkaChannel</w:t>
      </w:r>
      <w:proofErr w:type="spellEnd"/>
    </w:p>
    <w:p w:rsidR="004E5404" w:rsidRDefault="00000000">
      <w:pPr>
        <w:pStyle w:val="afff"/>
      </w:pPr>
      <w:r>
        <w:t>a</w:t>
      </w:r>
      <w:proofErr w:type="gramStart"/>
      <w:r>
        <w:t>1.channels</w:t>
      </w:r>
      <w:proofErr w:type="gramEnd"/>
      <w:r>
        <w:t>.c1.kafka.bootstrap.servers = hadoop102:9092,hadoop103:9092,hadoop104:9092</w:t>
      </w:r>
    </w:p>
    <w:p w:rsidR="004E5404" w:rsidRDefault="00000000">
      <w:pPr>
        <w:pStyle w:val="afff"/>
      </w:pPr>
      <w:r>
        <w:t>a</w:t>
      </w:r>
      <w:proofErr w:type="gramStart"/>
      <w:r>
        <w:t>1.channels</w:t>
      </w:r>
      <w:proofErr w:type="gramEnd"/>
      <w:r>
        <w:t xml:space="preserve">.c1.kafka.topic = </w:t>
      </w:r>
      <w:proofErr w:type="spellStart"/>
      <w:r>
        <w:t>car_data</w:t>
      </w:r>
      <w:proofErr w:type="spellEnd"/>
    </w:p>
    <w:p w:rsidR="004E5404" w:rsidRDefault="00000000">
      <w:pPr>
        <w:pStyle w:val="afff"/>
      </w:pPr>
      <w:r>
        <w:t>a</w:t>
      </w:r>
      <w:proofErr w:type="gramStart"/>
      <w:r>
        <w:t>1.channels</w:t>
      </w:r>
      <w:proofErr w:type="gramEnd"/>
      <w:r>
        <w:t>.c1.parseAsFlumeEvent = false</w:t>
      </w:r>
    </w:p>
    <w:p w:rsidR="004E5404" w:rsidRDefault="00000000">
      <w:pPr>
        <w:pStyle w:val="afff"/>
      </w:pPr>
      <w:r>
        <w:rPr>
          <w:rFonts w:hint="eastAsia"/>
        </w:rPr>
        <w:t>#</w:t>
      </w:r>
      <w:r>
        <w:rPr>
          <w:rFonts w:hint="eastAsia"/>
        </w:rPr>
        <w:t>组装</w:t>
      </w:r>
      <w:r>
        <w:rPr>
          <w:rFonts w:hint="eastAsia"/>
        </w:rPr>
        <w:t xml:space="preserve"> </w:t>
      </w:r>
    </w:p>
    <w:p w:rsidR="004E5404" w:rsidRDefault="00000000">
      <w:pPr>
        <w:pStyle w:val="afff"/>
      </w:pPr>
      <w:r>
        <w:t>a</w:t>
      </w:r>
      <w:proofErr w:type="gramStart"/>
      <w:r>
        <w:t>1.sources</w:t>
      </w:r>
      <w:proofErr w:type="gramEnd"/>
      <w:r>
        <w:t>.r1.channels = c1</w:t>
      </w:r>
    </w:p>
    <w:p w:rsidR="004E5404" w:rsidRDefault="00000000">
      <w:pPr>
        <w:pStyle w:val="aff2"/>
      </w:pPr>
      <w:r>
        <w:t xml:space="preserve">5.2.2.3 </w:t>
      </w:r>
      <w:r>
        <w:rPr>
          <w:rFonts w:hint="eastAsia"/>
        </w:rPr>
        <w:t>日志采集</w:t>
      </w:r>
      <w:r>
        <w:rPr>
          <w:rFonts w:hint="eastAsia"/>
        </w:rPr>
        <w:t>Flume</w:t>
      </w:r>
      <w:r>
        <w:rPr>
          <w:rFonts w:hint="eastAsia"/>
        </w:rPr>
        <w:t>测试</w:t>
      </w:r>
    </w:p>
    <w:p w:rsidR="004E5404" w:rsidRDefault="00000000">
      <w:pPr>
        <w:pStyle w:val="aff4"/>
      </w:pPr>
      <w:r>
        <w:rPr>
          <w:rFonts w:hint="eastAsia"/>
        </w:rPr>
        <w:t>1</w:t>
      </w:r>
      <w:r>
        <w:rPr>
          <w:rFonts w:hint="eastAsia"/>
        </w:rPr>
        <w:t>）启动</w:t>
      </w:r>
      <w:r>
        <w:rPr>
          <w:rFonts w:hint="eastAsia"/>
        </w:rPr>
        <w:t>Zookeeper</w:t>
      </w:r>
      <w:r>
        <w:rPr>
          <w:rFonts w:hint="eastAsia"/>
        </w:rPr>
        <w:t>、</w:t>
      </w:r>
      <w:r>
        <w:rPr>
          <w:rFonts w:hint="eastAsia"/>
        </w:rPr>
        <w:t>Kafka</w:t>
      </w:r>
      <w:r>
        <w:rPr>
          <w:rFonts w:hint="eastAsia"/>
        </w:rPr>
        <w:t>集群</w:t>
      </w:r>
    </w:p>
    <w:p w:rsidR="004E5404" w:rsidRDefault="00000000">
      <w:pPr>
        <w:pStyle w:val="aff4"/>
      </w:pPr>
      <w:r>
        <w:rPr>
          <w:rFonts w:hint="eastAsia"/>
        </w:rPr>
        <w:t>2</w:t>
      </w:r>
      <w:r>
        <w:rPr>
          <w:rFonts w:hint="eastAsia"/>
        </w:rPr>
        <w:t>）启动</w:t>
      </w:r>
      <w:r>
        <w:rPr>
          <w:rFonts w:hint="eastAsia"/>
        </w:rPr>
        <w:t>hadoop102</w:t>
      </w:r>
      <w:r>
        <w:rPr>
          <w:rFonts w:hint="eastAsia"/>
        </w:rPr>
        <w:t>的日志采集</w:t>
      </w:r>
      <w:r>
        <w:rPr>
          <w:rFonts w:hint="eastAsia"/>
        </w:rPr>
        <w:t>Flume</w:t>
      </w:r>
    </w:p>
    <w:p w:rsidR="004E5404" w:rsidRDefault="00000000">
      <w:pPr>
        <w:pStyle w:val="afff"/>
      </w:pPr>
      <w:r>
        <w:t xml:space="preserve">[atguigu@hadoop102 </w:t>
      </w:r>
      <w:proofErr w:type="gramStart"/>
      <w:r>
        <w:t>flume]$</w:t>
      </w:r>
      <w:proofErr w:type="gramEnd"/>
      <w:r>
        <w:t xml:space="preserve"> bin/flume-ng agent -n a1 -c conf/ -f job/</w:t>
      </w:r>
      <w:proofErr w:type="spellStart"/>
      <w:r>
        <w:t>file_to_kafka.conf</w:t>
      </w:r>
      <w:proofErr w:type="spellEnd"/>
    </w:p>
    <w:p w:rsidR="004E5404" w:rsidRDefault="00000000">
      <w:pPr>
        <w:pStyle w:val="aff4"/>
      </w:pPr>
      <w:r>
        <w:rPr>
          <w:rFonts w:hint="eastAsia"/>
        </w:rPr>
        <w:t>3</w:t>
      </w:r>
      <w:r>
        <w:rPr>
          <w:rFonts w:hint="eastAsia"/>
        </w:rPr>
        <w:t>）启动一个</w:t>
      </w:r>
      <w:r>
        <w:rPr>
          <w:rFonts w:hint="eastAsia"/>
        </w:rPr>
        <w:t>Kafka</w:t>
      </w:r>
      <w:r>
        <w:rPr>
          <w:rFonts w:hint="eastAsia"/>
        </w:rPr>
        <w:t>的</w:t>
      </w:r>
      <w:r>
        <w:rPr>
          <w:rFonts w:hint="eastAsia"/>
        </w:rPr>
        <w:t>Console-Consumer</w:t>
      </w:r>
    </w:p>
    <w:p w:rsidR="004E5404" w:rsidRDefault="00000000">
      <w:pPr>
        <w:pStyle w:val="afff"/>
      </w:pPr>
      <w:r>
        <w:t xml:space="preserve">[atguigu@hadoop102 </w:t>
      </w:r>
      <w:proofErr w:type="spellStart"/>
      <w:proofErr w:type="gramStart"/>
      <w:r>
        <w:t>kafka</w:t>
      </w:r>
      <w:proofErr w:type="spellEnd"/>
      <w:r>
        <w:t>]$</w:t>
      </w:r>
      <w:proofErr w:type="gramEnd"/>
      <w:r>
        <w:t xml:space="preserve"> bin/kafka-console-consumer.sh --bootstrap-server hadoop102:9092 --topic </w:t>
      </w:r>
      <w:proofErr w:type="spellStart"/>
      <w:r>
        <w:t>car_data</w:t>
      </w:r>
      <w:proofErr w:type="spellEnd"/>
    </w:p>
    <w:p w:rsidR="004E5404" w:rsidRDefault="00000000">
      <w:pPr>
        <w:pStyle w:val="aff4"/>
      </w:pPr>
      <w:r>
        <w:rPr>
          <w:rFonts w:hint="eastAsia"/>
        </w:rPr>
        <w:t>4</w:t>
      </w:r>
      <w:r>
        <w:rPr>
          <w:rFonts w:hint="eastAsia"/>
        </w:rPr>
        <w:t>）生成数据</w:t>
      </w:r>
    </w:p>
    <w:p w:rsidR="004E5404" w:rsidRDefault="00000000">
      <w:pPr>
        <w:pStyle w:val="aff6"/>
      </w:pPr>
      <w:r>
        <w:rPr>
          <w:rFonts w:hint="eastAsia"/>
        </w:rPr>
        <w:t>执行集群日志生成脚本。</w:t>
      </w:r>
    </w:p>
    <w:p w:rsidR="004E5404" w:rsidRDefault="00000000">
      <w:pPr>
        <w:pStyle w:val="afff"/>
      </w:pPr>
      <w:r>
        <w:lastRenderedPageBreak/>
        <w:t xml:space="preserve">[atguigu@hadoop102 </w:t>
      </w:r>
      <w:proofErr w:type="gramStart"/>
      <w:r>
        <w:t>~]$</w:t>
      </w:r>
      <w:proofErr w:type="gramEnd"/>
      <w:r>
        <w:t xml:space="preserve"> lg.sh 2023-05-03</w:t>
      </w:r>
    </w:p>
    <w:p w:rsidR="004E5404" w:rsidRDefault="00000000">
      <w:pPr>
        <w:pStyle w:val="aff4"/>
      </w:pPr>
      <w:r>
        <w:rPr>
          <w:rFonts w:hint="eastAsia"/>
        </w:rPr>
        <w:t>5</w:t>
      </w:r>
      <w:r>
        <w:rPr>
          <w:rFonts w:hint="eastAsia"/>
        </w:rPr>
        <w:t>）观察</w:t>
      </w:r>
      <w:r>
        <w:rPr>
          <w:rFonts w:hint="eastAsia"/>
        </w:rPr>
        <w:t>Kafka</w:t>
      </w:r>
      <w:r>
        <w:rPr>
          <w:rFonts w:hint="eastAsia"/>
        </w:rPr>
        <w:t>消费者是否能消费到数据</w:t>
      </w:r>
    </w:p>
    <w:p w:rsidR="004E5404" w:rsidRDefault="00000000">
      <w:pPr>
        <w:pStyle w:val="aff2"/>
      </w:pPr>
      <w:r>
        <w:t>5.2.2.</w:t>
      </w:r>
      <w:r>
        <w:rPr>
          <w:rFonts w:hint="eastAsia"/>
        </w:rPr>
        <w:t>4</w:t>
      </w:r>
      <w:r>
        <w:t xml:space="preserve"> </w:t>
      </w:r>
      <w:r>
        <w:rPr>
          <w:rFonts w:hint="eastAsia"/>
        </w:rPr>
        <w:t>日志采集</w:t>
      </w:r>
      <w:r>
        <w:rPr>
          <w:rFonts w:hint="eastAsia"/>
        </w:rPr>
        <w:t>Flume</w:t>
      </w:r>
      <w:r>
        <w:rPr>
          <w:rFonts w:hint="eastAsia"/>
        </w:rPr>
        <w:t>启停脚本</w:t>
      </w:r>
    </w:p>
    <w:p w:rsidR="004E5404" w:rsidRDefault="00000000">
      <w:pPr>
        <w:pStyle w:val="aff4"/>
      </w:pPr>
      <w:r>
        <w:rPr>
          <w:rFonts w:hint="eastAsia"/>
        </w:rPr>
        <w:t>1</w:t>
      </w:r>
      <w:r>
        <w:rPr>
          <w:rFonts w:hint="eastAsia"/>
        </w:rPr>
        <w:t>）在</w:t>
      </w:r>
      <w:r>
        <w:rPr>
          <w:rFonts w:hint="eastAsia"/>
        </w:rPr>
        <w:t>hadoop102</w:t>
      </w:r>
      <w:r>
        <w:rPr>
          <w:rFonts w:hint="eastAsia"/>
        </w:rPr>
        <w:t>节点的</w:t>
      </w:r>
      <w:r>
        <w:rPr>
          <w:rFonts w:hint="eastAsia"/>
        </w:rPr>
        <w:t>/home/</w:t>
      </w:r>
      <w:proofErr w:type="spellStart"/>
      <w:r>
        <w:rPr>
          <w:rFonts w:hint="eastAsia"/>
        </w:rPr>
        <w:t>atguigu</w:t>
      </w:r>
      <w:proofErr w:type="spellEnd"/>
      <w:r>
        <w:rPr>
          <w:rFonts w:hint="eastAsia"/>
        </w:rPr>
        <w:t>/bin</w:t>
      </w:r>
      <w:r>
        <w:rPr>
          <w:rFonts w:hint="eastAsia"/>
        </w:rPr>
        <w:t>目录下创建脚本</w:t>
      </w:r>
      <w:r>
        <w:rPr>
          <w:rFonts w:hint="eastAsia"/>
        </w:rPr>
        <w:t>f1.sh</w:t>
      </w:r>
    </w:p>
    <w:p w:rsidR="004E5404" w:rsidRDefault="00000000">
      <w:pPr>
        <w:pStyle w:val="afff"/>
      </w:pPr>
      <w:r>
        <w:t xml:space="preserve">[atguigu@hadoop102 </w:t>
      </w:r>
      <w:proofErr w:type="gramStart"/>
      <w:r>
        <w:t>bin]$</w:t>
      </w:r>
      <w:proofErr w:type="gramEnd"/>
      <w:r>
        <w:t xml:space="preserve"> vim f1.sh</w:t>
      </w:r>
    </w:p>
    <w:p w:rsidR="004E5404" w:rsidRDefault="00000000">
      <w:pPr>
        <w:pStyle w:val="aff6"/>
      </w:pPr>
      <w:r>
        <w:rPr>
          <w:rFonts w:hint="eastAsia"/>
        </w:rPr>
        <w:t>在脚本中填写如下内容。</w:t>
      </w:r>
    </w:p>
    <w:p w:rsidR="004E5404" w:rsidRDefault="00000000">
      <w:pPr>
        <w:pStyle w:val="afff"/>
      </w:pPr>
      <w:proofErr w:type="gramStart"/>
      <w:r>
        <w:t>#!/</w:t>
      </w:r>
      <w:proofErr w:type="gramEnd"/>
      <w:r>
        <w:t>bin/bash</w:t>
      </w:r>
    </w:p>
    <w:p w:rsidR="004E5404" w:rsidRDefault="00000000">
      <w:pPr>
        <w:pStyle w:val="afff"/>
      </w:pPr>
      <w:r>
        <w:t>case $1 in</w:t>
      </w:r>
    </w:p>
    <w:p w:rsidR="004E5404" w:rsidRDefault="00000000">
      <w:pPr>
        <w:pStyle w:val="afff"/>
      </w:pPr>
      <w:r>
        <w:rPr>
          <w:rFonts w:hint="eastAsia"/>
        </w:rPr>
        <w:t>"</w:t>
      </w:r>
      <w:r>
        <w:t>start</w:t>
      </w:r>
      <w:proofErr w:type="gramStart"/>
      <w:r>
        <w:rPr>
          <w:rFonts w:hint="eastAsia"/>
        </w:rPr>
        <w:t>"</w:t>
      </w:r>
      <w:r>
        <w:t>){</w:t>
      </w:r>
      <w:proofErr w:type="gramEnd"/>
    </w:p>
    <w:p w:rsidR="004E5404" w:rsidRDefault="00000000">
      <w:pPr>
        <w:pStyle w:val="afff"/>
      </w:pPr>
      <w:r>
        <w:rPr>
          <w:rFonts w:hint="eastAsia"/>
        </w:rPr>
        <w:t>echo " --------</w:t>
      </w:r>
      <w:r>
        <w:rPr>
          <w:rFonts w:hint="eastAsia"/>
        </w:rPr>
        <w:t>启动</w:t>
      </w:r>
      <w:r>
        <w:rPr>
          <w:rFonts w:hint="eastAsia"/>
        </w:rPr>
        <w:t>hadoop102</w:t>
      </w:r>
      <w:r>
        <w:rPr>
          <w:rFonts w:hint="eastAsia"/>
        </w:rPr>
        <w:t>采集</w:t>
      </w:r>
      <w:r>
        <w:rPr>
          <w:rFonts w:hint="eastAsia"/>
        </w:rPr>
        <w:t>flume-------"</w:t>
      </w:r>
    </w:p>
    <w:p w:rsidR="004E5404" w:rsidRDefault="00000000">
      <w:pPr>
        <w:pStyle w:val="afff"/>
      </w:pPr>
      <w:proofErr w:type="spellStart"/>
      <w:r>
        <w:t>ssh</w:t>
      </w:r>
      <w:proofErr w:type="spellEnd"/>
      <w:r>
        <w:t xml:space="preserve"> hadoop102 </w:t>
      </w:r>
      <w:r>
        <w:rPr>
          <w:rFonts w:hint="eastAsia"/>
        </w:rPr>
        <w:t>"</w:t>
      </w:r>
      <w:proofErr w:type="spellStart"/>
      <w:r>
        <w:t>nohup</w:t>
      </w:r>
      <w:proofErr w:type="spellEnd"/>
      <w:r>
        <w:t xml:space="preserve"> /opt/module/flume/bin/flume-ng agent -n a1 -c /opt/module/flume/conf/ -f /opt/module/flume/job/</w:t>
      </w:r>
      <w:proofErr w:type="spellStart"/>
      <w:r>
        <w:t>file_to_kafka.conf</w:t>
      </w:r>
      <w:proofErr w:type="spellEnd"/>
      <w:r>
        <w:t xml:space="preserve"> &gt;/dev/null 2&gt;&amp;1 &amp;</w:t>
      </w:r>
      <w:r>
        <w:rPr>
          <w:rFonts w:hint="eastAsia"/>
        </w:rPr>
        <w:t>"</w:t>
      </w:r>
    </w:p>
    <w:p w:rsidR="004E5404" w:rsidRDefault="00000000">
      <w:pPr>
        <w:pStyle w:val="afff"/>
      </w:pPr>
      <w:r>
        <w:t xml:space="preserve">};; </w:t>
      </w:r>
    </w:p>
    <w:p w:rsidR="004E5404" w:rsidRDefault="00000000">
      <w:pPr>
        <w:pStyle w:val="afff"/>
      </w:pPr>
      <w:r>
        <w:rPr>
          <w:rFonts w:hint="eastAsia"/>
        </w:rPr>
        <w:t>"</w:t>
      </w:r>
      <w:r>
        <w:t>stop</w:t>
      </w:r>
      <w:proofErr w:type="gramStart"/>
      <w:r>
        <w:rPr>
          <w:rFonts w:hint="eastAsia"/>
        </w:rPr>
        <w:t>"</w:t>
      </w:r>
      <w:r>
        <w:t>){</w:t>
      </w:r>
      <w:proofErr w:type="gramEnd"/>
    </w:p>
    <w:p w:rsidR="004E5404" w:rsidRDefault="00000000">
      <w:pPr>
        <w:pStyle w:val="afff"/>
      </w:pPr>
      <w:r>
        <w:rPr>
          <w:rFonts w:hint="eastAsia"/>
        </w:rPr>
        <w:t>echo " --------</w:t>
      </w:r>
      <w:r>
        <w:rPr>
          <w:rFonts w:hint="eastAsia"/>
        </w:rPr>
        <w:t>停止</w:t>
      </w:r>
      <w:r>
        <w:rPr>
          <w:rFonts w:hint="eastAsia"/>
        </w:rPr>
        <w:t>hadoop102</w:t>
      </w:r>
      <w:r>
        <w:rPr>
          <w:rFonts w:hint="eastAsia"/>
        </w:rPr>
        <w:t>采集</w:t>
      </w:r>
      <w:r>
        <w:rPr>
          <w:rFonts w:hint="eastAsia"/>
        </w:rPr>
        <w:t>flume-------"</w:t>
      </w:r>
    </w:p>
    <w:p w:rsidR="004E5404" w:rsidRDefault="00000000">
      <w:pPr>
        <w:pStyle w:val="afff"/>
      </w:pPr>
      <w:proofErr w:type="spellStart"/>
      <w:r>
        <w:t>ssh</w:t>
      </w:r>
      <w:proofErr w:type="spellEnd"/>
      <w:r>
        <w:t xml:space="preserve"> hadoop102 </w:t>
      </w:r>
      <w:r>
        <w:rPr>
          <w:rFonts w:hint="eastAsia"/>
        </w:rPr>
        <w:t>"</w:t>
      </w:r>
      <w:proofErr w:type="spellStart"/>
      <w:r>
        <w:t>ps</w:t>
      </w:r>
      <w:proofErr w:type="spellEnd"/>
      <w:r>
        <w:t xml:space="preserve"> -</w:t>
      </w:r>
      <w:proofErr w:type="spellStart"/>
      <w:r>
        <w:t>ef</w:t>
      </w:r>
      <w:proofErr w:type="spellEnd"/>
      <w:r>
        <w:t xml:space="preserve"> | grep </w:t>
      </w:r>
      <w:proofErr w:type="spellStart"/>
      <w:r>
        <w:t>file_to_kafka</w:t>
      </w:r>
      <w:proofErr w:type="spellEnd"/>
      <w:r>
        <w:t xml:space="preserve"> | grep -v grep |</w:t>
      </w:r>
      <w:proofErr w:type="gramStart"/>
      <w:r>
        <w:t>awk  '</w:t>
      </w:r>
      <w:proofErr w:type="gramEnd"/>
      <w:r>
        <w:t xml:space="preserve">{print \$2}' | </w:t>
      </w:r>
      <w:proofErr w:type="spellStart"/>
      <w:r>
        <w:t>xargs</w:t>
      </w:r>
      <w:proofErr w:type="spellEnd"/>
      <w:r>
        <w:t xml:space="preserve"> -n1 kill -9 </w:t>
      </w:r>
      <w:r>
        <w:rPr>
          <w:rFonts w:hint="eastAsia"/>
        </w:rPr>
        <w:t>"</w:t>
      </w:r>
    </w:p>
    <w:p w:rsidR="004E5404" w:rsidRDefault="00000000">
      <w:pPr>
        <w:pStyle w:val="afff"/>
      </w:pPr>
      <w:r>
        <w:t>};;</w:t>
      </w:r>
    </w:p>
    <w:p w:rsidR="004E5404" w:rsidRDefault="00000000">
      <w:pPr>
        <w:pStyle w:val="afff"/>
      </w:pPr>
      <w:proofErr w:type="spellStart"/>
      <w:r>
        <w:t>esac</w:t>
      </w:r>
      <w:proofErr w:type="spellEnd"/>
    </w:p>
    <w:p w:rsidR="004E5404" w:rsidRDefault="00000000">
      <w:pPr>
        <w:pStyle w:val="aff4"/>
      </w:pPr>
      <w:r>
        <w:rPr>
          <w:rFonts w:hint="eastAsia"/>
        </w:rPr>
        <w:t>2</w:t>
      </w:r>
      <w:r>
        <w:rPr>
          <w:rFonts w:hint="eastAsia"/>
        </w:rPr>
        <w:t>）增加脚本执行权限</w:t>
      </w:r>
    </w:p>
    <w:p w:rsidR="004E5404" w:rsidRDefault="00000000">
      <w:pPr>
        <w:pStyle w:val="afff"/>
      </w:pPr>
      <w:r>
        <w:t xml:space="preserve">[atguigu@hadoop102 </w:t>
      </w:r>
      <w:proofErr w:type="gramStart"/>
      <w:r>
        <w:t>bin]$</w:t>
      </w:r>
      <w:proofErr w:type="gramEnd"/>
      <w:r>
        <w:t xml:space="preserve"> </w:t>
      </w:r>
      <w:proofErr w:type="spellStart"/>
      <w:r>
        <w:t>chmod</w:t>
      </w:r>
      <w:proofErr w:type="spellEnd"/>
      <w:r>
        <w:t xml:space="preserve"> </w:t>
      </w:r>
      <w:r>
        <w:rPr>
          <w:rFonts w:hint="eastAsia"/>
        </w:rPr>
        <w:t>+x</w:t>
      </w:r>
      <w:r>
        <w:t xml:space="preserve"> f1.sh</w:t>
      </w:r>
    </w:p>
    <w:p w:rsidR="004E5404" w:rsidRDefault="00000000">
      <w:pPr>
        <w:pStyle w:val="aff4"/>
      </w:pPr>
      <w:r>
        <w:rPr>
          <w:rFonts w:hint="eastAsia"/>
        </w:rPr>
        <w:t>3</w:t>
      </w:r>
      <w:r>
        <w:rPr>
          <w:rFonts w:hint="eastAsia"/>
        </w:rPr>
        <w:t>）</w:t>
      </w:r>
      <w:r>
        <w:rPr>
          <w:rFonts w:hint="eastAsia"/>
        </w:rPr>
        <w:t>f1</w:t>
      </w:r>
      <w:r>
        <w:rPr>
          <w:rFonts w:hint="eastAsia"/>
        </w:rPr>
        <w:t>启动</w:t>
      </w:r>
    </w:p>
    <w:p w:rsidR="004E5404" w:rsidRDefault="00000000">
      <w:pPr>
        <w:pStyle w:val="afff"/>
      </w:pPr>
      <w:r>
        <w:t xml:space="preserve">[atguigu@hadoop102 </w:t>
      </w:r>
      <w:proofErr w:type="gramStart"/>
      <w:r>
        <w:t>module]$</w:t>
      </w:r>
      <w:proofErr w:type="gramEnd"/>
      <w:r>
        <w:t xml:space="preserve"> f1.sh start</w:t>
      </w:r>
    </w:p>
    <w:p w:rsidR="004E5404" w:rsidRDefault="00000000">
      <w:pPr>
        <w:pStyle w:val="aff4"/>
      </w:pPr>
      <w:r>
        <w:rPr>
          <w:rFonts w:hint="eastAsia"/>
        </w:rPr>
        <w:t>4</w:t>
      </w:r>
      <w:r>
        <w:rPr>
          <w:rFonts w:hint="eastAsia"/>
        </w:rPr>
        <w:t>）</w:t>
      </w:r>
      <w:r>
        <w:rPr>
          <w:rFonts w:hint="eastAsia"/>
        </w:rPr>
        <w:t>f1</w:t>
      </w:r>
      <w:r>
        <w:rPr>
          <w:rFonts w:hint="eastAsia"/>
        </w:rPr>
        <w:t>停止</w:t>
      </w:r>
    </w:p>
    <w:p w:rsidR="004E5404" w:rsidRDefault="00000000">
      <w:pPr>
        <w:pStyle w:val="afff"/>
      </w:pPr>
      <w:r>
        <w:t xml:space="preserve">[atguigu@hadoop102 </w:t>
      </w:r>
      <w:proofErr w:type="gramStart"/>
      <w:r>
        <w:t>module]$</w:t>
      </w:r>
      <w:proofErr w:type="gramEnd"/>
      <w:r>
        <w:t xml:space="preserve"> f1.sh stop</w:t>
      </w:r>
    </w:p>
    <w:p w:rsidR="004E5404" w:rsidRDefault="00000000">
      <w:pPr>
        <w:pStyle w:val="aff0"/>
      </w:pPr>
      <w:r>
        <w:rPr>
          <w:rFonts w:hint="eastAsia"/>
        </w:rPr>
        <w:t>5</w:t>
      </w:r>
      <w:r>
        <w:t xml:space="preserve">.2.3 </w:t>
      </w:r>
      <w:r>
        <w:rPr>
          <w:rFonts w:hint="eastAsia"/>
        </w:rPr>
        <w:t>Kafka</w:t>
      </w:r>
      <w:r>
        <w:rPr>
          <w:rFonts w:hint="eastAsia"/>
        </w:rPr>
        <w:t>数据采集</w:t>
      </w:r>
      <w:r>
        <w:rPr>
          <w:rFonts w:hint="eastAsia"/>
        </w:rPr>
        <w:t>Flume</w:t>
      </w:r>
      <w:r>
        <w:rPr>
          <w:rFonts w:hint="eastAsia"/>
        </w:rPr>
        <w:t>配置</w:t>
      </w:r>
      <w:r>
        <w:rPr>
          <w:rFonts w:hint="eastAsia"/>
        </w:rPr>
        <w:tab/>
      </w:r>
    </w:p>
    <w:p w:rsidR="004E5404" w:rsidRDefault="00000000">
      <w:pPr>
        <w:pStyle w:val="aff2"/>
      </w:pPr>
      <w:r>
        <w:rPr>
          <w:rFonts w:hint="eastAsia"/>
        </w:rPr>
        <w:t>5</w:t>
      </w:r>
      <w:r>
        <w:t xml:space="preserve">.2.3.1 </w:t>
      </w:r>
      <w:r>
        <w:rPr>
          <w:rFonts w:hint="eastAsia"/>
        </w:rPr>
        <w:t>日志消费</w:t>
      </w:r>
      <w:r>
        <w:rPr>
          <w:rFonts w:hint="eastAsia"/>
        </w:rPr>
        <w:t>Flume</w:t>
      </w:r>
      <w:r>
        <w:rPr>
          <w:rFonts w:hint="eastAsia"/>
        </w:rPr>
        <w:t>配置概述</w:t>
      </w:r>
    </w:p>
    <w:p w:rsidR="004E5404" w:rsidRDefault="00000000">
      <w:pPr>
        <w:pStyle w:val="aff6"/>
      </w:pPr>
      <w:r>
        <w:rPr>
          <w:rFonts w:hint="eastAsia"/>
        </w:rPr>
        <w:t>根据项目规划，我们需要使用</w:t>
      </w:r>
      <w:r>
        <w:rPr>
          <w:rFonts w:hint="eastAsia"/>
        </w:rPr>
        <w:t>Flume</w:t>
      </w:r>
      <w:r>
        <w:rPr>
          <w:rFonts w:hint="eastAsia"/>
        </w:rPr>
        <w:t>将</w:t>
      </w:r>
      <w:r>
        <w:rPr>
          <w:rFonts w:hint="eastAsia"/>
        </w:rPr>
        <w:t>Kafka</w:t>
      </w:r>
      <w:r>
        <w:rPr>
          <w:rFonts w:hint="eastAsia"/>
        </w:rPr>
        <w:t>中的</w:t>
      </w:r>
      <w:proofErr w:type="spellStart"/>
      <w:r>
        <w:rPr>
          <w:rFonts w:hint="eastAsia"/>
        </w:rPr>
        <w:t>topic_log</w:t>
      </w:r>
      <w:proofErr w:type="spellEnd"/>
      <w:r>
        <w:rPr>
          <w:rFonts w:hint="eastAsia"/>
        </w:rPr>
        <w:t>数据导入到</w:t>
      </w:r>
      <w:r>
        <w:rPr>
          <w:rFonts w:hint="eastAsia"/>
        </w:rPr>
        <w:t>HDFS</w:t>
      </w:r>
      <w:r>
        <w:rPr>
          <w:rFonts w:hint="eastAsia"/>
        </w:rPr>
        <w:t>中。我们的目标是对每天生成的用户行为日志进行区分，并将不同日期的数据导入到</w:t>
      </w:r>
      <w:r>
        <w:rPr>
          <w:rFonts w:hint="eastAsia"/>
        </w:rPr>
        <w:t>HDFS</w:t>
      </w:r>
      <w:r>
        <w:rPr>
          <w:rFonts w:hint="eastAsia"/>
        </w:rPr>
        <w:t>的不同路径下。</w:t>
      </w:r>
    </w:p>
    <w:p w:rsidR="004E5404" w:rsidRDefault="00000000">
      <w:pPr>
        <w:pStyle w:val="aff6"/>
      </w:pPr>
      <w:r>
        <w:rPr>
          <w:rFonts w:hint="eastAsia"/>
        </w:rPr>
        <w:t>为此，我们选择了</w:t>
      </w:r>
      <w:proofErr w:type="spellStart"/>
      <w:r>
        <w:rPr>
          <w:rFonts w:hint="eastAsia"/>
        </w:rPr>
        <w:t>KafkaSource</w:t>
      </w:r>
      <w:proofErr w:type="spellEnd"/>
      <w:r>
        <w:rPr>
          <w:rFonts w:hint="eastAsia"/>
        </w:rPr>
        <w:t>、</w:t>
      </w:r>
      <w:proofErr w:type="spellStart"/>
      <w:r>
        <w:rPr>
          <w:rFonts w:hint="eastAsia"/>
        </w:rPr>
        <w:t>FileChannel</w:t>
      </w:r>
      <w:proofErr w:type="spellEnd"/>
      <w:r>
        <w:rPr>
          <w:rFonts w:hint="eastAsia"/>
        </w:rPr>
        <w:t>、</w:t>
      </w:r>
      <w:proofErr w:type="spellStart"/>
      <w:r>
        <w:rPr>
          <w:rFonts w:hint="eastAsia"/>
        </w:rPr>
        <w:t>HDFSSink</w:t>
      </w:r>
      <w:proofErr w:type="spellEnd"/>
      <w:r>
        <w:rPr>
          <w:rFonts w:hint="eastAsia"/>
        </w:rPr>
        <w:t>三种组件进行数据处理。我们没有选择</w:t>
      </w:r>
      <w:proofErr w:type="spellStart"/>
      <w:r>
        <w:rPr>
          <w:rFonts w:hint="eastAsia"/>
        </w:rPr>
        <w:t>KafkaChannel</w:t>
      </w:r>
      <w:proofErr w:type="spellEnd"/>
      <w:r>
        <w:rPr>
          <w:rFonts w:hint="eastAsia"/>
        </w:rPr>
        <w:t xml:space="preserve"> + </w:t>
      </w:r>
      <w:proofErr w:type="spellStart"/>
      <w:r>
        <w:rPr>
          <w:rFonts w:hint="eastAsia"/>
        </w:rPr>
        <w:t>HDFSSink</w:t>
      </w:r>
      <w:proofErr w:type="spellEnd"/>
      <w:r>
        <w:rPr>
          <w:rFonts w:hint="eastAsia"/>
        </w:rPr>
        <w:t>的组合，因为后续我们需要利用</w:t>
      </w:r>
      <w:r>
        <w:rPr>
          <w:rFonts w:hint="eastAsia"/>
        </w:rPr>
        <w:t>Flume</w:t>
      </w:r>
      <w:r>
        <w:rPr>
          <w:rFonts w:hint="eastAsia"/>
        </w:rPr>
        <w:t>的拦截器对</w:t>
      </w:r>
      <w:r>
        <w:rPr>
          <w:rFonts w:hint="eastAsia"/>
        </w:rPr>
        <w:t>Kafka</w:t>
      </w:r>
      <w:r>
        <w:rPr>
          <w:rFonts w:hint="eastAsia"/>
        </w:rPr>
        <w:t>存储的数据进行处理，而只有</w:t>
      </w:r>
      <w:proofErr w:type="spellStart"/>
      <w:r>
        <w:rPr>
          <w:rFonts w:hint="eastAsia"/>
        </w:rPr>
        <w:t>KafkaSource</w:t>
      </w:r>
      <w:proofErr w:type="spellEnd"/>
      <w:r>
        <w:rPr>
          <w:rFonts w:hint="eastAsia"/>
        </w:rPr>
        <w:t>才能与拦截</w:t>
      </w:r>
      <w:proofErr w:type="gramStart"/>
      <w:r>
        <w:rPr>
          <w:rFonts w:hint="eastAsia"/>
        </w:rPr>
        <w:t>器一起</w:t>
      </w:r>
      <w:proofErr w:type="gramEnd"/>
      <w:r>
        <w:rPr>
          <w:rFonts w:hint="eastAsia"/>
        </w:rPr>
        <w:t>使用。</w:t>
      </w:r>
    </w:p>
    <w:p w:rsidR="004E5404" w:rsidRDefault="00000000">
      <w:pPr>
        <w:pStyle w:val="aff2"/>
      </w:pPr>
      <w:r>
        <w:t xml:space="preserve">5.2.3.2 </w:t>
      </w:r>
      <w:r>
        <w:rPr>
          <w:rFonts w:hint="eastAsia"/>
        </w:rPr>
        <w:t>日志消费</w:t>
      </w:r>
      <w:r>
        <w:rPr>
          <w:rFonts w:hint="eastAsia"/>
        </w:rPr>
        <w:t>Flume</w:t>
      </w:r>
      <w:r>
        <w:rPr>
          <w:rFonts w:hint="eastAsia"/>
        </w:rPr>
        <w:t>配置实操</w:t>
      </w:r>
    </w:p>
    <w:p w:rsidR="004E5404" w:rsidRDefault="00000000">
      <w:pPr>
        <w:pStyle w:val="aff4"/>
      </w:pPr>
      <w:r>
        <w:rPr>
          <w:rFonts w:hint="eastAsia"/>
        </w:rPr>
        <w:t>1</w:t>
      </w:r>
      <w:r>
        <w:rPr>
          <w:rFonts w:hint="eastAsia"/>
        </w:rPr>
        <w:t>）创建</w:t>
      </w:r>
      <w:r>
        <w:rPr>
          <w:rFonts w:hint="eastAsia"/>
        </w:rPr>
        <w:t>Flume</w:t>
      </w:r>
      <w:r>
        <w:rPr>
          <w:rFonts w:hint="eastAsia"/>
        </w:rPr>
        <w:t>配置文件</w:t>
      </w:r>
    </w:p>
    <w:p w:rsidR="004E5404" w:rsidRDefault="00000000">
      <w:pPr>
        <w:pStyle w:val="aff6"/>
      </w:pPr>
      <w:r>
        <w:rPr>
          <w:rFonts w:hint="eastAsia"/>
        </w:rPr>
        <w:t>在</w:t>
      </w:r>
      <w:r>
        <w:rPr>
          <w:rFonts w:hint="eastAsia"/>
        </w:rPr>
        <w:t>hadoop104</w:t>
      </w:r>
      <w:r>
        <w:rPr>
          <w:rFonts w:hint="eastAsia"/>
        </w:rPr>
        <w:t>节点的</w:t>
      </w:r>
      <w:r>
        <w:rPr>
          <w:rFonts w:hint="eastAsia"/>
        </w:rPr>
        <w:t>Flume</w:t>
      </w:r>
      <w:r>
        <w:rPr>
          <w:rFonts w:hint="eastAsia"/>
        </w:rPr>
        <w:t>的</w:t>
      </w:r>
      <w:r>
        <w:rPr>
          <w:rFonts w:hint="eastAsia"/>
        </w:rPr>
        <w:t>job</w:t>
      </w:r>
      <w:r>
        <w:rPr>
          <w:rFonts w:hint="eastAsia"/>
        </w:rPr>
        <w:t>目录下创建</w:t>
      </w:r>
      <w:proofErr w:type="spellStart"/>
      <w:r>
        <w:rPr>
          <w:rFonts w:hint="eastAsia"/>
        </w:rPr>
        <w:t>kafka_to_hdfs_log.conf</w:t>
      </w:r>
      <w:proofErr w:type="spellEnd"/>
    </w:p>
    <w:p w:rsidR="004E5404" w:rsidRDefault="00000000">
      <w:pPr>
        <w:pStyle w:val="afff"/>
      </w:pPr>
      <w:r>
        <w:t xml:space="preserve">[atguigu@hadoop104 </w:t>
      </w:r>
      <w:proofErr w:type="gramStart"/>
      <w:r>
        <w:t>flume]$</w:t>
      </w:r>
      <w:proofErr w:type="gramEnd"/>
      <w:r>
        <w:t xml:space="preserve"> vim job/</w:t>
      </w:r>
      <w:proofErr w:type="spellStart"/>
      <w:r>
        <w:rPr>
          <w:rFonts w:hint="eastAsia"/>
        </w:rPr>
        <w:t>kafka_to_hdfs.conf</w:t>
      </w:r>
      <w:proofErr w:type="spellEnd"/>
      <w:r>
        <w:rPr>
          <w:rFonts w:hint="eastAsia"/>
        </w:rPr>
        <w:t xml:space="preserve"> </w:t>
      </w:r>
    </w:p>
    <w:p w:rsidR="004E5404" w:rsidRDefault="00000000">
      <w:pPr>
        <w:pStyle w:val="aff4"/>
      </w:pPr>
      <w:r>
        <w:rPr>
          <w:rFonts w:hint="eastAsia"/>
        </w:rPr>
        <w:lastRenderedPageBreak/>
        <w:t>2</w:t>
      </w:r>
      <w:r>
        <w:rPr>
          <w:rFonts w:hint="eastAsia"/>
        </w:rPr>
        <w:t>）配置文件内容如下</w:t>
      </w:r>
    </w:p>
    <w:p w:rsidR="004E5404" w:rsidRDefault="00000000">
      <w:pPr>
        <w:pStyle w:val="afff"/>
      </w:pPr>
      <w:r>
        <w:rPr>
          <w:rFonts w:hint="eastAsia"/>
        </w:rPr>
        <w:t>#</w:t>
      </w:r>
      <w:r>
        <w:rPr>
          <w:rFonts w:hint="eastAsia"/>
        </w:rPr>
        <w:t>定义组件</w:t>
      </w:r>
    </w:p>
    <w:p w:rsidR="004E5404" w:rsidRDefault="00000000">
      <w:pPr>
        <w:pStyle w:val="afff"/>
      </w:pPr>
      <w:r>
        <w:t>a</w:t>
      </w:r>
      <w:proofErr w:type="gramStart"/>
      <w:r>
        <w:t>1.sources</w:t>
      </w:r>
      <w:proofErr w:type="gramEnd"/>
      <w:r>
        <w:t>=r1</w:t>
      </w:r>
    </w:p>
    <w:p w:rsidR="004E5404" w:rsidRDefault="00000000">
      <w:pPr>
        <w:pStyle w:val="afff"/>
      </w:pPr>
      <w:r>
        <w:t>a</w:t>
      </w:r>
      <w:proofErr w:type="gramStart"/>
      <w:r>
        <w:t>1.channels</w:t>
      </w:r>
      <w:proofErr w:type="gramEnd"/>
      <w:r>
        <w:t>=c1</w:t>
      </w:r>
    </w:p>
    <w:p w:rsidR="004E5404" w:rsidRDefault="00000000">
      <w:pPr>
        <w:pStyle w:val="afff"/>
      </w:pPr>
      <w:r>
        <w:t>a</w:t>
      </w:r>
      <w:proofErr w:type="gramStart"/>
      <w:r>
        <w:t>1.sinks</w:t>
      </w:r>
      <w:proofErr w:type="gramEnd"/>
      <w:r>
        <w:t>=k1</w:t>
      </w:r>
    </w:p>
    <w:p w:rsidR="004E5404" w:rsidRDefault="004E5404">
      <w:pPr>
        <w:pStyle w:val="afff"/>
      </w:pPr>
    </w:p>
    <w:p w:rsidR="004E5404" w:rsidRDefault="00000000">
      <w:pPr>
        <w:pStyle w:val="afff"/>
      </w:pPr>
      <w:r>
        <w:rPr>
          <w:rFonts w:hint="eastAsia"/>
        </w:rPr>
        <w:t>#</w:t>
      </w:r>
      <w:r>
        <w:rPr>
          <w:rFonts w:hint="eastAsia"/>
        </w:rPr>
        <w:t>配置</w:t>
      </w:r>
      <w:r>
        <w:rPr>
          <w:rFonts w:hint="eastAsia"/>
        </w:rPr>
        <w:t>source1</w:t>
      </w:r>
    </w:p>
    <w:p w:rsidR="004E5404" w:rsidRDefault="00000000">
      <w:pPr>
        <w:pStyle w:val="afff"/>
      </w:pPr>
      <w:r>
        <w:t>a</w:t>
      </w:r>
      <w:proofErr w:type="gramStart"/>
      <w:r>
        <w:t>1.sources</w:t>
      </w:r>
      <w:proofErr w:type="gramEnd"/>
      <w:r>
        <w:t xml:space="preserve">.r1.type = </w:t>
      </w:r>
      <w:proofErr w:type="spellStart"/>
      <w:r>
        <w:t>org.apache.flume.source.kafka.KafkaSource</w:t>
      </w:r>
      <w:proofErr w:type="spellEnd"/>
    </w:p>
    <w:p w:rsidR="004E5404" w:rsidRDefault="00000000">
      <w:pPr>
        <w:pStyle w:val="afff"/>
      </w:pPr>
      <w:r>
        <w:t>a</w:t>
      </w:r>
      <w:proofErr w:type="gramStart"/>
      <w:r>
        <w:t>1.sources</w:t>
      </w:r>
      <w:proofErr w:type="gramEnd"/>
      <w:r>
        <w:t>.r1.kafka.bootstrap.servers = hadoop102:9092,hadoop103:9092,hadoop104:9092</w:t>
      </w:r>
    </w:p>
    <w:p w:rsidR="004E5404" w:rsidRDefault="00000000">
      <w:pPr>
        <w:pStyle w:val="afff"/>
      </w:pPr>
      <w:r>
        <w:t>a</w:t>
      </w:r>
      <w:proofErr w:type="gramStart"/>
      <w:r>
        <w:t>1.sources</w:t>
      </w:r>
      <w:proofErr w:type="gramEnd"/>
      <w:r>
        <w:t>.r1.kafka.consumer.auto.offset.reset = earliest</w:t>
      </w:r>
    </w:p>
    <w:p w:rsidR="004E5404" w:rsidRDefault="00000000">
      <w:pPr>
        <w:pStyle w:val="afff"/>
      </w:pPr>
      <w:r>
        <w:t>a1.sources.r1.kafka.consumer.group.id = flume</w:t>
      </w:r>
    </w:p>
    <w:p w:rsidR="004E5404" w:rsidRDefault="00000000">
      <w:pPr>
        <w:pStyle w:val="afff3"/>
      </w:pPr>
      <w:r>
        <w:t>a</w:t>
      </w:r>
      <w:proofErr w:type="gramStart"/>
      <w:r>
        <w:t>1.sources</w:t>
      </w:r>
      <w:proofErr w:type="gramEnd"/>
      <w:r>
        <w:t>.r1.kafka.topics=</w:t>
      </w:r>
      <w:proofErr w:type="spellStart"/>
      <w:r>
        <w:t>car_data</w:t>
      </w:r>
      <w:proofErr w:type="spellEnd"/>
    </w:p>
    <w:p w:rsidR="004E5404" w:rsidRDefault="00000000">
      <w:pPr>
        <w:pStyle w:val="afff3"/>
      </w:pPr>
      <w:r>
        <w:t>a</w:t>
      </w:r>
      <w:proofErr w:type="gramStart"/>
      <w:r>
        <w:t>1.sources</w:t>
      </w:r>
      <w:proofErr w:type="gramEnd"/>
      <w:r>
        <w:t>.r1.interceptors = i1</w:t>
      </w:r>
    </w:p>
    <w:p w:rsidR="004E5404" w:rsidRDefault="00000000">
      <w:pPr>
        <w:pStyle w:val="afff3"/>
      </w:pPr>
      <w:r>
        <w:t>a</w:t>
      </w:r>
      <w:proofErr w:type="gramStart"/>
      <w:r>
        <w:t>1.sources</w:t>
      </w:r>
      <w:proofErr w:type="gramEnd"/>
      <w:r>
        <w:t xml:space="preserve">.r1.interceptors.i1.type = </w:t>
      </w:r>
      <w:proofErr w:type="spellStart"/>
      <w:r>
        <w:t>com.atguigu.flume.interceptor.TimestampInterceptor$Builder</w:t>
      </w:r>
      <w:proofErr w:type="spellEnd"/>
    </w:p>
    <w:p w:rsidR="004E5404" w:rsidRDefault="00000000">
      <w:pPr>
        <w:pStyle w:val="afff"/>
      </w:pPr>
      <w:r>
        <w:rPr>
          <w:rFonts w:hint="eastAsia"/>
        </w:rPr>
        <w:t>#</w:t>
      </w:r>
      <w:r>
        <w:rPr>
          <w:rFonts w:hint="eastAsia"/>
        </w:rPr>
        <w:t>配置</w:t>
      </w:r>
      <w:r>
        <w:rPr>
          <w:rFonts w:hint="eastAsia"/>
        </w:rPr>
        <w:t>channel</w:t>
      </w:r>
    </w:p>
    <w:p w:rsidR="004E5404" w:rsidRDefault="00000000">
      <w:pPr>
        <w:pStyle w:val="afff"/>
      </w:pPr>
      <w:r>
        <w:t>a</w:t>
      </w:r>
      <w:proofErr w:type="gramStart"/>
      <w:r>
        <w:t>1.channels</w:t>
      </w:r>
      <w:proofErr w:type="gramEnd"/>
      <w:r>
        <w:t>.c1.type = file</w:t>
      </w:r>
    </w:p>
    <w:p w:rsidR="004E5404" w:rsidRDefault="00000000">
      <w:pPr>
        <w:pStyle w:val="afff"/>
      </w:pPr>
      <w:r>
        <w:t>a</w:t>
      </w:r>
      <w:proofErr w:type="gramStart"/>
      <w:r>
        <w:t>1.channels</w:t>
      </w:r>
      <w:proofErr w:type="gramEnd"/>
      <w:r>
        <w:t>.c1.checkpointDir = /opt/module/flume/checkpoint/behavior1</w:t>
      </w:r>
    </w:p>
    <w:p w:rsidR="004E5404" w:rsidRDefault="00000000">
      <w:pPr>
        <w:pStyle w:val="afff"/>
      </w:pPr>
      <w:r>
        <w:t>a</w:t>
      </w:r>
      <w:proofErr w:type="gramStart"/>
      <w:r>
        <w:t>1.channels</w:t>
      </w:r>
      <w:proofErr w:type="gramEnd"/>
      <w:r>
        <w:t>.c1.dataDirs = /opt/module/flume/data/behavior1</w:t>
      </w:r>
    </w:p>
    <w:p w:rsidR="004E5404" w:rsidRDefault="00000000">
      <w:pPr>
        <w:pStyle w:val="afff"/>
      </w:pPr>
      <w:r>
        <w:t>a</w:t>
      </w:r>
      <w:proofErr w:type="gramStart"/>
      <w:r>
        <w:t>1.channels</w:t>
      </w:r>
      <w:proofErr w:type="gramEnd"/>
      <w:r>
        <w:t>.c1.maxFileSize = 2146435071</w:t>
      </w:r>
    </w:p>
    <w:p w:rsidR="004E5404" w:rsidRDefault="00000000">
      <w:pPr>
        <w:pStyle w:val="afff"/>
      </w:pPr>
      <w:r>
        <w:t>a</w:t>
      </w:r>
      <w:proofErr w:type="gramStart"/>
      <w:r>
        <w:t>1.channels</w:t>
      </w:r>
      <w:proofErr w:type="gramEnd"/>
      <w:r>
        <w:t>.c1.capacity = 1</w:t>
      </w:r>
      <w:r>
        <w:rPr>
          <w:rFonts w:hint="eastAsia"/>
        </w:rPr>
        <w:t>000000</w:t>
      </w:r>
    </w:p>
    <w:p w:rsidR="004E5404" w:rsidRDefault="00000000">
      <w:pPr>
        <w:pStyle w:val="afff"/>
      </w:pPr>
      <w:r>
        <w:t>a</w:t>
      </w:r>
      <w:proofErr w:type="gramStart"/>
      <w:r>
        <w:t>1.channels</w:t>
      </w:r>
      <w:proofErr w:type="gramEnd"/>
      <w:r>
        <w:t>.c1.keep-alive = 6</w:t>
      </w:r>
    </w:p>
    <w:p w:rsidR="004E5404" w:rsidRDefault="004E5404">
      <w:pPr>
        <w:pStyle w:val="afff"/>
      </w:pPr>
    </w:p>
    <w:p w:rsidR="004E5404" w:rsidRDefault="00000000">
      <w:pPr>
        <w:pStyle w:val="afff"/>
      </w:pPr>
      <w:r>
        <w:rPr>
          <w:rFonts w:hint="eastAsia"/>
        </w:rPr>
        <w:t>#</w:t>
      </w:r>
      <w:r>
        <w:rPr>
          <w:rFonts w:hint="eastAsia"/>
        </w:rPr>
        <w:t>配置</w:t>
      </w:r>
      <w:r>
        <w:rPr>
          <w:rFonts w:hint="eastAsia"/>
        </w:rPr>
        <w:t>sink</w:t>
      </w:r>
    </w:p>
    <w:p w:rsidR="004E5404" w:rsidRDefault="00000000">
      <w:pPr>
        <w:pStyle w:val="afff"/>
      </w:pPr>
      <w:r>
        <w:t>a</w:t>
      </w:r>
      <w:proofErr w:type="gramStart"/>
      <w:r>
        <w:t>1.sinks</w:t>
      </w:r>
      <w:proofErr w:type="gramEnd"/>
      <w:r>
        <w:t xml:space="preserve">.k1.type = </w:t>
      </w:r>
      <w:proofErr w:type="spellStart"/>
      <w:r>
        <w:t>hdfs</w:t>
      </w:r>
      <w:proofErr w:type="spellEnd"/>
    </w:p>
    <w:p w:rsidR="004E5404" w:rsidRDefault="00000000">
      <w:pPr>
        <w:pStyle w:val="afff3"/>
      </w:pPr>
      <w:r>
        <w:t>a</w:t>
      </w:r>
      <w:proofErr w:type="gramStart"/>
      <w:r>
        <w:t>1.sinks</w:t>
      </w:r>
      <w:proofErr w:type="gramEnd"/>
      <w:r>
        <w:t>.k1.hdfs.path = /</w:t>
      </w:r>
      <w:proofErr w:type="spellStart"/>
      <w:r>
        <w:t>origin_data</w:t>
      </w:r>
      <w:proofErr w:type="spellEnd"/>
      <w:r>
        <w:t>/</w:t>
      </w:r>
      <w:proofErr w:type="spellStart"/>
      <w:r>
        <w:rPr>
          <w:rFonts w:hint="eastAsia"/>
        </w:rPr>
        <w:t>ca</w:t>
      </w:r>
      <w:r>
        <w:t>r_data_full</w:t>
      </w:r>
      <w:proofErr w:type="spellEnd"/>
      <w:r>
        <w:t>/%Y-%m-%d</w:t>
      </w:r>
    </w:p>
    <w:p w:rsidR="004E5404" w:rsidRDefault="00000000">
      <w:pPr>
        <w:pStyle w:val="afff"/>
      </w:pPr>
      <w:r>
        <w:t>a</w:t>
      </w:r>
      <w:proofErr w:type="gramStart"/>
      <w:r>
        <w:t>1.sinks</w:t>
      </w:r>
      <w:proofErr w:type="gramEnd"/>
      <w:r>
        <w:t>.k1.hdfs.filePrefix = log</w:t>
      </w:r>
    </w:p>
    <w:p w:rsidR="004E5404" w:rsidRDefault="00000000">
      <w:pPr>
        <w:pStyle w:val="afff"/>
      </w:pPr>
      <w:r>
        <w:t>a</w:t>
      </w:r>
      <w:proofErr w:type="gramStart"/>
      <w:r>
        <w:t>1.sinks</w:t>
      </w:r>
      <w:proofErr w:type="gramEnd"/>
      <w:r>
        <w:t>.k1.hdfs.round = false</w:t>
      </w:r>
    </w:p>
    <w:p w:rsidR="004E5404" w:rsidRDefault="004E5404">
      <w:pPr>
        <w:pStyle w:val="afff"/>
      </w:pPr>
    </w:p>
    <w:p w:rsidR="004E5404" w:rsidRDefault="004E5404">
      <w:pPr>
        <w:pStyle w:val="afff"/>
      </w:pPr>
    </w:p>
    <w:p w:rsidR="004E5404" w:rsidRDefault="00000000">
      <w:pPr>
        <w:pStyle w:val="afff"/>
      </w:pPr>
      <w:r>
        <w:t>a</w:t>
      </w:r>
      <w:proofErr w:type="gramStart"/>
      <w:r>
        <w:t>1.sinks</w:t>
      </w:r>
      <w:proofErr w:type="gramEnd"/>
      <w:r>
        <w:t>.k1.hdfs.rollInterval = 30</w:t>
      </w:r>
    </w:p>
    <w:p w:rsidR="004E5404" w:rsidRDefault="00000000">
      <w:pPr>
        <w:pStyle w:val="afff"/>
      </w:pPr>
      <w:r>
        <w:t>a</w:t>
      </w:r>
      <w:proofErr w:type="gramStart"/>
      <w:r>
        <w:t>1.sinks</w:t>
      </w:r>
      <w:proofErr w:type="gramEnd"/>
      <w:r>
        <w:t xml:space="preserve">.k1.hdfs.rollSize = </w:t>
      </w:r>
      <w:r>
        <w:rPr>
          <w:rFonts w:hint="eastAsia"/>
        </w:rPr>
        <w:t>134217728</w:t>
      </w:r>
    </w:p>
    <w:p w:rsidR="004E5404" w:rsidRDefault="00000000">
      <w:pPr>
        <w:pStyle w:val="afff"/>
      </w:pPr>
      <w:r>
        <w:t>a</w:t>
      </w:r>
      <w:proofErr w:type="gramStart"/>
      <w:r>
        <w:t>1.sinks</w:t>
      </w:r>
      <w:proofErr w:type="gramEnd"/>
      <w:r>
        <w:t>.k1.hdfs.rollCount = 0</w:t>
      </w:r>
    </w:p>
    <w:p w:rsidR="004E5404" w:rsidRDefault="004E5404">
      <w:pPr>
        <w:pStyle w:val="afff"/>
      </w:pPr>
    </w:p>
    <w:p w:rsidR="004E5404" w:rsidRDefault="00000000">
      <w:pPr>
        <w:pStyle w:val="afff"/>
      </w:pPr>
      <w:r>
        <w:rPr>
          <w:rFonts w:hint="eastAsia"/>
        </w:rPr>
        <w:t>#</w:t>
      </w:r>
      <w:r>
        <w:rPr>
          <w:rFonts w:hint="eastAsia"/>
        </w:rPr>
        <w:t>控制输出文件类型</w:t>
      </w:r>
    </w:p>
    <w:p w:rsidR="004E5404" w:rsidRDefault="00000000">
      <w:pPr>
        <w:pStyle w:val="afff"/>
      </w:pPr>
      <w:r>
        <w:t>a</w:t>
      </w:r>
      <w:proofErr w:type="gramStart"/>
      <w:r>
        <w:t>1.sinks</w:t>
      </w:r>
      <w:proofErr w:type="gramEnd"/>
      <w:r>
        <w:t xml:space="preserve">.k1.hdfs.fileType = </w:t>
      </w:r>
      <w:proofErr w:type="spellStart"/>
      <w:r>
        <w:t>CompressedStream</w:t>
      </w:r>
      <w:proofErr w:type="spellEnd"/>
    </w:p>
    <w:p w:rsidR="004E5404" w:rsidRDefault="00000000">
      <w:pPr>
        <w:pStyle w:val="afff"/>
      </w:pPr>
      <w:r>
        <w:t>a</w:t>
      </w:r>
      <w:proofErr w:type="gramStart"/>
      <w:r>
        <w:t>1.sinks</w:t>
      </w:r>
      <w:proofErr w:type="gramEnd"/>
      <w:r>
        <w:t xml:space="preserve">.k1.hdfs.codeC = </w:t>
      </w:r>
      <w:proofErr w:type="spellStart"/>
      <w:r>
        <w:t>gzip</w:t>
      </w:r>
      <w:proofErr w:type="spellEnd"/>
    </w:p>
    <w:p w:rsidR="004E5404" w:rsidRDefault="00000000">
      <w:pPr>
        <w:pStyle w:val="afff"/>
      </w:pPr>
      <w:r>
        <w:rPr>
          <w:rFonts w:hint="eastAsia"/>
        </w:rPr>
        <w:t>#</w:t>
      </w:r>
      <w:r>
        <w:rPr>
          <w:rFonts w:hint="eastAsia"/>
        </w:rPr>
        <w:t>组装</w:t>
      </w:r>
      <w:r>
        <w:rPr>
          <w:rFonts w:hint="eastAsia"/>
        </w:rPr>
        <w:t xml:space="preserve"> </w:t>
      </w:r>
    </w:p>
    <w:p w:rsidR="004E5404" w:rsidRDefault="00000000">
      <w:pPr>
        <w:pStyle w:val="afff"/>
      </w:pPr>
      <w:r>
        <w:t>a</w:t>
      </w:r>
      <w:proofErr w:type="gramStart"/>
      <w:r>
        <w:t>1.sources</w:t>
      </w:r>
      <w:proofErr w:type="gramEnd"/>
      <w:r>
        <w:t>.r1.channels = c1</w:t>
      </w:r>
    </w:p>
    <w:p w:rsidR="004E5404" w:rsidRDefault="00000000">
      <w:pPr>
        <w:pStyle w:val="afff"/>
      </w:pPr>
      <w:r>
        <w:t>a</w:t>
      </w:r>
      <w:proofErr w:type="gramStart"/>
      <w:r>
        <w:t>1.sinks</w:t>
      </w:r>
      <w:proofErr w:type="gramEnd"/>
      <w:r>
        <w:t>.k1.channel = c1</w:t>
      </w:r>
    </w:p>
    <w:p w:rsidR="004E5404" w:rsidRDefault="00000000">
      <w:pPr>
        <w:pStyle w:val="aff6"/>
      </w:pPr>
      <w:r>
        <w:rPr>
          <w:rFonts w:hint="eastAsia"/>
        </w:rPr>
        <w:t>注：配置优化</w:t>
      </w:r>
    </w:p>
    <w:p w:rsidR="004E5404" w:rsidRDefault="00000000">
      <w:pPr>
        <w:pStyle w:val="aff4"/>
      </w:pPr>
      <w:r>
        <w:t>3</w:t>
      </w:r>
      <w:r>
        <w:rPr>
          <w:rFonts w:hint="eastAsia"/>
        </w:rPr>
        <w:t>）</w:t>
      </w:r>
      <w:proofErr w:type="spellStart"/>
      <w:r>
        <w:rPr>
          <w:rFonts w:hint="eastAsia"/>
        </w:rPr>
        <w:t>FileChannel</w:t>
      </w:r>
      <w:proofErr w:type="spellEnd"/>
      <w:r>
        <w:rPr>
          <w:rFonts w:hint="eastAsia"/>
        </w:rPr>
        <w:t>优化</w:t>
      </w:r>
    </w:p>
    <w:p w:rsidR="004E5404" w:rsidRDefault="00000000">
      <w:pPr>
        <w:pStyle w:val="aff6"/>
      </w:pPr>
      <w:r>
        <w:rPr>
          <w:rFonts w:hint="eastAsia"/>
        </w:rPr>
        <w:t>通过配置</w:t>
      </w:r>
      <w:proofErr w:type="spellStart"/>
      <w:r>
        <w:rPr>
          <w:rFonts w:hint="eastAsia"/>
        </w:rPr>
        <w:t>dataDirs</w:t>
      </w:r>
      <w:proofErr w:type="spellEnd"/>
      <w:r>
        <w:rPr>
          <w:rFonts w:hint="eastAsia"/>
        </w:rPr>
        <w:t>指向多个路径，每个路径对应不同的硬盘，增大</w:t>
      </w:r>
      <w:r>
        <w:rPr>
          <w:rFonts w:hint="eastAsia"/>
        </w:rPr>
        <w:t>Flume</w:t>
      </w:r>
      <w:r>
        <w:rPr>
          <w:rFonts w:hint="eastAsia"/>
        </w:rPr>
        <w:t>吞吐量。</w:t>
      </w:r>
    </w:p>
    <w:p w:rsidR="004E5404" w:rsidRDefault="00000000">
      <w:pPr>
        <w:pStyle w:val="aff6"/>
      </w:pPr>
      <w:r>
        <w:rPr>
          <w:rFonts w:hint="eastAsia"/>
        </w:rPr>
        <w:t>官方说明如下：</w:t>
      </w:r>
    </w:p>
    <w:p w:rsidR="004E5404" w:rsidRDefault="00000000">
      <w:pPr>
        <w:pStyle w:val="afff"/>
      </w:pPr>
      <w:r>
        <w:t xml:space="preserve">Comma separated list of directories for storing log files. Using multiple directories on separate disks can improve file channel </w:t>
      </w:r>
      <w:proofErr w:type="spellStart"/>
      <w:r>
        <w:t>peformance</w:t>
      </w:r>
      <w:proofErr w:type="spellEnd"/>
    </w:p>
    <w:p w:rsidR="004E5404" w:rsidRDefault="00000000">
      <w:pPr>
        <w:pStyle w:val="aff6"/>
      </w:pPr>
      <w:proofErr w:type="spellStart"/>
      <w:r>
        <w:rPr>
          <w:rFonts w:hint="eastAsia"/>
        </w:rPr>
        <w:t>checkpointDir</w:t>
      </w:r>
      <w:proofErr w:type="spellEnd"/>
      <w:r>
        <w:rPr>
          <w:rFonts w:hint="eastAsia"/>
        </w:rPr>
        <w:t>和</w:t>
      </w:r>
      <w:proofErr w:type="spellStart"/>
      <w:r>
        <w:rPr>
          <w:rFonts w:hint="eastAsia"/>
        </w:rPr>
        <w:t>backupCheckpointDir</w:t>
      </w:r>
      <w:proofErr w:type="spellEnd"/>
      <w:r>
        <w:rPr>
          <w:rFonts w:hint="eastAsia"/>
        </w:rPr>
        <w:t>也尽量配置在不同硬盘对应的目录中，保证</w:t>
      </w:r>
      <w:r>
        <w:rPr>
          <w:rFonts w:hint="eastAsia"/>
        </w:rPr>
        <w:lastRenderedPageBreak/>
        <w:t>checkpoint</w:t>
      </w:r>
      <w:r>
        <w:rPr>
          <w:rFonts w:hint="eastAsia"/>
        </w:rPr>
        <w:t>坏掉后，可以快速使用</w:t>
      </w:r>
      <w:proofErr w:type="spellStart"/>
      <w:r>
        <w:rPr>
          <w:rFonts w:hint="eastAsia"/>
        </w:rPr>
        <w:t>backupCheckpointDir</w:t>
      </w:r>
      <w:proofErr w:type="spellEnd"/>
      <w:r>
        <w:rPr>
          <w:rFonts w:hint="eastAsia"/>
        </w:rPr>
        <w:t>恢复数据</w:t>
      </w:r>
    </w:p>
    <w:p w:rsidR="004E5404" w:rsidRDefault="00000000">
      <w:pPr>
        <w:pStyle w:val="aff4"/>
      </w:pPr>
      <w:r>
        <w:t>4</w:t>
      </w:r>
      <w:r>
        <w:rPr>
          <w:rFonts w:hint="eastAsia"/>
        </w:rPr>
        <w:t>）</w:t>
      </w:r>
      <w:r>
        <w:rPr>
          <w:rFonts w:hint="eastAsia"/>
        </w:rPr>
        <w:t>HDFS Sink</w:t>
      </w:r>
      <w:r>
        <w:rPr>
          <w:rFonts w:hint="eastAsia"/>
        </w:rPr>
        <w:t>优化</w:t>
      </w:r>
    </w:p>
    <w:p w:rsidR="004E5404" w:rsidRDefault="00000000">
      <w:pPr>
        <w:pStyle w:val="a"/>
      </w:pPr>
      <w:r>
        <w:rPr>
          <w:rFonts w:hint="eastAsia"/>
        </w:rPr>
        <w:t>HDFS</w:t>
      </w:r>
      <w:r>
        <w:rPr>
          <w:rFonts w:hint="eastAsia"/>
        </w:rPr>
        <w:t>存入大量小文件，有什么影响？</w:t>
      </w:r>
    </w:p>
    <w:p w:rsidR="004E5404" w:rsidRDefault="00000000">
      <w:pPr>
        <w:pStyle w:val="aff6"/>
      </w:pPr>
      <w:r>
        <w:rPr>
          <w:rFonts w:hint="eastAsia"/>
        </w:rPr>
        <w:t>元数据层面：每个小文件都有一份元数据，其中包括文件路径，文件名，所有者，所属组，权限，创建时间等，这些信息都保存在</w:t>
      </w:r>
      <w:proofErr w:type="spellStart"/>
      <w:r>
        <w:rPr>
          <w:rFonts w:hint="eastAsia"/>
        </w:rPr>
        <w:t>Namenode</w:t>
      </w:r>
      <w:proofErr w:type="spellEnd"/>
      <w:r>
        <w:rPr>
          <w:rFonts w:hint="eastAsia"/>
        </w:rPr>
        <w:t>内存中。所以小文件过多，会占用</w:t>
      </w:r>
      <w:proofErr w:type="spellStart"/>
      <w:r>
        <w:rPr>
          <w:rFonts w:hint="eastAsia"/>
        </w:rPr>
        <w:t>Namenode</w:t>
      </w:r>
      <w:proofErr w:type="spellEnd"/>
      <w:r>
        <w:rPr>
          <w:rFonts w:hint="eastAsia"/>
        </w:rPr>
        <w:t>服务器大量内存，影响</w:t>
      </w:r>
      <w:proofErr w:type="spellStart"/>
      <w:r>
        <w:rPr>
          <w:rFonts w:hint="eastAsia"/>
        </w:rPr>
        <w:t>Namenode</w:t>
      </w:r>
      <w:proofErr w:type="spellEnd"/>
      <w:r>
        <w:rPr>
          <w:rFonts w:hint="eastAsia"/>
        </w:rPr>
        <w:t>性能和使用寿命</w:t>
      </w:r>
    </w:p>
    <w:p w:rsidR="004E5404" w:rsidRDefault="00000000">
      <w:pPr>
        <w:pStyle w:val="aff6"/>
      </w:pPr>
      <w:r>
        <w:rPr>
          <w:rFonts w:hint="eastAsia"/>
        </w:rPr>
        <w:t>计算层面：默认情况下</w:t>
      </w:r>
      <w:r>
        <w:rPr>
          <w:rFonts w:hint="eastAsia"/>
        </w:rPr>
        <w:t>MR</w:t>
      </w:r>
      <w:r>
        <w:rPr>
          <w:rFonts w:hint="eastAsia"/>
        </w:rPr>
        <w:t>会对每个小文件启用一个</w:t>
      </w:r>
      <w:r>
        <w:rPr>
          <w:rFonts w:hint="eastAsia"/>
        </w:rPr>
        <w:t>Map</w:t>
      </w:r>
      <w:r>
        <w:rPr>
          <w:rFonts w:hint="eastAsia"/>
        </w:rPr>
        <w:t>任务计算，非常影响计算性能。同时也影响磁盘寻址时间。</w:t>
      </w:r>
    </w:p>
    <w:p w:rsidR="004E5404" w:rsidRDefault="00000000">
      <w:pPr>
        <w:pStyle w:val="a"/>
      </w:pPr>
      <w:r>
        <w:rPr>
          <w:rFonts w:hint="eastAsia"/>
        </w:rPr>
        <w:t>HDFS</w:t>
      </w:r>
      <w:r>
        <w:rPr>
          <w:rFonts w:hint="eastAsia"/>
        </w:rPr>
        <w:t>小文件处理</w:t>
      </w:r>
    </w:p>
    <w:p w:rsidR="004E5404" w:rsidRDefault="00000000">
      <w:pPr>
        <w:pStyle w:val="aff6"/>
      </w:pPr>
      <w:r>
        <w:rPr>
          <w:rFonts w:hint="eastAsia"/>
        </w:rPr>
        <w:t>官方默认的这三个参数配置写入</w:t>
      </w:r>
      <w:r>
        <w:rPr>
          <w:rFonts w:hint="eastAsia"/>
        </w:rPr>
        <w:t>HDFS</w:t>
      </w:r>
      <w:r>
        <w:rPr>
          <w:rFonts w:hint="eastAsia"/>
        </w:rPr>
        <w:t>后会产生小文件，</w:t>
      </w:r>
      <w:proofErr w:type="spellStart"/>
      <w:r>
        <w:rPr>
          <w:rFonts w:hint="eastAsia"/>
        </w:rPr>
        <w:t>hdfs.rollInterval</w:t>
      </w:r>
      <w:proofErr w:type="spellEnd"/>
      <w:r>
        <w:rPr>
          <w:rFonts w:hint="eastAsia"/>
        </w:rPr>
        <w:t>、</w:t>
      </w:r>
      <w:proofErr w:type="spellStart"/>
      <w:r>
        <w:rPr>
          <w:rFonts w:hint="eastAsia"/>
        </w:rPr>
        <w:t>hdfs.rollSize</w:t>
      </w:r>
      <w:proofErr w:type="spellEnd"/>
      <w:r>
        <w:rPr>
          <w:rFonts w:hint="eastAsia"/>
        </w:rPr>
        <w:t>、</w:t>
      </w:r>
      <w:proofErr w:type="spellStart"/>
      <w:r>
        <w:rPr>
          <w:rFonts w:hint="eastAsia"/>
        </w:rPr>
        <w:t>hdfs.rollCount</w:t>
      </w:r>
      <w:proofErr w:type="spellEnd"/>
    </w:p>
    <w:p w:rsidR="004E5404" w:rsidRDefault="00000000">
      <w:pPr>
        <w:pStyle w:val="aff6"/>
      </w:pPr>
      <w:r>
        <w:rPr>
          <w:rFonts w:hint="eastAsia"/>
        </w:rPr>
        <w:t>基于以上</w:t>
      </w:r>
      <w:proofErr w:type="spellStart"/>
      <w:r>
        <w:rPr>
          <w:rFonts w:hint="eastAsia"/>
        </w:rPr>
        <w:t>hdfs.rollInterval</w:t>
      </w:r>
      <w:proofErr w:type="spellEnd"/>
      <w:r>
        <w:rPr>
          <w:rFonts w:hint="eastAsia"/>
        </w:rPr>
        <w:t>=3600</w:t>
      </w:r>
      <w:r>
        <w:rPr>
          <w:rFonts w:hint="eastAsia"/>
        </w:rPr>
        <w:t>，</w:t>
      </w:r>
      <w:proofErr w:type="spellStart"/>
      <w:r>
        <w:rPr>
          <w:rFonts w:hint="eastAsia"/>
        </w:rPr>
        <w:t>hdfs.rollSize</w:t>
      </w:r>
      <w:proofErr w:type="spellEnd"/>
      <w:r>
        <w:rPr>
          <w:rFonts w:hint="eastAsia"/>
        </w:rPr>
        <w:t>=134217728</w:t>
      </w:r>
      <w:r>
        <w:rPr>
          <w:rFonts w:hint="eastAsia"/>
        </w:rPr>
        <w:t>，</w:t>
      </w:r>
      <w:proofErr w:type="spellStart"/>
      <w:r>
        <w:rPr>
          <w:rFonts w:hint="eastAsia"/>
        </w:rPr>
        <w:t>hdfs.rollCount</w:t>
      </w:r>
      <w:proofErr w:type="spellEnd"/>
      <w:r>
        <w:rPr>
          <w:rFonts w:hint="eastAsia"/>
        </w:rPr>
        <w:t xml:space="preserve"> =0</w:t>
      </w:r>
      <w:r>
        <w:rPr>
          <w:rFonts w:hint="eastAsia"/>
        </w:rPr>
        <w:t>几个参数综合作用，效果如下：</w:t>
      </w:r>
    </w:p>
    <w:p w:rsidR="004E5404" w:rsidRDefault="00000000">
      <w:pPr>
        <w:pStyle w:val="aff6"/>
      </w:pPr>
      <w:r>
        <w:rPr>
          <w:rFonts w:hint="eastAsia"/>
        </w:rPr>
        <w:t>（</w:t>
      </w:r>
      <w:r>
        <w:rPr>
          <w:rFonts w:hint="eastAsia"/>
        </w:rPr>
        <w:t>1</w:t>
      </w:r>
      <w:r>
        <w:rPr>
          <w:rFonts w:hint="eastAsia"/>
        </w:rPr>
        <w:t>）文件在达到</w:t>
      </w:r>
      <w:r>
        <w:rPr>
          <w:rFonts w:hint="eastAsia"/>
        </w:rPr>
        <w:t>128M</w:t>
      </w:r>
      <w:r>
        <w:rPr>
          <w:rFonts w:hint="eastAsia"/>
        </w:rPr>
        <w:t>时会滚动生成新文件</w:t>
      </w:r>
    </w:p>
    <w:p w:rsidR="004E5404" w:rsidRDefault="00000000">
      <w:pPr>
        <w:pStyle w:val="aff6"/>
      </w:pPr>
      <w:r>
        <w:rPr>
          <w:rFonts w:hint="eastAsia"/>
        </w:rPr>
        <w:t>（</w:t>
      </w:r>
      <w:r>
        <w:rPr>
          <w:rFonts w:hint="eastAsia"/>
        </w:rPr>
        <w:t>2</w:t>
      </w:r>
      <w:r>
        <w:rPr>
          <w:rFonts w:hint="eastAsia"/>
        </w:rPr>
        <w:t>）文件创建超</w:t>
      </w:r>
      <w:r>
        <w:rPr>
          <w:rFonts w:hint="eastAsia"/>
        </w:rPr>
        <w:t>3600</w:t>
      </w:r>
      <w:r>
        <w:rPr>
          <w:rFonts w:hint="eastAsia"/>
        </w:rPr>
        <w:t>秒时会滚动生成新文件</w:t>
      </w:r>
    </w:p>
    <w:p w:rsidR="004E5404" w:rsidRDefault="00000000">
      <w:pPr>
        <w:pStyle w:val="aff4"/>
      </w:pPr>
      <w:r>
        <w:t>5</w:t>
      </w:r>
      <w:r>
        <w:rPr>
          <w:rFonts w:hint="eastAsia"/>
        </w:rPr>
        <w:t>）编写</w:t>
      </w:r>
      <w:r>
        <w:rPr>
          <w:rFonts w:hint="eastAsia"/>
        </w:rPr>
        <w:t>Flume</w:t>
      </w:r>
      <w:r>
        <w:rPr>
          <w:rFonts w:hint="eastAsia"/>
        </w:rPr>
        <w:t>拦截器</w:t>
      </w:r>
    </w:p>
    <w:p w:rsidR="004E5404" w:rsidRDefault="00000000">
      <w:pPr>
        <w:pStyle w:val="aff6"/>
      </w:pPr>
      <w:r>
        <w:rPr>
          <w:rFonts w:hint="eastAsia"/>
        </w:rPr>
        <w:t>数据漂移问题：</w:t>
      </w:r>
    </w:p>
    <w:p w:rsidR="004E5404" w:rsidRDefault="00000000">
      <w:pPr>
        <w:pStyle w:val="affd"/>
      </w:pPr>
      <w:r>
        <w:object w:dxaOrig="8306" w:dyaOrig="4661">
          <v:shape id="_x0000_i1042" type="#_x0000_t75" style="width:415pt;height:233pt" o:ole="">
            <v:imagedata r:id="rId49" o:title=""/>
          </v:shape>
          <o:OLEObject Type="Embed" ProgID="PowerPoint.Show.12" ShapeID="_x0000_i1042" DrawAspect="Content" ObjectID="_1748414512" r:id="rId50"/>
        </w:object>
      </w:r>
    </w:p>
    <w:p w:rsidR="004E5404" w:rsidRDefault="00000000">
      <w:pPr>
        <w:pStyle w:val="aff6"/>
      </w:pPr>
      <w:r>
        <w:rPr>
          <w:rFonts w:hint="eastAsia"/>
        </w:rPr>
        <w:t>使用</w:t>
      </w:r>
      <w:r>
        <w:rPr>
          <w:rFonts w:hint="eastAsia"/>
        </w:rPr>
        <w:t>idea</w:t>
      </w:r>
      <w:r>
        <w:rPr>
          <w:rFonts w:hint="eastAsia"/>
        </w:rPr>
        <w:t>创建新项目</w:t>
      </w:r>
      <w:r>
        <w:rPr>
          <w:rFonts w:hint="eastAsia"/>
        </w:rPr>
        <w:t>flume-interceptor</w:t>
      </w:r>
      <w:r>
        <w:rPr>
          <w:rFonts w:hint="eastAsia"/>
        </w:rPr>
        <w:t>，添加</w:t>
      </w:r>
      <w:r>
        <w:rPr>
          <w:rFonts w:hint="eastAsia"/>
        </w:rPr>
        <w:t>pom</w:t>
      </w:r>
      <w:r>
        <w:rPr>
          <w:rFonts w:hint="eastAsia"/>
        </w:rPr>
        <w:t>文件中的依赖</w:t>
      </w:r>
    </w:p>
    <w:p w:rsidR="004E5404" w:rsidRDefault="00000000">
      <w:pPr>
        <w:pStyle w:val="afff"/>
      </w:pPr>
      <w:r>
        <w:t xml:space="preserve">    &lt;dependencies&gt;</w:t>
      </w:r>
    </w:p>
    <w:p w:rsidR="004E5404" w:rsidRDefault="00000000">
      <w:pPr>
        <w:pStyle w:val="afff"/>
      </w:pPr>
      <w:r>
        <w:t xml:space="preserve">        &lt;dependency&gt;</w:t>
      </w:r>
    </w:p>
    <w:p w:rsidR="004E5404" w:rsidRDefault="00000000">
      <w:pPr>
        <w:pStyle w:val="afff"/>
      </w:pPr>
      <w:r>
        <w:lastRenderedPageBreak/>
        <w:t xml:space="preserve">            </w:t>
      </w:r>
      <w:proofErr w:type="gramStart"/>
      <w:r>
        <w:t>&lt;</w:t>
      </w:r>
      <w:proofErr w:type="spellStart"/>
      <w:r>
        <w:t>groupId</w:t>
      </w:r>
      <w:proofErr w:type="spellEnd"/>
      <w:r>
        <w:t>&gt;</w:t>
      </w:r>
      <w:proofErr w:type="spellStart"/>
      <w:r>
        <w:t>org.apache.flume</w:t>
      </w:r>
      <w:proofErr w:type="spellEnd"/>
      <w:proofErr w:type="gramEnd"/>
      <w:r>
        <w:t>&lt;/</w:t>
      </w:r>
      <w:proofErr w:type="spellStart"/>
      <w:r>
        <w:t>groupId</w:t>
      </w:r>
      <w:proofErr w:type="spellEnd"/>
      <w:r>
        <w:t>&gt;</w:t>
      </w:r>
    </w:p>
    <w:p w:rsidR="004E5404" w:rsidRDefault="00000000">
      <w:pPr>
        <w:pStyle w:val="afff"/>
      </w:pPr>
      <w:r>
        <w:t xml:space="preserve">            &lt;</w:t>
      </w:r>
      <w:proofErr w:type="spellStart"/>
      <w:r>
        <w:t>artifactId</w:t>
      </w:r>
      <w:proofErr w:type="spellEnd"/>
      <w:r>
        <w:t>&gt;flume-ng-core&lt;/</w:t>
      </w:r>
      <w:proofErr w:type="spellStart"/>
      <w:r>
        <w:t>artifactId</w:t>
      </w:r>
      <w:proofErr w:type="spellEnd"/>
      <w:r>
        <w:t>&gt;</w:t>
      </w:r>
    </w:p>
    <w:p w:rsidR="004E5404" w:rsidRDefault="00000000">
      <w:pPr>
        <w:pStyle w:val="afff"/>
      </w:pPr>
      <w:r>
        <w:t xml:space="preserve">            &lt;version&gt;1.10.1&lt;/version&gt;</w:t>
      </w:r>
    </w:p>
    <w:p w:rsidR="004E5404" w:rsidRDefault="00000000">
      <w:pPr>
        <w:pStyle w:val="afff"/>
      </w:pPr>
      <w:r>
        <w:t xml:space="preserve">        &lt;/dependency&gt;</w:t>
      </w:r>
    </w:p>
    <w:p w:rsidR="004E5404" w:rsidRDefault="00000000">
      <w:pPr>
        <w:pStyle w:val="afff"/>
      </w:pPr>
      <w:r>
        <w:t xml:space="preserve">    &lt;/dependencies&gt;</w:t>
      </w:r>
    </w:p>
    <w:p w:rsidR="004E5404" w:rsidRDefault="00000000">
      <w:pPr>
        <w:pStyle w:val="aff6"/>
      </w:pPr>
      <w:r>
        <w:rPr>
          <w:rFonts w:hint="eastAsia"/>
        </w:rPr>
        <w:t>在</w:t>
      </w:r>
      <w:proofErr w:type="spellStart"/>
      <w:r>
        <w:rPr>
          <w:rFonts w:hint="eastAsia"/>
        </w:rPr>
        <w:t>com.atguigu.flume.interceptor</w:t>
      </w:r>
      <w:proofErr w:type="spellEnd"/>
      <w:r>
        <w:rPr>
          <w:rFonts w:hint="eastAsia"/>
        </w:rPr>
        <w:t>包下创建</w:t>
      </w:r>
      <w:proofErr w:type="spellStart"/>
      <w:r>
        <w:rPr>
          <w:rFonts w:hint="eastAsia"/>
        </w:rPr>
        <w:t>TimestampInterceptor</w:t>
      </w:r>
      <w:proofErr w:type="spellEnd"/>
      <w:r>
        <w:rPr>
          <w:rFonts w:hint="eastAsia"/>
        </w:rPr>
        <w:t>类</w:t>
      </w:r>
    </w:p>
    <w:p w:rsidR="004E5404" w:rsidRDefault="00000000">
      <w:pPr>
        <w:pStyle w:val="afff"/>
      </w:pPr>
      <w:r>
        <w:rPr>
          <w:rFonts w:hint="eastAsia"/>
        </w:rPr>
        <w:t xml:space="preserve">package </w:t>
      </w:r>
      <w:proofErr w:type="spellStart"/>
      <w:proofErr w:type="gramStart"/>
      <w:r>
        <w:rPr>
          <w:rFonts w:hint="eastAsia"/>
        </w:rPr>
        <w:t>com.atguigu</w:t>
      </w:r>
      <w:proofErr w:type="gramEnd"/>
      <w:r>
        <w:rPr>
          <w:rFonts w:hint="eastAsia"/>
        </w:rPr>
        <w:t>.flume.interceptor</w:t>
      </w:r>
      <w:proofErr w:type="spellEnd"/>
      <w:r>
        <w:rPr>
          <w:rFonts w:hint="eastAsia"/>
        </w:rPr>
        <w:t>;</w:t>
      </w:r>
    </w:p>
    <w:p w:rsidR="004E5404" w:rsidRDefault="004E5404">
      <w:pPr>
        <w:pStyle w:val="afff"/>
      </w:pPr>
    </w:p>
    <w:p w:rsidR="004E5404" w:rsidRDefault="00000000">
      <w:pPr>
        <w:pStyle w:val="afff"/>
      </w:pPr>
      <w:r>
        <w:rPr>
          <w:rFonts w:hint="eastAsia"/>
        </w:rPr>
        <w:t xml:space="preserve">import </w:t>
      </w:r>
      <w:proofErr w:type="spellStart"/>
      <w:proofErr w:type="gramStart"/>
      <w:r>
        <w:rPr>
          <w:rFonts w:hint="eastAsia"/>
        </w:rPr>
        <w:t>com.google</w:t>
      </w:r>
      <w:proofErr w:type="gramEnd"/>
      <w:r>
        <w:rPr>
          <w:rFonts w:hint="eastAsia"/>
        </w:rPr>
        <w:t>.gson.JsonObject</w:t>
      </w:r>
      <w:proofErr w:type="spellEnd"/>
      <w:r>
        <w:rPr>
          <w:rFonts w:hint="eastAsia"/>
        </w:rPr>
        <w:t>;</w:t>
      </w:r>
    </w:p>
    <w:p w:rsidR="004E5404" w:rsidRDefault="00000000">
      <w:pPr>
        <w:pStyle w:val="afff"/>
      </w:pPr>
      <w:r>
        <w:rPr>
          <w:rFonts w:hint="eastAsia"/>
        </w:rPr>
        <w:t xml:space="preserve">import </w:t>
      </w:r>
      <w:proofErr w:type="spellStart"/>
      <w:proofErr w:type="gramStart"/>
      <w:r>
        <w:rPr>
          <w:rFonts w:hint="eastAsia"/>
        </w:rPr>
        <w:t>com.google</w:t>
      </w:r>
      <w:proofErr w:type="gramEnd"/>
      <w:r>
        <w:rPr>
          <w:rFonts w:hint="eastAsia"/>
        </w:rPr>
        <w:t>.gson.JsonParser</w:t>
      </w:r>
      <w:proofErr w:type="spellEnd"/>
      <w:r>
        <w:rPr>
          <w:rFonts w:hint="eastAsia"/>
        </w:rPr>
        <w:t>;</w:t>
      </w:r>
    </w:p>
    <w:p w:rsidR="004E5404" w:rsidRDefault="00000000">
      <w:pPr>
        <w:pStyle w:val="afff"/>
      </w:pPr>
      <w:r>
        <w:rPr>
          <w:rFonts w:hint="eastAsia"/>
        </w:rPr>
        <w:t xml:space="preserve">import </w:t>
      </w:r>
      <w:proofErr w:type="spellStart"/>
      <w:proofErr w:type="gramStart"/>
      <w:r>
        <w:rPr>
          <w:rFonts w:hint="eastAsia"/>
        </w:rPr>
        <w:t>org.apache</w:t>
      </w:r>
      <w:proofErr w:type="gramEnd"/>
      <w:r>
        <w:rPr>
          <w:rFonts w:hint="eastAsia"/>
        </w:rPr>
        <w:t>.flume.Context</w:t>
      </w:r>
      <w:proofErr w:type="spellEnd"/>
      <w:r>
        <w:rPr>
          <w:rFonts w:hint="eastAsia"/>
        </w:rPr>
        <w:t>;</w:t>
      </w:r>
    </w:p>
    <w:p w:rsidR="004E5404" w:rsidRDefault="00000000">
      <w:pPr>
        <w:pStyle w:val="afff"/>
      </w:pPr>
      <w:r>
        <w:rPr>
          <w:rFonts w:hint="eastAsia"/>
        </w:rPr>
        <w:t xml:space="preserve">import </w:t>
      </w:r>
      <w:proofErr w:type="spellStart"/>
      <w:proofErr w:type="gramStart"/>
      <w:r>
        <w:rPr>
          <w:rFonts w:hint="eastAsia"/>
        </w:rPr>
        <w:t>org.apache</w:t>
      </w:r>
      <w:proofErr w:type="gramEnd"/>
      <w:r>
        <w:rPr>
          <w:rFonts w:hint="eastAsia"/>
        </w:rPr>
        <w:t>.flume.Event</w:t>
      </w:r>
      <w:proofErr w:type="spellEnd"/>
      <w:r>
        <w:rPr>
          <w:rFonts w:hint="eastAsia"/>
        </w:rPr>
        <w:t>;</w:t>
      </w:r>
    </w:p>
    <w:p w:rsidR="004E5404" w:rsidRDefault="00000000">
      <w:pPr>
        <w:pStyle w:val="afff"/>
      </w:pPr>
      <w:r>
        <w:rPr>
          <w:rFonts w:hint="eastAsia"/>
        </w:rPr>
        <w:t xml:space="preserve">import </w:t>
      </w:r>
      <w:proofErr w:type="spellStart"/>
      <w:proofErr w:type="gramStart"/>
      <w:r>
        <w:rPr>
          <w:rFonts w:hint="eastAsia"/>
        </w:rPr>
        <w:t>org.apache</w:t>
      </w:r>
      <w:proofErr w:type="gramEnd"/>
      <w:r>
        <w:rPr>
          <w:rFonts w:hint="eastAsia"/>
        </w:rPr>
        <w:t>.flume.interceptor.Interceptor</w:t>
      </w:r>
      <w:proofErr w:type="spellEnd"/>
      <w:r>
        <w:rPr>
          <w:rFonts w:hint="eastAsia"/>
        </w:rPr>
        <w:t>;</w:t>
      </w:r>
    </w:p>
    <w:p w:rsidR="004E5404" w:rsidRDefault="004E5404">
      <w:pPr>
        <w:pStyle w:val="afff"/>
      </w:pPr>
    </w:p>
    <w:p w:rsidR="004E5404" w:rsidRDefault="00000000">
      <w:pPr>
        <w:pStyle w:val="afff"/>
      </w:pPr>
      <w:r>
        <w:rPr>
          <w:rFonts w:hint="eastAsia"/>
        </w:rPr>
        <w:t xml:space="preserve">import </w:t>
      </w:r>
      <w:proofErr w:type="spellStart"/>
      <w:proofErr w:type="gramStart"/>
      <w:r>
        <w:rPr>
          <w:rFonts w:hint="eastAsia"/>
        </w:rPr>
        <w:t>java.nio.charset</w:t>
      </w:r>
      <w:proofErr w:type="gramEnd"/>
      <w:r>
        <w:rPr>
          <w:rFonts w:hint="eastAsia"/>
        </w:rPr>
        <w:t>.StandardCharsets</w:t>
      </w:r>
      <w:proofErr w:type="spellEnd"/>
      <w:r>
        <w:rPr>
          <w:rFonts w:hint="eastAsia"/>
        </w:rPr>
        <w:t>;</w:t>
      </w:r>
    </w:p>
    <w:p w:rsidR="004E5404" w:rsidRDefault="00000000">
      <w:pPr>
        <w:pStyle w:val="afff"/>
      </w:pPr>
      <w:r>
        <w:rPr>
          <w:rFonts w:hint="eastAsia"/>
        </w:rPr>
        <w:t xml:space="preserve">import </w:t>
      </w:r>
      <w:proofErr w:type="spellStart"/>
      <w:proofErr w:type="gramStart"/>
      <w:r>
        <w:rPr>
          <w:rFonts w:hint="eastAsia"/>
        </w:rPr>
        <w:t>java.util</w:t>
      </w:r>
      <w:proofErr w:type="gramEnd"/>
      <w:r>
        <w:rPr>
          <w:rFonts w:hint="eastAsia"/>
        </w:rPr>
        <w:t>.Iterator</w:t>
      </w:r>
      <w:proofErr w:type="spellEnd"/>
      <w:r>
        <w:rPr>
          <w:rFonts w:hint="eastAsia"/>
        </w:rPr>
        <w:t>;</w:t>
      </w:r>
    </w:p>
    <w:p w:rsidR="004E5404" w:rsidRDefault="00000000">
      <w:pPr>
        <w:pStyle w:val="afff"/>
      </w:pPr>
      <w:r>
        <w:rPr>
          <w:rFonts w:hint="eastAsia"/>
        </w:rPr>
        <w:t xml:space="preserve">import </w:t>
      </w:r>
      <w:proofErr w:type="spellStart"/>
      <w:proofErr w:type="gramStart"/>
      <w:r>
        <w:rPr>
          <w:rFonts w:hint="eastAsia"/>
        </w:rPr>
        <w:t>java.util</w:t>
      </w:r>
      <w:proofErr w:type="gramEnd"/>
      <w:r>
        <w:rPr>
          <w:rFonts w:hint="eastAsia"/>
        </w:rPr>
        <w:t>.List</w:t>
      </w:r>
      <w:proofErr w:type="spellEnd"/>
      <w:r>
        <w:rPr>
          <w:rFonts w:hint="eastAsia"/>
        </w:rPr>
        <w:t>;</w:t>
      </w:r>
    </w:p>
    <w:p w:rsidR="004E5404" w:rsidRDefault="00000000">
      <w:pPr>
        <w:pStyle w:val="afff"/>
      </w:pPr>
      <w:r>
        <w:rPr>
          <w:rFonts w:hint="eastAsia"/>
        </w:rPr>
        <w:t xml:space="preserve">import </w:t>
      </w:r>
      <w:proofErr w:type="spellStart"/>
      <w:proofErr w:type="gramStart"/>
      <w:r>
        <w:rPr>
          <w:rFonts w:hint="eastAsia"/>
        </w:rPr>
        <w:t>java.util</w:t>
      </w:r>
      <w:proofErr w:type="gramEnd"/>
      <w:r>
        <w:rPr>
          <w:rFonts w:hint="eastAsia"/>
        </w:rPr>
        <w:t>.Map</w:t>
      </w:r>
      <w:proofErr w:type="spellEnd"/>
      <w:r>
        <w:rPr>
          <w:rFonts w:hint="eastAsia"/>
        </w:rPr>
        <w:t>;</w:t>
      </w:r>
    </w:p>
    <w:p w:rsidR="004E5404" w:rsidRDefault="004E5404">
      <w:pPr>
        <w:pStyle w:val="afff"/>
      </w:pPr>
    </w:p>
    <w:p w:rsidR="004E5404" w:rsidRDefault="00000000">
      <w:pPr>
        <w:pStyle w:val="afff"/>
      </w:pPr>
      <w:r>
        <w:rPr>
          <w:rFonts w:hint="eastAsia"/>
        </w:rPr>
        <w:t xml:space="preserve">public class </w:t>
      </w:r>
      <w:proofErr w:type="spellStart"/>
      <w:r>
        <w:rPr>
          <w:rFonts w:hint="eastAsia"/>
        </w:rPr>
        <w:t>TimestampInterceptor</w:t>
      </w:r>
      <w:proofErr w:type="spellEnd"/>
      <w:r>
        <w:rPr>
          <w:rFonts w:hint="eastAsia"/>
        </w:rPr>
        <w:t xml:space="preserve"> implements Interceptor {</w:t>
      </w:r>
    </w:p>
    <w:p w:rsidR="004E5404" w:rsidRDefault="00000000">
      <w:pPr>
        <w:pStyle w:val="afff"/>
      </w:pPr>
      <w:r>
        <w:rPr>
          <w:rFonts w:hint="eastAsia"/>
        </w:rPr>
        <w:t xml:space="preserve">    @Override</w:t>
      </w:r>
    </w:p>
    <w:p w:rsidR="004E5404" w:rsidRDefault="00000000">
      <w:pPr>
        <w:pStyle w:val="afff"/>
      </w:pPr>
      <w:r>
        <w:rPr>
          <w:rFonts w:hint="eastAsia"/>
        </w:rPr>
        <w:t xml:space="preserve">    public void </w:t>
      </w:r>
      <w:proofErr w:type="gramStart"/>
      <w:r>
        <w:rPr>
          <w:rFonts w:hint="eastAsia"/>
        </w:rPr>
        <w:t>initialize(</w:t>
      </w:r>
      <w:proofErr w:type="gramEnd"/>
      <w:r>
        <w:rPr>
          <w:rFonts w:hint="eastAsia"/>
        </w:rPr>
        <w:t>) {</w:t>
      </w:r>
    </w:p>
    <w:p w:rsidR="004E5404" w:rsidRDefault="004E5404">
      <w:pPr>
        <w:pStyle w:val="afff"/>
      </w:pPr>
    </w:p>
    <w:p w:rsidR="004E5404" w:rsidRDefault="00000000">
      <w:pPr>
        <w:pStyle w:val="afff"/>
      </w:pPr>
      <w:r>
        <w:rPr>
          <w:rFonts w:hint="eastAsia"/>
        </w:rPr>
        <w:t xml:space="preserve">    }</w:t>
      </w:r>
    </w:p>
    <w:p w:rsidR="004E5404" w:rsidRDefault="004E5404">
      <w:pPr>
        <w:pStyle w:val="afff"/>
      </w:pPr>
    </w:p>
    <w:p w:rsidR="004E5404" w:rsidRDefault="00000000">
      <w:pPr>
        <w:pStyle w:val="afff"/>
      </w:pPr>
      <w:r>
        <w:rPr>
          <w:rFonts w:hint="eastAsia"/>
        </w:rPr>
        <w:t xml:space="preserve">    @Override</w:t>
      </w:r>
    </w:p>
    <w:p w:rsidR="004E5404" w:rsidRDefault="00000000">
      <w:pPr>
        <w:pStyle w:val="afff"/>
      </w:pPr>
      <w:r>
        <w:rPr>
          <w:rFonts w:hint="eastAsia"/>
        </w:rPr>
        <w:t xml:space="preserve">    public Event </w:t>
      </w:r>
      <w:proofErr w:type="gramStart"/>
      <w:r>
        <w:rPr>
          <w:rFonts w:hint="eastAsia"/>
        </w:rPr>
        <w:t>intercept(</w:t>
      </w:r>
      <w:proofErr w:type="gramEnd"/>
      <w:r>
        <w:rPr>
          <w:rFonts w:hint="eastAsia"/>
        </w:rPr>
        <w:t>Event event) {</w:t>
      </w:r>
    </w:p>
    <w:p w:rsidR="004E5404" w:rsidRDefault="00000000">
      <w:pPr>
        <w:pStyle w:val="afff"/>
      </w:pPr>
      <w:r>
        <w:rPr>
          <w:rFonts w:hint="eastAsia"/>
        </w:rPr>
        <w:t xml:space="preserve">        try {</w:t>
      </w:r>
    </w:p>
    <w:p w:rsidR="004E5404" w:rsidRDefault="00000000">
      <w:pPr>
        <w:pStyle w:val="afff"/>
      </w:pPr>
      <w:r>
        <w:rPr>
          <w:rFonts w:hint="eastAsia"/>
        </w:rPr>
        <w:t xml:space="preserve">            // </w:t>
      </w:r>
      <w:r>
        <w:rPr>
          <w:rFonts w:hint="eastAsia"/>
        </w:rPr>
        <w:t>需求</w:t>
      </w:r>
      <w:r>
        <w:rPr>
          <w:rFonts w:hint="eastAsia"/>
        </w:rPr>
        <w:t xml:space="preserve">: </w:t>
      </w:r>
      <w:r>
        <w:rPr>
          <w:rFonts w:hint="eastAsia"/>
        </w:rPr>
        <w:t>将</w:t>
      </w:r>
      <w:r>
        <w:rPr>
          <w:rFonts w:hint="eastAsia"/>
        </w:rPr>
        <w:t>body</w:t>
      </w:r>
      <w:r>
        <w:rPr>
          <w:rFonts w:hint="eastAsia"/>
        </w:rPr>
        <w:t>中的数据时间戳写入到头信息中</w:t>
      </w:r>
      <w:r>
        <w:rPr>
          <w:rFonts w:hint="eastAsia"/>
        </w:rPr>
        <w:t xml:space="preserve">  </w:t>
      </w:r>
      <w:r>
        <w:rPr>
          <w:rFonts w:hint="eastAsia"/>
        </w:rPr>
        <w:t>提供给</w:t>
      </w:r>
      <w:proofErr w:type="spellStart"/>
      <w:r>
        <w:rPr>
          <w:rFonts w:hint="eastAsia"/>
        </w:rPr>
        <w:t>hdfs</w:t>
      </w:r>
      <w:proofErr w:type="spellEnd"/>
      <w:r>
        <w:rPr>
          <w:rFonts w:hint="eastAsia"/>
        </w:rPr>
        <w:t xml:space="preserve"> sink</w:t>
      </w:r>
      <w:r>
        <w:rPr>
          <w:rFonts w:hint="eastAsia"/>
        </w:rPr>
        <w:t>使用</w:t>
      </w:r>
    </w:p>
    <w:p w:rsidR="004E5404" w:rsidRDefault="00000000">
      <w:pPr>
        <w:pStyle w:val="afff"/>
      </w:pPr>
      <w:r>
        <w:rPr>
          <w:rFonts w:hint="eastAsia"/>
        </w:rPr>
        <w:t xml:space="preserve">            // </w:t>
      </w:r>
      <w:r>
        <w:rPr>
          <w:rFonts w:hint="eastAsia"/>
        </w:rPr>
        <w:t>将数据写入到正确的分区中</w:t>
      </w:r>
      <w:r>
        <w:rPr>
          <w:rFonts w:hint="eastAsia"/>
        </w:rPr>
        <w:t xml:space="preserve">  </w:t>
      </w:r>
      <w:r>
        <w:rPr>
          <w:rFonts w:hint="eastAsia"/>
        </w:rPr>
        <w:t>解决数据漂移问题</w:t>
      </w:r>
    </w:p>
    <w:p w:rsidR="004E5404" w:rsidRDefault="00000000">
      <w:pPr>
        <w:pStyle w:val="afff"/>
      </w:pPr>
      <w:r>
        <w:rPr>
          <w:rFonts w:hint="eastAsia"/>
        </w:rPr>
        <w:t xml:space="preserve">            Map&lt;String, String&gt; headers = </w:t>
      </w:r>
      <w:proofErr w:type="spellStart"/>
      <w:proofErr w:type="gramStart"/>
      <w:r>
        <w:rPr>
          <w:rFonts w:hint="eastAsia"/>
        </w:rPr>
        <w:t>event.getHeaders</w:t>
      </w:r>
      <w:proofErr w:type="spellEnd"/>
      <w:proofErr w:type="gramEnd"/>
      <w:r>
        <w:rPr>
          <w:rFonts w:hint="eastAsia"/>
        </w:rPr>
        <w:t>();</w:t>
      </w:r>
    </w:p>
    <w:p w:rsidR="004E5404" w:rsidRDefault="00000000">
      <w:pPr>
        <w:pStyle w:val="afff"/>
      </w:pPr>
      <w:r>
        <w:rPr>
          <w:rFonts w:hint="eastAsia"/>
        </w:rPr>
        <w:t xml:space="preserve">            String log = new String(</w:t>
      </w:r>
      <w:proofErr w:type="spellStart"/>
      <w:proofErr w:type="gramStart"/>
      <w:r>
        <w:rPr>
          <w:rFonts w:hint="eastAsia"/>
        </w:rPr>
        <w:t>event.getBody</w:t>
      </w:r>
      <w:proofErr w:type="spellEnd"/>
      <w:proofErr w:type="gramEnd"/>
      <w:r>
        <w:rPr>
          <w:rFonts w:hint="eastAsia"/>
        </w:rPr>
        <w:t>(), StandardCharsets.UTF_8);</w:t>
      </w:r>
    </w:p>
    <w:p w:rsidR="004E5404" w:rsidRDefault="00000000">
      <w:pPr>
        <w:pStyle w:val="afff"/>
      </w:pPr>
      <w:r>
        <w:rPr>
          <w:rFonts w:hint="eastAsia"/>
        </w:rPr>
        <w:t xml:space="preserve">            </w:t>
      </w:r>
      <w:proofErr w:type="spellStart"/>
      <w:r>
        <w:rPr>
          <w:rFonts w:hint="eastAsia"/>
        </w:rPr>
        <w:t>JsonParser</w:t>
      </w:r>
      <w:proofErr w:type="spellEnd"/>
      <w:r>
        <w:rPr>
          <w:rFonts w:hint="eastAsia"/>
        </w:rPr>
        <w:t xml:space="preserve"> </w:t>
      </w:r>
      <w:proofErr w:type="spellStart"/>
      <w:r>
        <w:rPr>
          <w:rFonts w:hint="eastAsia"/>
        </w:rPr>
        <w:t>jsonParser</w:t>
      </w:r>
      <w:proofErr w:type="spellEnd"/>
      <w:r>
        <w:rPr>
          <w:rFonts w:hint="eastAsia"/>
        </w:rPr>
        <w:t xml:space="preserve"> = new </w:t>
      </w:r>
      <w:proofErr w:type="spellStart"/>
      <w:proofErr w:type="gramStart"/>
      <w:r>
        <w:rPr>
          <w:rFonts w:hint="eastAsia"/>
        </w:rPr>
        <w:t>JsonParser</w:t>
      </w:r>
      <w:proofErr w:type="spellEnd"/>
      <w:r>
        <w:rPr>
          <w:rFonts w:hint="eastAsia"/>
        </w:rPr>
        <w:t>(</w:t>
      </w:r>
      <w:proofErr w:type="gramEnd"/>
      <w:r>
        <w:rPr>
          <w:rFonts w:hint="eastAsia"/>
        </w:rPr>
        <w:t>);</w:t>
      </w:r>
    </w:p>
    <w:p w:rsidR="004E5404" w:rsidRDefault="00000000">
      <w:pPr>
        <w:pStyle w:val="afff"/>
      </w:pPr>
      <w:r>
        <w:rPr>
          <w:rFonts w:hint="eastAsia"/>
        </w:rPr>
        <w:t xml:space="preserve">            </w:t>
      </w:r>
      <w:proofErr w:type="spellStart"/>
      <w:r>
        <w:rPr>
          <w:rFonts w:hint="eastAsia"/>
        </w:rPr>
        <w:t>JsonObject</w:t>
      </w:r>
      <w:proofErr w:type="spellEnd"/>
      <w:r>
        <w:rPr>
          <w:rFonts w:hint="eastAsia"/>
        </w:rPr>
        <w:t xml:space="preserve"> </w:t>
      </w:r>
      <w:proofErr w:type="spellStart"/>
      <w:r>
        <w:rPr>
          <w:rFonts w:hint="eastAsia"/>
        </w:rPr>
        <w:t>jsonObject</w:t>
      </w:r>
      <w:proofErr w:type="spellEnd"/>
      <w:r>
        <w:rPr>
          <w:rFonts w:hint="eastAsia"/>
        </w:rPr>
        <w:t xml:space="preserve"> = </w:t>
      </w:r>
      <w:proofErr w:type="spellStart"/>
      <w:r>
        <w:rPr>
          <w:rFonts w:hint="eastAsia"/>
        </w:rPr>
        <w:t>jsonParser.parse</w:t>
      </w:r>
      <w:proofErr w:type="spellEnd"/>
      <w:r>
        <w:rPr>
          <w:rFonts w:hint="eastAsia"/>
        </w:rPr>
        <w:t>(log</w:t>
      </w:r>
      <w:proofErr w:type="gramStart"/>
      <w:r>
        <w:rPr>
          <w:rFonts w:hint="eastAsia"/>
        </w:rPr>
        <w:t>).</w:t>
      </w:r>
      <w:proofErr w:type="spellStart"/>
      <w:r>
        <w:rPr>
          <w:rFonts w:hint="eastAsia"/>
        </w:rPr>
        <w:t>getAsJsonObject</w:t>
      </w:r>
      <w:proofErr w:type="spellEnd"/>
      <w:proofErr w:type="gramEnd"/>
      <w:r>
        <w:rPr>
          <w:rFonts w:hint="eastAsia"/>
        </w:rPr>
        <w:t>();</w:t>
      </w:r>
    </w:p>
    <w:p w:rsidR="004E5404" w:rsidRDefault="00000000">
      <w:pPr>
        <w:pStyle w:val="afff"/>
      </w:pPr>
      <w:r>
        <w:rPr>
          <w:rFonts w:hint="eastAsia"/>
        </w:rPr>
        <w:t xml:space="preserve">            // </w:t>
      </w:r>
      <w:r>
        <w:rPr>
          <w:rFonts w:hint="eastAsia"/>
        </w:rPr>
        <w:t>提取时间戳</w:t>
      </w:r>
    </w:p>
    <w:p w:rsidR="004E5404" w:rsidRDefault="00000000">
      <w:pPr>
        <w:pStyle w:val="afff"/>
      </w:pPr>
      <w:r>
        <w:rPr>
          <w:rFonts w:hint="eastAsia"/>
        </w:rPr>
        <w:t xml:space="preserve">            String timestamp = </w:t>
      </w:r>
      <w:proofErr w:type="spellStart"/>
      <w:r>
        <w:rPr>
          <w:rFonts w:hint="eastAsia"/>
        </w:rPr>
        <w:t>jsonObject.get</w:t>
      </w:r>
      <w:proofErr w:type="spellEnd"/>
      <w:r>
        <w:rPr>
          <w:rFonts w:hint="eastAsia"/>
        </w:rPr>
        <w:t>("timestamp"</w:t>
      </w:r>
      <w:proofErr w:type="gramStart"/>
      <w:r>
        <w:rPr>
          <w:rFonts w:hint="eastAsia"/>
        </w:rPr>
        <w:t>).</w:t>
      </w:r>
      <w:proofErr w:type="spellStart"/>
      <w:r>
        <w:rPr>
          <w:rFonts w:hint="eastAsia"/>
        </w:rPr>
        <w:t>getAsString</w:t>
      </w:r>
      <w:proofErr w:type="spellEnd"/>
      <w:proofErr w:type="gramEnd"/>
      <w:r>
        <w:rPr>
          <w:rFonts w:hint="eastAsia"/>
        </w:rPr>
        <w:t>();</w:t>
      </w:r>
    </w:p>
    <w:p w:rsidR="004E5404" w:rsidRDefault="004E5404">
      <w:pPr>
        <w:pStyle w:val="afff"/>
      </w:pPr>
    </w:p>
    <w:p w:rsidR="004E5404" w:rsidRDefault="00000000">
      <w:pPr>
        <w:pStyle w:val="afff"/>
      </w:pPr>
      <w:r>
        <w:rPr>
          <w:rFonts w:hint="eastAsia"/>
        </w:rPr>
        <w:t xml:space="preserve">            // </w:t>
      </w:r>
      <w:r>
        <w:rPr>
          <w:rFonts w:hint="eastAsia"/>
        </w:rPr>
        <w:t>写入到</w:t>
      </w:r>
      <w:r>
        <w:rPr>
          <w:rFonts w:hint="eastAsia"/>
        </w:rPr>
        <w:t>header</w:t>
      </w:r>
    </w:p>
    <w:p w:rsidR="004E5404" w:rsidRDefault="00000000">
      <w:pPr>
        <w:pStyle w:val="afff"/>
      </w:pPr>
      <w:r>
        <w:rPr>
          <w:rFonts w:hint="eastAsia"/>
        </w:rPr>
        <w:t xml:space="preserve">            </w:t>
      </w:r>
      <w:proofErr w:type="spellStart"/>
      <w:r>
        <w:rPr>
          <w:rFonts w:hint="eastAsia"/>
        </w:rPr>
        <w:t>headers.put</w:t>
      </w:r>
      <w:proofErr w:type="spellEnd"/>
      <w:r>
        <w:rPr>
          <w:rFonts w:hint="eastAsia"/>
        </w:rPr>
        <w:t>("</w:t>
      </w:r>
      <w:proofErr w:type="spellStart"/>
      <w:r>
        <w:rPr>
          <w:rFonts w:hint="eastAsia"/>
        </w:rPr>
        <w:t>timestamp</w:t>
      </w:r>
      <w:proofErr w:type="gramStart"/>
      <w:r>
        <w:rPr>
          <w:rFonts w:hint="eastAsia"/>
        </w:rPr>
        <w:t>",timestamp</w:t>
      </w:r>
      <w:proofErr w:type="spellEnd"/>
      <w:proofErr w:type="gramEnd"/>
      <w:r>
        <w:rPr>
          <w:rFonts w:hint="eastAsia"/>
        </w:rPr>
        <w:t>);</w:t>
      </w:r>
    </w:p>
    <w:p w:rsidR="004E5404" w:rsidRDefault="004E5404">
      <w:pPr>
        <w:pStyle w:val="afff"/>
      </w:pPr>
    </w:p>
    <w:p w:rsidR="004E5404" w:rsidRDefault="00000000">
      <w:pPr>
        <w:pStyle w:val="afff"/>
      </w:pPr>
      <w:r>
        <w:rPr>
          <w:rFonts w:hint="eastAsia"/>
        </w:rPr>
        <w:t xml:space="preserve">            return event;</w:t>
      </w:r>
    </w:p>
    <w:p w:rsidR="004E5404" w:rsidRDefault="00000000">
      <w:pPr>
        <w:pStyle w:val="afff"/>
      </w:pPr>
      <w:r>
        <w:rPr>
          <w:rFonts w:hint="eastAsia"/>
        </w:rPr>
        <w:t xml:space="preserve">        </w:t>
      </w:r>
      <w:proofErr w:type="gramStart"/>
      <w:r>
        <w:rPr>
          <w:rFonts w:hint="eastAsia"/>
        </w:rPr>
        <w:t>}catch</w:t>
      </w:r>
      <w:proofErr w:type="gramEnd"/>
      <w:r>
        <w:rPr>
          <w:rFonts w:hint="eastAsia"/>
        </w:rPr>
        <w:t xml:space="preserve"> (Exception e){</w:t>
      </w:r>
    </w:p>
    <w:p w:rsidR="004E5404" w:rsidRDefault="00000000">
      <w:pPr>
        <w:pStyle w:val="afff"/>
      </w:pPr>
      <w:r>
        <w:rPr>
          <w:rFonts w:hint="eastAsia"/>
        </w:rPr>
        <w:t xml:space="preserve">            </w:t>
      </w:r>
      <w:proofErr w:type="spellStart"/>
      <w:proofErr w:type="gramStart"/>
      <w:r>
        <w:rPr>
          <w:rFonts w:hint="eastAsia"/>
        </w:rPr>
        <w:t>e.printStackTrace</w:t>
      </w:r>
      <w:proofErr w:type="spellEnd"/>
      <w:proofErr w:type="gramEnd"/>
      <w:r>
        <w:rPr>
          <w:rFonts w:hint="eastAsia"/>
        </w:rPr>
        <w:t>();</w:t>
      </w:r>
    </w:p>
    <w:p w:rsidR="004E5404" w:rsidRDefault="00000000">
      <w:pPr>
        <w:pStyle w:val="afff"/>
      </w:pPr>
      <w:r>
        <w:rPr>
          <w:rFonts w:hint="eastAsia"/>
        </w:rPr>
        <w:t xml:space="preserve">            return null;</w:t>
      </w:r>
    </w:p>
    <w:p w:rsidR="004E5404" w:rsidRDefault="00000000">
      <w:pPr>
        <w:pStyle w:val="afff"/>
      </w:pPr>
      <w:r>
        <w:rPr>
          <w:rFonts w:hint="eastAsia"/>
        </w:rPr>
        <w:t xml:space="preserve">        }</w:t>
      </w:r>
    </w:p>
    <w:p w:rsidR="004E5404" w:rsidRDefault="00000000">
      <w:pPr>
        <w:pStyle w:val="afff"/>
      </w:pPr>
      <w:r>
        <w:rPr>
          <w:rFonts w:hint="eastAsia"/>
        </w:rPr>
        <w:t xml:space="preserve">    }</w:t>
      </w:r>
    </w:p>
    <w:p w:rsidR="004E5404" w:rsidRDefault="004E5404">
      <w:pPr>
        <w:pStyle w:val="afff"/>
      </w:pPr>
    </w:p>
    <w:p w:rsidR="004E5404" w:rsidRDefault="00000000">
      <w:pPr>
        <w:pStyle w:val="afff"/>
      </w:pPr>
      <w:r>
        <w:rPr>
          <w:rFonts w:hint="eastAsia"/>
        </w:rPr>
        <w:t xml:space="preserve">    @Override</w:t>
      </w:r>
    </w:p>
    <w:p w:rsidR="004E5404" w:rsidRDefault="00000000">
      <w:pPr>
        <w:pStyle w:val="afff"/>
      </w:pPr>
      <w:r>
        <w:rPr>
          <w:rFonts w:hint="eastAsia"/>
        </w:rPr>
        <w:t xml:space="preserve">    public List&lt;Event&gt; </w:t>
      </w:r>
      <w:proofErr w:type="gramStart"/>
      <w:r>
        <w:rPr>
          <w:rFonts w:hint="eastAsia"/>
        </w:rPr>
        <w:t>intercept(</w:t>
      </w:r>
      <w:proofErr w:type="gramEnd"/>
      <w:r>
        <w:rPr>
          <w:rFonts w:hint="eastAsia"/>
        </w:rPr>
        <w:t>List&lt;Event&gt; events) {</w:t>
      </w:r>
    </w:p>
    <w:p w:rsidR="004E5404" w:rsidRDefault="00000000">
      <w:pPr>
        <w:pStyle w:val="afff"/>
      </w:pPr>
      <w:r>
        <w:rPr>
          <w:rFonts w:hint="eastAsia"/>
        </w:rPr>
        <w:t xml:space="preserve">        Iterator&lt;Event&gt; iterator = </w:t>
      </w:r>
      <w:proofErr w:type="spellStart"/>
      <w:proofErr w:type="gramStart"/>
      <w:r>
        <w:rPr>
          <w:rFonts w:hint="eastAsia"/>
        </w:rPr>
        <w:t>events.iterator</w:t>
      </w:r>
      <w:proofErr w:type="spellEnd"/>
      <w:proofErr w:type="gramEnd"/>
      <w:r>
        <w:rPr>
          <w:rFonts w:hint="eastAsia"/>
        </w:rPr>
        <w:t>();</w:t>
      </w:r>
    </w:p>
    <w:p w:rsidR="004E5404" w:rsidRDefault="00000000">
      <w:pPr>
        <w:pStyle w:val="afff"/>
      </w:pPr>
      <w:r>
        <w:rPr>
          <w:rFonts w:hint="eastAsia"/>
        </w:rPr>
        <w:t xml:space="preserve">        while (</w:t>
      </w:r>
      <w:proofErr w:type="spellStart"/>
      <w:proofErr w:type="gramStart"/>
      <w:r>
        <w:rPr>
          <w:rFonts w:hint="eastAsia"/>
        </w:rPr>
        <w:t>iterator.hasNext</w:t>
      </w:r>
      <w:proofErr w:type="spellEnd"/>
      <w:proofErr w:type="gramEnd"/>
      <w:r>
        <w:rPr>
          <w:rFonts w:hint="eastAsia"/>
        </w:rPr>
        <w:t>()) {</w:t>
      </w:r>
    </w:p>
    <w:p w:rsidR="004E5404" w:rsidRDefault="00000000">
      <w:pPr>
        <w:pStyle w:val="afff"/>
      </w:pPr>
      <w:r>
        <w:rPr>
          <w:rFonts w:hint="eastAsia"/>
        </w:rPr>
        <w:lastRenderedPageBreak/>
        <w:t xml:space="preserve">            Event next = </w:t>
      </w:r>
      <w:proofErr w:type="spellStart"/>
      <w:proofErr w:type="gramStart"/>
      <w:r>
        <w:rPr>
          <w:rFonts w:hint="eastAsia"/>
        </w:rPr>
        <w:t>iterator.next</w:t>
      </w:r>
      <w:proofErr w:type="spellEnd"/>
      <w:proofErr w:type="gramEnd"/>
      <w:r>
        <w:rPr>
          <w:rFonts w:hint="eastAsia"/>
        </w:rPr>
        <w:t>();</w:t>
      </w:r>
    </w:p>
    <w:p w:rsidR="004E5404" w:rsidRDefault="00000000">
      <w:pPr>
        <w:pStyle w:val="afff"/>
      </w:pPr>
      <w:r>
        <w:rPr>
          <w:rFonts w:hint="eastAsia"/>
        </w:rPr>
        <w:t xml:space="preserve">            if (intercept(next)==null) {</w:t>
      </w:r>
    </w:p>
    <w:p w:rsidR="004E5404" w:rsidRDefault="00000000">
      <w:pPr>
        <w:pStyle w:val="afff"/>
      </w:pPr>
      <w:r>
        <w:rPr>
          <w:rFonts w:hint="eastAsia"/>
        </w:rPr>
        <w:t xml:space="preserve">                </w:t>
      </w:r>
      <w:proofErr w:type="spellStart"/>
      <w:proofErr w:type="gramStart"/>
      <w:r>
        <w:rPr>
          <w:rFonts w:hint="eastAsia"/>
        </w:rPr>
        <w:t>iterator.remove</w:t>
      </w:r>
      <w:proofErr w:type="spellEnd"/>
      <w:proofErr w:type="gramEnd"/>
      <w:r>
        <w:rPr>
          <w:rFonts w:hint="eastAsia"/>
        </w:rPr>
        <w:t>();</w:t>
      </w:r>
    </w:p>
    <w:p w:rsidR="004E5404" w:rsidRDefault="00000000">
      <w:pPr>
        <w:pStyle w:val="afff"/>
      </w:pPr>
      <w:r>
        <w:rPr>
          <w:rFonts w:hint="eastAsia"/>
        </w:rPr>
        <w:t xml:space="preserve">            }</w:t>
      </w:r>
    </w:p>
    <w:p w:rsidR="004E5404" w:rsidRDefault="00000000">
      <w:pPr>
        <w:pStyle w:val="afff"/>
      </w:pPr>
      <w:r>
        <w:rPr>
          <w:rFonts w:hint="eastAsia"/>
        </w:rPr>
        <w:t xml:space="preserve">        }</w:t>
      </w:r>
    </w:p>
    <w:p w:rsidR="004E5404" w:rsidRDefault="00000000">
      <w:pPr>
        <w:pStyle w:val="afff"/>
      </w:pPr>
      <w:r>
        <w:rPr>
          <w:rFonts w:hint="eastAsia"/>
        </w:rPr>
        <w:t xml:space="preserve">        return events;</w:t>
      </w:r>
    </w:p>
    <w:p w:rsidR="004E5404" w:rsidRDefault="00000000">
      <w:pPr>
        <w:pStyle w:val="afff"/>
      </w:pPr>
      <w:r>
        <w:rPr>
          <w:rFonts w:hint="eastAsia"/>
        </w:rPr>
        <w:t xml:space="preserve">    }</w:t>
      </w:r>
    </w:p>
    <w:p w:rsidR="004E5404" w:rsidRDefault="004E5404">
      <w:pPr>
        <w:pStyle w:val="afff"/>
      </w:pPr>
    </w:p>
    <w:p w:rsidR="004E5404" w:rsidRDefault="00000000">
      <w:pPr>
        <w:pStyle w:val="afff"/>
      </w:pPr>
      <w:r>
        <w:rPr>
          <w:rFonts w:hint="eastAsia"/>
        </w:rPr>
        <w:t xml:space="preserve">    @Override</w:t>
      </w:r>
    </w:p>
    <w:p w:rsidR="004E5404" w:rsidRDefault="00000000">
      <w:pPr>
        <w:pStyle w:val="afff"/>
      </w:pPr>
      <w:r>
        <w:rPr>
          <w:rFonts w:hint="eastAsia"/>
        </w:rPr>
        <w:t xml:space="preserve">    public void </w:t>
      </w:r>
      <w:proofErr w:type="gramStart"/>
      <w:r>
        <w:rPr>
          <w:rFonts w:hint="eastAsia"/>
        </w:rPr>
        <w:t>close(</w:t>
      </w:r>
      <w:proofErr w:type="gramEnd"/>
      <w:r>
        <w:rPr>
          <w:rFonts w:hint="eastAsia"/>
        </w:rPr>
        <w:t>) {</w:t>
      </w:r>
    </w:p>
    <w:p w:rsidR="004E5404" w:rsidRDefault="004E5404">
      <w:pPr>
        <w:pStyle w:val="afff"/>
      </w:pPr>
    </w:p>
    <w:p w:rsidR="004E5404" w:rsidRDefault="00000000">
      <w:pPr>
        <w:pStyle w:val="afff"/>
      </w:pPr>
      <w:r>
        <w:rPr>
          <w:rFonts w:hint="eastAsia"/>
        </w:rPr>
        <w:t xml:space="preserve">    }</w:t>
      </w:r>
    </w:p>
    <w:p w:rsidR="004E5404" w:rsidRDefault="004E5404">
      <w:pPr>
        <w:pStyle w:val="afff"/>
      </w:pPr>
    </w:p>
    <w:p w:rsidR="004E5404" w:rsidRDefault="00000000">
      <w:pPr>
        <w:pStyle w:val="afff"/>
      </w:pPr>
      <w:r>
        <w:rPr>
          <w:rFonts w:hint="eastAsia"/>
        </w:rPr>
        <w:t xml:space="preserve">    public static class Builder implements </w:t>
      </w:r>
      <w:proofErr w:type="spellStart"/>
      <w:r>
        <w:rPr>
          <w:rFonts w:hint="eastAsia"/>
        </w:rPr>
        <w:t>Interceptor.Builder</w:t>
      </w:r>
      <w:proofErr w:type="spellEnd"/>
      <w:r>
        <w:rPr>
          <w:rFonts w:hint="eastAsia"/>
        </w:rPr>
        <w:t>{</w:t>
      </w:r>
    </w:p>
    <w:p w:rsidR="004E5404" w:rsidRDefault="004E5404">
      <w:pPr>
        <w:pStyle w:val="afff"/>
      </w:pPr>
    </w:p>
    <w:p w:rsidR="004E5404" w:rsidRDefault="00000000">
      <w:pPr>
        <w:pStyle w:val="afff"/>
      </w:pPr>
      <w:r>
        <w:rPr>
          <w:rFonts w:hint="eastAsia"/>
        </w:rPr>
        <w:t xml:space="preserve">        @Override</w:t>
      </w:r>
    </w:p>
    <w:p w:rsidR="004E5404" w:rsidRDefault="00000000">
      <w:pPr>
        <w:pStyle w:val="afff"/>
      </w:pPr>
      <w:r>
        <w:rPr>
          <w:rFonts w:hint="eastAsia"/>
        </w:rPr>
        <w:t xml:space="preserve">        public Interceptor </w:t>
      </w:r>
      <w:proofErr w:type="gramStart"/>
      <w:r>
        <w:rPr>
          <w:rFonts w:hint="eastAsia"/>
        </w:rPr>
        <w:t>build(</w:t>
      </w:r>
      <w:proofErr w:type="gramEnd"/>
      <w:r>
        <w:rPr>
          <w:rFonts w:hint="eastAsia"/>
        </w:rPr>
        <w:t>) {</w:t>
      </w:r>
    </w:p>
    <w:p w:rsidR="004E5404" w:rsidRDefault="00000000">
      <w:pPr>
        <w:pStyle w:val="afff"/>
      </w:pPr>
      <w:r>
        <w:rPr>
          <w:rFonts w:hint="eastAsia"/>
        </w:rPr>
        <w:t xml:space="preserve">            return new </w:t>
      </w:r>
      <w:proofErr w:type="spellStart"/>
      <w:proofErr w:type="gramStart"/>
      <w:r>
        <w:rPr>
          <w:rFonts w:hint="eastAsia"/>
        </w:rPr>
        <w:t>TimestampInterceptor</w:t>
      </w:r>
      <w:proofErr w:type="spellEnd"/>
      <w:r>
        <w:rPr>
          <w:rFonts w:hint="eastAsia"/>
        </w:rPr>
        <w:t>(</w:t>
      </w:r>
      <w:proofErr w:type="gramEnd"/>
      <w:r>
        <w:rPr>
          <w:rFonts w:hint="eastAsia"/>
        </w:rPr>
        <w:t>);</w:t>
      </w:r>
    </w:p>
    <w:p w:rsidR="004E5404" w:rsidRDefault="00000000">
      <w:pPr>
        <w:pStyle w:val="afff"/>
      </w:pPr>
      <w:r>
        <w:rPr>
          <w:rFonts w:hint="eastAsia"/>
        </w:rPr>
        <w:t xml:space="preserve">        }</w:t>
      </w:r>
    </w:p>
    <w:p w:rsidR="004E5404" w:rsidRDefault="004E5404">
      <w:pPr>
        <w:pStyle w:val="afff"/>
      </w:pPr>
    </w:p>
    <w:p w:rsidR="004E5404" w:rsidRDefault="00000000">
      <w:pPr>
        <w:pStyle w:val="afff"/>
      </w:pPr>
      <w:r>
        <w:rPr>
          <w:rFonts w:hint="eastAsia"/>
        </w:rPr>
        <w:t xml:space="preserve">        @Override</w:t>
      </w:r>
    </w:p>
    <w:p w:rsidR="004E5404" w:rsidRDefault="00000000">
      <w:pPr>
        <w:pStyle w:val="afff"/>
      </w:pPr>
      <w:r>
        <w:rPr>
          <w:rFonts w:hint="eastAsia"/>
        </w:rPr>
        <w:t xml:space="preserve">        public void </w:t>
      </w:r>
      <w:proofErr w:type="gramStart"/>
      <w:r>
        <w:rPr>
          <w:rFonts w:hint="eastAsia"/>
        </w:rPr>
        <w:t>configure(</w:t>
      </w:r>
      <w:proofErr w:type="gramEnd"/>
      <w:r>
        <w:rPr>
          <w:rFonts w:hint="eastAsia"/>
        </w:rPr>
        <w:t>Context context) {</w:t>
      </w:r>
    </w:p>
    <w:p w:rsidR="004E5404" w:rsidRDefault="004E5404">
      <w:pPr>
        <w:pStyle w:val="afff"/>
      </w:pPr>
    </w:p>
    <w:p w:rsidR="004E5404" w:rsidRDefault="00000000">
      <w:pPr>
        <w:pStyle w:val="afff"/>
      </w:pPr>
      <w:r>
        <w:rPr>
          <w:rFonts w:hint="eastAsia"/>
        </w:rPr>
        <w:t xml:space="preserve">        }</w:t>
      </w:r>
    </w:p>
    <w:p w:rsidR="004E5404" w:rsidRDefault="00000000">
      <w:pPr>
        <w:pStyle w:val="afff"/>
      </w:pPr>
      <w:r>
        <w:rPr>
          <w:rFonts w:hint="eastAsia"/>
        </w:rPr>
        <w:t xml:space="preserve">    }</w:t>
      </w:r>
    </w:p>
    <w:p w:rsidR="004E5404" w:rsidRDefault="00000000">
      <w:pPr>
        <w:pStyle w:val="afff"/>
      </w:pPr>
      <w:r>
        <w:rPr>
          <w:rFonts w:hint="eastAsia"/>
        </w:rPr>
        <w:t>}</w:t>
      </w:r>
    </w:p>
    <w:p w:rsidR="004E5404" w:rsidRDefault="00000000">
      <w:pPr>
        <w:pStyle w:val="aff6"/>
      </w:pPr>
      <w:r>
        <w:rPr>
          <w:rFonts w:hint="eastAsia"/>
        </w:rPr>
        <w:t>需要先将打好的包放入到</w:t>
      </w:r>
      <w:r>
        <w:rPr>
          <w:rFonts w:hint="eastAsia"/>
        </w:rPr>
        <w:t>hadoop104</w:t>
      </w:r>
      <w:r>
        <w:rPr>
          <w:rFonts w:hint="eastAsia"/>
        </w:rPr>
        <w:t>的</w:t>
      </w:r>
      <w:r>
        <w:rPr>
          <w:rFonts w:hint="eastAsia"/>
        </w:rPr>
        <w:t>/opt/module/flume/lib</w:t>
      </w:r>
      <w:r>
        <w:rPr>
          <w:rFonts w:hint="eastAsia"/>
        </w:rPr>
        <w:t>文件夹下面。</w:t>
      </w:r>
      <w:r>
        <w:t xml:space="preserve"> </w:t>
      </w:r>
    </w:p>
    <w:p w:rsidR="004E5404" w:rsidRDefault="00000000">
      <w:pPr>
        <w:pStyle w:val="aff2"/>
      </w:pPr>
      <w:r>
        <w:t xml:space="preserve">5.2.3.3 </w:t>
      </w:r>
      <w:r>
        <w:rPr>
          <w:rFonts w:hint="eastAsia"/>
        </w:rPr>
        <w:t>日志消费</w:t>
      </w:r>
      <w:r>
        <w:rPr>
          <w:rFonts w:hint="eastAsia"/>
        </w:rPr>
        <w:t>Flume</w:t>
      </w:r>
      <w:r>
        <w:rPr>
          <w:rFonts w:hint="eastAsia"/>
        </w:rPr>
        <w:t>测试</w:t>
      </w:r>
    </w:p>
    <w:p w:rsidR="004E5404" w:rsidRDefault="00000000">
      <w:pPr>
        <w:pStyle w:val="aff4"/>
      </w:pPr>
      <w:r>
        <w:rPr>
          <w:rFonts w:hint="eastAsia"/>
        </w:rPr>
        <w:t>1</w:t>
      </w:r>
      <w:r>
        <w:rPr>
          <w:rFonts w:hint="eastAsia"/>
        </w:rPr>
        <w:t>）启动</w:t>
      </w:r>
      <w:r>
        <w:rPr>
          <w:rFonts w:hint="eastAsia"/>
        </w:rPr>
        <w:t>Zookeeper</w:t>
      </w:r>
      <w:r>
        <w:rPr>
          <w:rFonts w:hint="eastAsia"/>
        </w:rPr>
        <w:t>、</w:t>
      </w:r>
      <w:r>
        <w:rPr>
          <w:rFonts w:hint="eastAsia"/>
        </w:rPr>
        <w:t>Kafka</w:t>
      </w:r>
      <w:r>
        <w:rPr>
          <w:rFonts w:hint="eastAsia"/>
        </w:rPr>
        <w:t>集群</w:t>
      </w:r>
    </w:p>
    <w:p w:rsidR="004E5404" w:rsidRDefault="00000000">
      <w:pPr>
        <w:pStyle w:val="aff4"/>
      </w:pPr>
      <w:r>
        <w:rPr>
          <w:rFonts w:hint="eastAsia"/>
        </w:rPr>
        <w:t>2</w:t>
      </w:r>
      <w:r>
        <w:rPr>
          <w:rFonts w:hint="eastAsia"/>
        </w:rPr>
        <w:t>）启动日志采集</w:t>
      </w:r>
      <w:r>
        <w:rPr>
          <w:rFonts w:hint="eastAsia"/>
        </w:rPr>
        <w:t>Flume</w:t>
      </w:r>
    </w:p>
    <w:p w:rsidR="004E5404" w:rsidRDefault="00000000">
      <w:pPr>
        <w:pStyle w:val="afff"/>
      </w:pPr>
      <w:r>
        <w:t xml:space="preserve">[atguigu@hadoop102 </w:t>
      </w:r>
      <w:proofErr w:type="gramStart"/>
      <w:r>
        <w:t>~]$</w:t>
      </w:r>
      <w:proofErr w:type="gramEnd"/>
      <w:r>
        <w:t xml:space="preserve"> f1.sh start</w:t>
      </w:r>
    </w:p>
    <w:p w:rsidR="004E5404" w:rsidRDefault="00000000">
      <w:pPr>
        <w:pStyle w:val="aff4"/>
      </w:pPr>
      <w:r>
        <w:rPr>
          <w:rFonts w:hint="eastAsia"/>
        </w:rPr>
        <w:t>3</w:t>
      </w:r>
      <w:r>
        <w:rPr>
          <w:rFonts w:hint="eastAsia"/>
        </w:rPr>
        <w:t>）启动</w:t>
      </w:r>
      <w:r>
        <w:rPr>
          <w:rFonts w:hint="eastAsia"/>
        </w:rPr>
        <w:t>hadoop104</w:t>
      </w:r>
      <w:r>
        <w:rPr>
          <w:rFonts w:hint="eastAsia"/>
        </w:rPr>
        <w:t>的日志消费</w:t>
      </w:r>
      <w:r>
        <w:rPr>
          <w:rFonts w:hint="eastAsia"/>
        </w:rPr>
        <w:t>Flume</w:t>
      </w:r>
    </w:p>
    <w:p w:rsidR="004E5404" w:rsidRDefault="00000000">
      <w:pPr>
        <w:pStyle w:val="afff"/>
      </w:pPr>
      <w:r>
        <w:t xml:space="preserve">[atguigu@hadoop104 </w:t>
      </w:r>
      <w:proofErr w:type="gramStart"/>
      <w:r>
        <w:t>flume]$</w:t>
      </w:r>
      <w:proofErr w:type="gramEnd"/>
      <w:r>
        <w:t xml:space="preserve"> bin/flume-ng agent -n a1 -c conf/ -f job/</w:t>
      </w:r>
      <w:proofErr w:type="spellStart"/>
      <w:r>
        <w:rPr>
          <w:rFonts w:hint="eastAsia"/>
        </w:rPr>
        <w:t>kafka_to_hdfs.conf</w:t>
      </w:r>
      <w:proofErr w:type="spellEnd"/>
      <w:r>
        <w:rPr>
          <w:rFonts w:hint="eastAsia"/>
        </w:rPr>
        <w:t xml:space="preserve"> </w:t>
      </w:r>
    </w:p>
    <w:p w:rsidR="004E5404" w:rsidRDefault="00000000">
      <w:pPr>
        <w:pStyle w:val="aff4"/>
      </w:pPr>
      <w:r>
        <w:rPr>
          <w:rFonts w:hint="eastAsia"/>
        </w:rPr>
        <w:t>4</w:t>
      </w:r>
      <w:r>
        <w:rPr>
          <w:rFonts w:hint="eastAsia"/>
        </w:rPr>
        <w:t>）观察</w:t>
      </w:r>
      <w:r>
        <w:rPr>
          <w:rFonts w:hint="eastAsia"/>
        </w:rPr>
        <w:t>HDFS</w:t>
      </w:r>
      <w:r>
        <w:rPr>
          <w:rFonts w:hint="eastAsia"/>
        </w:rPr>
        <w:t>是否出现数据</w:t>
      </w:r>
    </w:p>
    <w:p w:rsidR="004E5404" w:rsidRDefault="00000000">
      <w:pPr>
        <w:pStyle w:val="aff2"/>
      </w:pPr>
      <w:r>
        <w:t xml:space="preserve">5.2.3.4 </w:t>
      </w:r>
      <w:r>
        <w:rPr>
          <w:rFonts w:hint="eastAsia"/>
        </w:rPr>
        <w:t>日志消费</w:t>
      </w:r>
      <w:r>
        <w:rPr>
          <w:rFonts w:hint="eastAsia"/>
        </w:rPr>
        <w:t>Flume</w:t>
      </w:r>
      <w:r>
        <w:rPr>
          <w:rFonts w:hint="eastAsia"/>
        </w:rPr>
        <w:t>启停脚本</w:t>
      </w:r>
    </w:p>
    <w:p w:rsidR="004E5404" w:rsidRDefault="00000000">
      <w:pPr>
        <w:pStyle w:val="aff6"/>
      </w:pPr>
      <w:r>
        <w:rPr>
          <w:rFonts w:hint="eastAsia"/>
        </w:rPr>
        <w:t>若上述测试通过，为方便，此处创建一个</w:t>
      </w:r>
      <w:r>
        <w:rPr>
          <w:rFonts w:hint="eastAsia"/>
        </w:rPr>
        <w:t>Flume</w:t>
      </w:r>
      <w:r>
        <w:rPr>
          <w:rFonts w:hint="eastAsia"/>
        </w:rPr>
        <w:t>的启停脚本。</w:t>
      </w:r>
    </w:p>
    <w:p w:rsidR="004E5404" w:rsidRDefault="00000000">
      <w:pPr>
        <w:pStyle w:val="aff4"/>
      </w:pPr>
      <w:r>
        <w:rPr>
          <w:rFonts w:hint="eastAsia"/>
        </w:rPr>
        <w:t>1</w:t>
      </w:r>
      <w:r>
        <w:rPr>
          <w:rFonts w:hint="eastAsia"/>
        </w:rPr>
        <w:t>）在</w:t>
      </w:r>
      <w:r>
        <w:rPr>
          <w:rFonts w:hint="eastAsia"/>
        </w:rPr>
        <w:t>hadoop102</w:t>
      </w:r>
      <w:r>
        <w:rPr>
          <w:rFonts w:hint="eastAsia"/>
        </w:rPr>
        <w:t>节点的</w:t>
      </w:r>
      <w:r>
        <w:rPr>
          <w:rFonts w:hint="eastAsia"/>
        </w:rPr>
        <w:t>/home/</w:t>
      </w:r>
      <w:proofErr w:type="spellStart"/>
      <w:r>
        <w:rPr>
          <w:rFonts w:hint="eastAsia"/>
        </w:rPr>
        <w:t>atguigu</w:t>
      </w:r>
      <w:proofErr w:type="spellEnd"/>
      <w:r>
        <w:rPr>
          <w:rFonts w:hint="eastAsia"/>
        </w:rPr>
        <w:t>/bin</w:t>
      </w:r>
      <w:r>
        <w:rPr>
          <w:rFonts w:hint="eastAsia"/>
        </w:rPr>
        <w:t>目录下创建脚本</w:t>
      </w:r>
      <w:r>
        <w:rPr>
          <w:rFonts w:hint="eastAsia"/>
        </w:rPr>
        <w:t>f2.sh</w:t>
      </w:r>
    </w:p>
    <w:p w:rsidR="004E5404" w:rsidRDefault="00000000">
      <w:pPr>
        <w:pStyle w:val="afff"/>
      </w:pPr>
      <w:r>
        <w:t xml:space="preserve">[atguigu@hadoop102 </w:t>
      </w:r>
      <w:proofErr w:type="gramStart"/>
      <w:r>
        <w:t>bin]$</w:t>
      </w:r>
      <w:proofErr w:type="gramEnd"/>
      <w:r>
        <w:t xml:space="preserve"> vim f2.sh</w:t>
      </w:r>
    </w:p>
    <w:p w:rsidR="004E5404" w:rsidRDefault="00000000">
      <w:pPr>
        <w:pStyle w:val="aff6"/>
      </w:pPr>
      <w:r>
        <w:rPr>
          <w:rFonts w:hint="eastAsia"/>
        </w:rPr>
        <w:t>在脚本中填写如下内容</w:t>
      </w:r>
    </w:p>
    <w:p w:rsidR="004E5404" w:rsidRDefault="00000000">
      <w:pPr>
        <w:pStyle w:val="afff"/>
      </w:pPr>
      <w:proofErr w:type="gramStart"/>
      <w:r>
        <w:t>#!/</w:t>
      </w:r>
      <w:proofErr w:type="gramEnd"/>
      <w:r>
        <w:t>bin/bash</w:t>
      </w:r>
    </w:p>
    <w:p w:rsidR="004E5404" w:rsidRDefault="00000000">
      <w:pPr>
        <w:pStyle w:val="afff"/>
      </w:pPr>
      <w:r>
        <w:t>case $1 in</w:t>
      </w:r>
    </w:p>
    <w:p w:rsidR="004E5404" w:rsidRDefault="00000000">
      <w:pPr>
        <w:pStyle w:val="afff"/>
      </w:pPr>
      <w:r>
        <w:rPr>
          <w:rFonts w:hint="eastAsia"/>
        </w:rPr>
        <w:t>"</w:t>
      </w:r>
      <w:r>
        <w:t>start</w:t>
      </w:r>
      <w:r>
        <w:rPr>
          <w:rFonts w:hint="eastAsia"/>
        </w:rPr>
        <w:t>"</w:t>
      </w:r>
      <w:r>
        <w:t>)</w:t>
      </w:r>
    </w:p>
    <w:p w:rsidR="004E5404" w:rsidRDefault="00000000">
      <w:pPr>
        <w:pStyle w:val="afff"/>
      </w:pPr>
      <w:r>
        <w:rPr>
          <w:rFonts w:hint="eastAsia"/>
        </w:rPr>
        <w:t>echo " --------</w:t>
      </w:r>
      <w:r>
        <w:rPr>
          <w:rFonts w:hint="eastAsia"/>
        </w:rPr>
        <w:t>启动</w:t>
      </w:r>
      <w:r>
        <w:rPr>
          <w:rFonts w:hint="eastAsia"/>
        </w:rPr>
        <w:t>hadoop104</w:t>
      </w:r>
      <w:r>
        <w:rPr>
          <w:rFonts w:hint="eastAsia"/>
        </w:rPr>
        <w:t>日志数据</w:t>
      </w:r>
      <w:r>
        <w:rPr>
          <w:rFonts w:hint="eastAsia"/>
        </w:rPr>
        <w:t>flume-------"</w:t>
      </w:r>
    </w:p>
    <w:p w:rsidR="004E5404" w:rsidRDefault="00000000">
      <w:pPr>
        <w:pStyle w:val="afff"/>
      </w:pPr>
      <w:proofErr w:type="spellStart"/>
      <w:r>
        <w:t>ssh</w:t>
      </w:r>
      <w:proofErr w:type="spellEnd"/>
      <w:r>
        <w:t xml:space="preserve"> hadoop104 </w:t>
      </w:r>
      <w:r>
        <w:rPr>
          <w:rFonts w:hint="eastAsia"/>
        </w:rPr>
        <w:t>"</w:t>
      </w:r>
      <w:proofErr w:type="spellStart"/>
      <w:r>
        <w:t>nohup</w:t>
      </w:r>
      <w:proofErr w:type="spellEnd"/>
      <w:r>
        <w:t xml:space="preserve"> /opt/module/flume/bin/flume-ng agent -n a1 -c /opt/module/flume/conf -f /opt/module/flume/job/</w:t>
      </w:r>
      <w:proofErr w:type="spellStart"/>
      <w:r>
        <w:rPr>
          <w:rFonts w:hint="eastAsia"/>
        </w:rPr>
        <w:t>kafka_to_hdfs.conf</w:t>
      </w:r>
      <w:proofErr w:type="spellEnd"/>
      <w:r>
        <w:rPr>
          <w:rFonts w:hint="eastAsia"/>
        </w:rPr>
        <w:t xml:space="preserve"> </w:t>
      </w:r>
      <w:r>
        <w:t>&gt;/dev/null 2&gt;&amp;1 &amp;</w:t>
      </w:r>
      <w:r>
        <w:rPr>
          <w:rFonts w:hint="eastAsia"/>
        </w:rPr>
        <w:t>"</w:t>
      </w:r>
    </w:p>
    <w:p w:rsidR="004E5404" w:rsidRDefault="00000000">
      <w:pPr>
        <w:pStyle w:val="afff"/>
      </w:pPr>
      <w:r>
        <w:lastRenderedPageBreak/>
        <w:t>;;</w:t>
      </w:r>
    </w:p>
    <w:p w:rsidR="004E5404" w:rsidRDefault="00000000">
      <w:pPr>
        <w:pStyle w:val="afff"/>
      </w:pPr>
      <w:r>
        <w:rPr>
          <w:rFonts w:hint="eastAsia"/>
        </w:rPr>
        <w:t>"</w:t>
      </w:r>
      <w:r>
        <w:t>stop</w:t>
      </w:r>
      <w:r>
        <w:rPr>
          <w:rFonts w:hint="eastAsia"/>
        </w:rPr>
        <w:t>"</w:t>
      </w:r>
      <w:r>
        <w:t>)</w:t>
      </w:r>
    </w:p>
    <w:p w:rsidR="004E5404" w:rsidRDefault="00000000">
      <w:pPr>
        <w:pStyle w:val="afff"/>
      </w:pPr>
      <w:r>
        <w:rPr>
          <w:rFonts w:hint="eastAsia"/>
        </w:rPr>
        <w:t>echo " --------</w:t>
      </w:r>
      <w:r>
        <w:rPr>
          <w:rFonts w:hint="eastAsia"/>
        </w:rPr>
        <w:t>停止</w:t>
      </w:r>
      <w:r>
        <w:rPr>
          <w:rFonts w:hint="eastAsia"/>
        </w:rPr>
        <w:t>hadoop104</w:t>
      </w:r>
      <w:r>
        <w:rPr>
          <w:rFonts w:hint="eastAsia"/>
        </w:rPr>
        <w:t>日志数据</w:t>
      </w:r>
      <w:r>
        <w:rPr>
          <w:rFonts w:hint="eastAsia"/>
        </w:rPr>
        <w:t>flume-------"</w:t>
      </w:r>
    </w:p>
    <w:p w:rsidR="004E5404" w:rsidRDefault="00000000">
      <w:pPr>
        <w:pStyle w:val="afff"/>
      </w:pPr>
      <w:proofErr w:type="spellStart"/>
      <w:r>
        <w:t>ssh</w:t>
      </w:r>
      <w:proofErr w:type="spellEnd"/>
      <w:r>
        <w:t xml:space="preserve"> hadoop104 </w:t>
      </w:r>
      <w:r>
        <w:rPr>
          <w:rFonts w:hint="eastAsia"/>
        </w:rPr>
        <w:t>"</w:t>
      </w:r>
      <w:proofErr w:type="spellStart"/>
      <w:r>
        <w:t>ps</w:t>
      </w:r>
      <w:proofErr w:type="spellEnd"/>
      <w:r>
        <w:t xml:space="preserve"> -</w:t>
      </w:r>
      <w:proofErr w:type="spellStart"/>
      <w:r>
        <w:t>ef</w:t>
      </w:r>
      <w:proofErr w:type="spellEnd"/>
      <w:r>
        <w:t xml:space="preserve"> | grep </w:t>
      </w:r>
      <w:proofErr w:type="spellStart"/>
      <w:r>
        <w:t>kafka_to_hdfs</w:t>
      </w:r>
      <w:proofErr w:type="spellEnd"/>
      <w:r>
        <w:rPr>
          <w:rFonts w:hint="eastAsia"/>
        </w:rPr>
        <w:t xml:space="preserve"> </w:t>
      </w:r>
      <w:r>
        <w:t xml:space="preserve">| grep -v grep |awk '{print \$2}' | </w:t>
      </w:r>
      <w:proofErr w:type="spellStart"/>
      <w:r>
        <w:t>xargs</w:t>
      </w:r>
      <w:proofErr w:type="spellEnd"/>
      <w:r>
        <w:t xml:space="preserve"> -n1 kill</w:t>
      </w:r>
      <w:r>
        <w:rPr>
          <w:rFonts w:hint="eastAsia"/>
        </w:rPr>
        <w:t>"</w:t>
      </w:r>
    </w:p>
    <w:p w:rsidR="004E5404" w:rsidRDefault="00000000">
      <w:pPr>
        <w:pStyle w:val="afff"/>
      </w:pPr>
      <w:r>
        <w:t>;;</w:t>
      </w:r>
    </w:p>
    <w:p w:rsidR="004E5404" w:rsidRDefault="00000000">
      <w:pPr>
        <w:pStyle w:val="afff"/>
      </w:pPr>
      <w:proofErr w:type="spellStart"/>
      <w:r>
        <w:t>esac</w:t>
      </w:r>
      <w:proofErr w:type="spellEnd"/>
    </w:p>
    <w:p w:rsidR="004E5404" w:rsidRDefault="00000000">
      <w:pPr>
        <w:pStyle w:val="aff4"/>
      </w:pPr>
      <w:r>
        <w:rPr>
          <w:rFonts w:hint="eastAsia"/>
        </w:rPr>
        <w:t>2</w:t>
      </w:r>
      <w:r>
        <w:rPr>
          <w:rFonts w:hint="eastAsia"/>
        </w:rPr>
        <w:t>）增加脚本执行权限</w:t>
      </w:r>
    </w:p>
    <w:p w:rsidR="004E5404" w:rsidRDefault="00000000">
      <w:pPr>
        <w:pStyle w:val="afff"/>
      </w:pPr>
      <w:r>
        <w:t xml:space="preserve">[atguigu@hadoop102 </w:t>
      </w:r>
      <w:proofErr w:type="gramStart"/>
      <w:r>
        <w:t>bin]$</w:t>
      </w:r>
      <w:proofErr w:type="gramEnd"/>
      <w:r>
        <w:t xml:space="preserve"> </w:t>
      </w:r>
      <w:proofErr w:type="spellStart"/>
      <w:r>
        <w:t>chmod</w:t>
      </w:r>
      <w:proofErr w:type="spellEnd"/>
      <w:r>
        <w:t xml:space="preserve"> </w:t>
      </w:r>
      <w:r>
        <w:rPr>
          <w:rFonts w:hint="eastAsia"/>
        </w:rPr>
        <w:t>+x</w:t>
      </w:r>
      <w:r>
        <w:t xml:space="preserve"> f2.sh</w:t>
      </w:r>
    </w:p>
    <w:p w:rsidR="004E5404" w:rsidRDefault="00000000">
      <w:pPr>
        <w:pStyle w:val="aff4"/>
      </w:pPr>
      <w:r>
        <w:rPr>
          <w:rFonts w:hint="eastAsia"/>
        </w:rPr>
        <w:t>3</w:t>
      </w:r>
      <w:r>
        <w:rPr>
          <w:rFonts w:hint="eastAsia"/>
        </w:rPr>
        <w:t>）</w:t>
      </w:r>
      <w:r>
        <w:rPr>
          <w:rFonts w:hint="eastAsia"/>
        </w:rPr>
        <w:t>f2</w:t>
      </w:r>
      <w:r>
        <w:rPr>
          <w:rFonts w:hint="eastAsia"/>
        </w:rPr>
        <w:t>启动</w:t>
      </w:r>
    </w:p>
    <w:p w:rsidR="004E5404" w:rsidRDefault="00000000">
      <w:pPr>
        <w:pStyle w:val="afff"/>
      </w:pPr>
      <w:r>
        <w:t xml:space="preserve">[atguigu@hadoop102 </w:t>
      </w:r>
      <w:proofErr w:type="gramStart"/>
      <w:r>
        <w:t>module]$</w:t>
      </w:r>
      <w:proofErr w:type="gramEnd"/>
      <w:r>
        <w:t xml:space="preserve"> f2.sh start</w:t>
      </w:r>
    </w:p>
    <w:p w:rsidR="004E5404" w:rsidRDefault="00000000">
      <w:pPr>
        <w:pStyle w:val="aff4"/>
      </w:pPr>
      <w:r>
        <w:rPr>
          <w:rFonts w:hint="eastAsia"/>
        </w:rPr>
        <w:t>4</w:t>
      </w:r>
      <w:r>
        <w:rPr>
          <w:rFonts w:hint="eastAsia"/>
        </w:rPr>
        <w:t>）</w:t>
      </w:r>
      <w:r>
        <w:rPr>
          <w:rFonts w:hint="eastAsia"/>
        </w:rPr>
        <w:t>f2</w:t>
      </w:r>
      <w:r>
        <w:rPr>
          <w:rFonts w:hint="eastAsia"/>
        </w:rPr>
        <w:t>停止</w:t>
      </w:r>
    </w:p>
    <w:p w:rsidR="004E5404" w:rsidRDefault="00000000">
      <w:pPr>
        <w:pStyle w:val="afff"/>
      </w:pPr>
      <w:r>
        <w:t xml:space="preserve">[atguigu@hadoop102 </w:t>
      </w:r>
      <w:proofErr w:type="gramStart"/>
      <w:r>
        <w:t>module]$</w:t>
      </w:r>
      <w:proofErr w:type="gramEnd"/>
      <w:r>
        <w:t xml:space="preserve"> f2.sh stop</w:t>
      </w:r>
    </w:p>
    <w:p w:rsidR="004E5404" w:rsidRDefault="00000000">
      <w:pPr>
        <w:pStyle w:val="afe"/>
      </w:pPr>
      <w:r>
        <w:rPr>
          <w:rFonts w:hint="eastAsia"/>
        </w:rPr>
        <w:t>5</w:t>
      </w:r>
      <w:r>
        <w:t xml:space="preserve">.3 </w:t>
      </w:r>
      <w:r>
        <w:rPr>
          <w:rFonts w:hint="eastAsia"/>
        </w:rPr>
        <w:t>维度数据采集</w:t>
      </w:r>
    </w:p>
    <w:p w:rsidR="004E5404" w:rsidRDefault="00000000">
      <w:pPr>
        <w:pStyle w:val="aff6"/>
      </w:pPr>
      <w:r>
        <w:rPr>
          <w:rFonts w:hint="eastAsia"/>
        </w:rPr>
        <w:t>该项目只有一张维度表格需要同步到</w:t>
      </w:r>
      <w:r>
        <w:rPr>
          <w:rFonts w:hint="eastAsia"/>
        </w:rPr>
        <w:t>HDFS</w:t>
      </w:r>
      <w:r>
        <w:rPr>
          <w:rFonts w:hint="eastAsia"/>
        </w:rPr>
        <w:t>，即</w:t>
      </w:r>
      <w:r>
        <w:rPr>
          <w:rFonts w:hint="eastAsia"/>
        </w:rPr>
        <w:t>MySQL</w:t>
      </w:r>
      <w:r>
        <w:rPr>
          <w:rFonts w:hint="eastAsia"/>
        </w:rPr>
        <w:t>中的</w:t>
      </w:r>
      <w:proofErr w:type="spellStart"/>
      <w:r>
        <w:rPr>
          <w:rFonts w:hint="eastAsia"/>
        </w:rPr>
        <w:t>car</w:t>
      </w:r>
      <w:r>
        <w:t>_data.car_info</w:t>
      </w:r>
      <w:proofErr w:type="spellEnd"/>
      <w:r>
        <w:rPr>
          <w:rFonts w:hint="eastAsia"/>
        </w:rPr>
        <w:t>表。</w:t>
      </w:r>
    </w:p>
    <w:p w:rsidR="004E5404" w:rsidRDefault="00000000">
      <w:pPr>
        <w:pStyle w:val="aff0"/>
      </w:pPr>
      <w:r>
        <w:t xml:space="preserve">5.3.1 </w:t>
      </w:r>
      <w:r>
        <w:rPr>
          <w:rFonts w:hint="eastAsia"/>
        </w:rPr>
        <w:t>数据同步策略概述</w:t>
      </w:r>
    </w:p>
    <w:p w:rsidR="004E5404" w:rsidRDefault="00000000">
      <w:pPr>
        <w:pStyle w:val="aff6"/>
      </w:pPr>
      <w:r>
        <w:rPr>
          <w:rFonts w:hint="eastAsia"/>
        </w:rPr>
        <w:t>业务数据是数据仓库的重要数据来源，我们需要每日定时从业务数据库中抽取数据，传输到数据仓库中，之后再对数据进行分析统计。</w:t>
      </w:r>
    </w:p>
    <w:p w:rsidR="004E5404" w:rsidRDefault="00000000">
      <w:pPr>
        <w:pStyle w:val="aff6"/>
      </w:pPr>
      <w:r>
        <w:rPr>
          <w:rFonts w:hint="eastAsia"/>
        </w:rPr>
        <w:t>为保证统计结果的正确性，需要保证数据仓库中的数据与业务数据库是同步的，</w:t>
      </w:r>
      <w:proofErr w:type="gramStart"/>
      <w:r>
        <w:rPr>
          <w:rFonts w:hint="eastAsia"/>
        </w:rPr>
        <w:t>离线数仓</w:t>
      </w:r>
      <w:proofErr w:type="gramEnd"/>
      <w:r>
        <w:rPr>
          <w:rFonts w:hint="eastAsia"/>
        </w:rPr>
        <w:t>的计算周期通常为天，所以数据同步周期也通常为天，即每天同步一次即可。</w:t>
      </w:r>
    </w:p>
    <w:p w:rsidR="004E5404" w:rsidRDefault="00000000">
      <w:pPr>
        <w:pStyle w:val="aff6"/>
      </w:pPr>
      <w:r>
        <w:rPr>
          <w:rFonts w:hint="eastAsia"/>
        </w:rPr>
        <w:t>数据的同步策略有全量同步和增量同步。</w:t>
      </w:r>
    </w:p>
    <w:p w:rsidR="004E5404" w:rsidRDefault="00000000">
      <w:pPr>
        <w:pStyle w:val="aff6"/>
      </w:pPr>
      <w:r>
        <w:rPr>
          <w:rFonts w:hint="eastAsia"/>
        </w:rPr>
        <w:t>全量同步，就是每天都将业务数据库中的全部数据同步一份到数据仓库，这是保证两侧数据同步的最简单的方式。</w:t>
      </w:r>
    </w:p>
    <w:p w:rsidR="004E5404" w:rsidRDefault="00000000">
      <w:pPr>
        <w:pStyle w:val="affd"/>
      </w:pPr>
      <w:r>
        <w:object w:dxaOrig="8280" w:dyaOrig="4688">
          <v:shape id="_x0000_i1043" type="#_x0000_t75" style="width:414.35pt;height:234.35pt" o:ole="">
            <v:imagedata r:id="rId51" o:title=""/>
          </v:shape>
          <o:OLEObject Type="Embed" ProgID="PowerPoint.Show.12" ShapeID="_x0000_i1043" DrawAspect="Content" ObjectID="_1748414513" r:id="rId52"/>
        </w:object>
      </w:r>
    </w:p>
    <w:p w:rsidR="004E5404" w:rsidRDefault="00000000">
      <w:pPr>
        <w:pStyle w:val="aff6"/>
      </w:pPr>
      <w:r>
        <w:rPr>
          <w:rFonts w:hint="eastAsia"/>
        </w:rPr>
        <w:lastRenderedPageBreak/>
        <w:t>增量同步，就是每天只将业务数据中的新增及变化数据同步到数据仓库。采用每日增量同步的表，通常需要在首日先进行一次全量同步。</w:t>
      </w:r>
    </w:p>
    <w:p w:rsidR="004E5404" w:rsidRDefault="00000000">
      <w:pPr>
        <w:pStyle w:val="affd"/>
      </w:pPr>
      <w:r>
        <w:object w:dxaOrig="8310" w:dyaOrig="4687">
          <v:shape id="_x0000_i1044" type="#_x0000_t75" style="width:415.7pt;height:234.35pt" o:ole="">
            <v:imagedata r:id="rId53" o:title=""/>
          </v:shape>
          <o:OLEObject Type="Embed" ProgID="PowerPoint.Show.12" ShapeID="_x0000_i1044" DrawAspect="Content" ObjectID="_1748414514" r:id="rId54"/>
        </w:object>
      </w:r>
    </w:p>
    <w:p w:rsidR="004E5404" w:rsidRDefault="00000000">
      <w:pPr>
        <w:pStyle w:val="aff0"/>
      </w:pPr>
      <w:r>
        <w:t xml:space="preserve">5.3.2 </w:t>
      </w:r>
      <w:r>
        <w:rPr>
          <w:rFonts w:hint="eastAsia"/>
        </w:rPr>
        <w:t>数据同步策略选择</w:t>
      </w:r>
    </w:p>
    <w:p w:rsidR="004E5404" w:rsidRDefault="00000000">
      <w:pPr>
        <w:pStyle w:val="aff6"/>
      </w:pPr>
      <w:r>
        <w:rPr>
          <w:rFonts w:hint="eastAsia"/>
        </w:rPr>
        <w:t>两种策略都能保证数据仓库和业务数据库的数据同步，那应该如何选择呢？下面对两种策略进行简要对比。</w:t>
      </w:r>
    </w:p>
    <w:tbl>
      <w:tblPr>
        <w:tblStyle w:val="110"/>
        <w:tblW w:w="8359" w:type="dxa"/>
        <w:tblLook w:val="04A0" w:firstRow="1" w:lastRow="0" w:firstColumn="1" w:lastColumn="0" w:noHBand="0" w:noVBand="1"/>
      </w:tblPr>
      <w:tblGrid>
        <w:gridCol w:w="1236"/>
        <w:gridCol w:w="3154"/>
        <w:gridCol w:w="3969"/>
      </w:tblGrid>
      <w:tr w:rsidR="004E5404" w:rsidTr="004E54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rsidR="004E5404" w:rsidRDefault="00000000">
            <w:pPr>
              <w:pStyle w:val="-"/>
            </w:pPr>
            <w:r>
              <w:rPr>
                <w:rFonts w:hint="eastAsia"/>
              </w:rPr>
              <w:t>同步策略</w:t>
            </w:r>
          </w:p>
        </w:tc>
        <w:tc>
          <w:tcPr>
            <w:tcW w:w="3154"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pPr>
            <w:r>
              <w:rPr>
                <w:rFonts w:hint="eastAsia"/>
              </w:rPr>
              <w:t>优点</w:t>
            </w:r>
          </w:p>
        </w:tc>
        <w:tc>
          <w:tcPr>
            <w:tcW w:w="3969" w:type="dxa"/>
          </w:tcPr>
          <w:p w:rsidR="004E5404" w:rsidRDefault="00000000">
            <w:pPr>
              <w:pStyle w:val="-"/>
              <w:cnfStyle w:val="100000000000" w:firstRow="1" w:lastRow="0" w:firstColumn="0" w:lastColumn="0" w:oddVBand="0" w:evenVBand="0" w:oddHBand="0" w:evenHBand="0" w:firstRowFirstColumn="0" w:firstRowLastColumn="0" w:lastRowFirstColumn="0" w:lastRowLastColumn="0"/>
            </w:pPr>
            <w:r>
              <w:rPr>
                <w:rFonts w:hint="eastAsia"/>
              </w:rPr>
              <w:t>缺点</w:t>
            </w:r>
          </w:p>
        </w:tc>
      </w:tr>
      <w:tr w:rsidR="004E5404" w:rsidTr="004E5404">
        <w:tc>
          <w:tcPr>
            <w:cnfStyle w:val="001000000000" w:firstRow="0" w:lastRow="0" w:firstColumn="1" w:lastColumn="0" w:oddVBand="0" w:evenVBand="0" w:oddHBand="0" w:evenHBand="0" w:firstRowFirstColumn="0" w:firstRowLastColumn="0" w:lastRowFirstColumn="0" w:lastRowLastColumn="0"/>
            <w:tcW w:w="1236" w:type="dxa"/>
            <w:shd w:val="clear" w:color="auto" w:fill="F2F2F2" w:themeFill="background1" w:themeFillShade="F2"/>
          </w:tcPr>
          <w:p w:rsidR="004E5404" w:rsidRDefault="00000000">
            <w:pPr>
              <w:pStyle w:val="-"/>
            </w:pPr>
            <w:r>
              <w:rPr>
                <w:rFonts w:hint="eastAsia"/>
              </w:rPr>
              <w:t>全量同步</w:t>
            </w:r>
          </w:p>
        </w:tc>
        <w:tc>
          <w:tcPr>
            <w:tcW w:w="3154" w:type="dxa"/>
            <w:shd w:val="clear" w:color="auto" w:fill="F2F2F2" w:themeFill="background1" w:themeFillShade="F2"/>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逻辑简单</w:t>
            </w:r>
          </w:p>
        </w:tc>
        <w:tc>
          <w:tcPr>
            <w:tcW w:w="3969" w:type="dxa"/>
            <w:shd w:val="clear" w:color="auto" w:fill="F2F2F2" w:themeFill="background1" w:themeFillShade="F2"/>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在某些情况下效率较低。例如某张表数据量较大，但是每天数据的变化比例很低，若对其采用每日全量同步，则会重复同步和存储大量相同的数据。</w:t>
            </w:r>
          </w:p>
        </w:tc>
      </w:tr>
      <w:tr w:rsidR="004E5404" w:rsidTr="004E5404">
        <w:tc>
          <w:tcPr>
            <w:cnfStyle w:val="001000000000" w:firstRow="0" w:lastRow="0" w:firstColumn="1" w:lastColumn="0" w:oddVBand="0" w:evenVBand="0" w:oddHBand="0" w:evenHBand="0" w:firstRowFirstColumn="0" w:firstRowLastColumn="0" w:lastRowFirstColumn="0" w:lastRowLastColumn="0"/>
            <w:tcW w:w="1236" w:type="dxa"/>
          </w:tcPr>
          <w:p w:rsidR="004E5404" w:rsidRDefault="00000000">
            <w:pPr>
              <w:pStyle w:val="-"/>
            </w:pPr>
            <w:r>
              <w:rPr>
                <w:rFonts w:hint="eastAsia"/>
              </w:rPr>
              <w:t>增量同步</w:t>
            </w:r>
          </w:p>
        </w:tc>
        <w:tc>
          <w:tcPr>
            <w:tcW w:w="3154"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效率高，无需同步和存储重复数据</w:t>
            </w:r>
          </w:p>
        </w:tc>
        <w:tc>
          <w:tcPr>
            <w:tcW w:w="3969" w:type="dxa"/>
          </w:tcPr>
          <w:p w:rsidR="004E5404" w:rsidRDefault="00000000">
            <w:pPr>
              <w:pStyle w:val="-"/>
              <w:cnfStyle w:val="000000000000" w:firstRow="0" w:lastRow="0" w:firstColumn="0" w:lastColumn="0" w:oddVBand="0" w:evenVBand="0" w:oddHBand="0" w:evenHBand="0" w:firstRowFirstColumn="0" w:firstRowLastColumn="0" w:lastRowFirstColumn="0" w:lastRowLastColumn="0"/>
            </w:pPr>
            <w:r>
              <w:rPr>
                <w:rFonts w:hint="eastAsia"/>
              </w:rPr>
              <w:t>逻辑复杂，需要将每日的新增及变化数据同原来的数据进行整合，才能使用</w:t>
            </w:r>
          </w:p>
        </w:tc>
      </w:tr>
    </w:tbl>
    <w:p w:rsidR="004E5404" w:rsidRDefault="00000000">
      <w:pPr>
        <w:pStyle w:val="aff6"/>
      </w:pPr>
      <w:r>
        <w:rPr>
          <w:rFonts w:hint="eastAsia"/>
        </w:rPr>
        <w:t>根据上述对比，可以得出以下结论：</w:t>
      </w:r>
    </w:p>
    <w:p w:rsidR="004E5404" w:rsidRDefault="00000000">
      <w:pPr>
        <w:pStyle w:val="aff6"/>
      </w:pPr>
      <w:r>
        <w:rPr>
          <w:rFonts w:hint="eastAsia"/>
        </w:rPr>
        <w:t>通常情况，业务表数据量比较大，优先考虑增量，数据量比较小，优先</w:t>
      </w:r>
      <w:proofErr w:type="gramStart"/>
      <w:r>
        <w:rPr>
          <w:rFonts w:hint="eastAsia"/>
        </w:rPr>
        <w:t>考虑全</w:t>
      </w:r>
      <w:proofErr w:type="gramEnd"/>
      <w:r>
        <w:rPr>
          <w:rFonts w:hint="eastAsia"/>
        </w:rPr>
        <w:t>量；具体选择</w:t>
      </w:r>
      <w:proofErr w:type="gramStart"/>
      <w:r>
        <w:rPr>
          <w:rFonts w:hint="eastAsia"/>
        </w:rPr>
        <w:t>由数仓模型</w:t>
      </w:r>
      <w:proofErr w:type="gramEnd"/>
      <w:r>
        <w:rPr>
          <w:rFonts w:hint="eastAsia"/>
        </w:rPr>
        <w:t>决定，此处暂不详解。</w:t>
      </w:r>
      <w:r>
        <w:t xml:space="preserve"> </w:t>
      </w:r>
    </w:p>
    <w:p w:rsidR="004E5404" w:rsidRDefault="00000000">
      <w:pPr>
        <w:pStyle w:val="aff6"/>
      </w:pPr>
      <w:r>
        <w:rPr>
          <w:rFonts w:hint="eastAsia"/>
        </w:rPr>
        <w:t>对于当前的项目，由于车辆数据</w:t>
      </w:r>
      <w:proofErr w:type="gramStart"/>
      <w:r>
        <w:rPr>
          <w:rFonts w:hint="eastAsia"/>
        </w:rPr>
        <w:t>维度表的</w:t>
      </w:r>
      <w:proofErr w:type="gramEnd"/>
      <w:r>
        <w:rPr>
          <w:rFonts w:hint="eastAsia"/>
        </w:rPr>
        <w:t>规模不大，我们可以直接采取每天同步全量数据的策略。</w:t>
      </w:r>
    </w:p>
    <w:p w:rsidR="004E5404" w:rsidRDefault="00000000">
      <w:pPr>
        <w:pStyle w:val="aff0"/>
      </w:pPr>
      <w:r>
        <w:rPr>
          <w:rFonts w:hint="eastAsia"/>
        </w:rPr>
        <w:lastRenderedPageBreak/>
        <w:t>5</w:t>
      </w:r>
      <w:r>
        <w:t xml:space="preserve">.3.3 </w:t>
      </w:r>
      <w:r>
        <w:rPr>
          <w:rFonts w:hint="eastAsia"/>
        </w:rPr>
        <w:t>全量表数据同步</w:t>
      </w:r>
    </w:p>
    <w:p w:rsidR="004E5404" w:rsidRDefault="00000000">
      <w:pPr>
        <w:pStyle w:val="aff2"/>
      </w:pPr>
      <w:r>
        <w:t xml:space="preserve">5.3.3.1 </w:t>
      </w:r>
      <w:r>
        <w:rPr>
          <w:rFonts w:hint="eastAsia"/>
        </w:rPr>
        <w:t>数据同步工具</w:t>
      </w:r>
      <w:proofErr w:type="spellStart"/>
      <w:r>
        <w:rPr>
          <w:rFonts w:hint="eastAsia"/>
        </w:rPr>
        <w:t>DataX</w:t>
      </w:r>
      <w:proofErr w:type="spellEnd"/>
      <w:r>
        <w:rPr>
          <w:rFonts w:hint="eastAsia"/>
        </w:rPr>
        <w:t>部署</w:t>
      </w:r>
    </w:p>
    <w:bookmarkStart w:id="14" w:name="_MON_1695839776"/>
    <w:bookmarkEnd w:id="14"/>
    <w:p w:rsidR="004E5404" w:rsidRDefault="00000000">
      <w:pPr>
        <w:pStyle w:val="affd"/>
      </w:pPr>
      <w:r>
        <w:object w:dxaOrig="1545" w:dyaOrig="1118">
          <v:shape id="_x0000_i1045" type="#_x0000_t75" style="width:77.45pt;height:55.7pt" o:ole="">
            <v:imagedata r:id="rId55" o:title=""/>
          </v:shape>
          <o:OLEObject Type="Embed" ProgID="Word.Document.12" ShapeID="_x0000_i1045" DrawAspect="Icon" ObjectID="_1748414515" r:id="rId56"/>
        </w:object>
      </w:r>
    </w:p>
    <w:p w:rsidR="004E5404" w:rsidRDefault="00000000">
      <w:pPr>
        <w:pStyle w:val="aff2"/>
      </w:pPr>
      <w:r>
        <w:t>5.3.3</w:t>
      </w:r>
      <w:r>
        <w:rPr>
          <w:rFonts w:hint="eastAsia"/>
        </w:rPr>
        <w:t>.2</w:t>
      </w:r>
      <w:r>
        <w:t xml:space="preserve"> </w:t>
      </w:r>
      <w:r>
        <w:rPr>
          <w:rFonts w:hint="eastAsia"/>
        </w:rPr>
        <w:t>数据通道</w:t>
      </w:r>
    </w:p>
    <w:p w:rsidR="004E5404" w:rsidRDefault="00000000">
      <w:pPr>
        <w:pStyle w:val="aff6"/>
      </w:pPr>
      <w:r>
        <w:rPr>
          <w:rFonts w:hint="eastAsia"/>
        </w:rPr>
        <w:t>全量表数据由</w:t>
      </w:r>
      <w:proofErr w:type="spellStart"/>
      <w:r>
        <w:rPr>
          <w:rFonts w:hint="eastAsia"/>
        </w:rPr>
        <w:t>DataX</w:t>
      </w:r>
      <w:proofErr w:type="spellEnd"/>
      <w:r>
        <w:rPr>
          <w:rFonts w:hint="eastAsia"/>
        </w:rPr>
        <w:t>从</w:t>
      </w:r>
      <w:r>
        <w:rPr>
          <w:rFonts w:hint="eastAsia"/>
        </w:rPr>
        <w:t>MySQL</w:t>
      </w:r>
      <w:r>
        <w:rPr>
          <w:rFonts w:hint="eastAsia"/>
        </w:rPr>
        <w:t>业务数据库直接同步到</w:t>
      </w:r>
      <w:r>
        <w:rPr>
          <w:rFonts w:hint="eastAsia"/>
        </w:rPr>
        <w:t>HDFS</w:t>
      </w:r>
      <w:r>
        <w:rPr>
          <w:rFonts w:hint="eastAsia"/>
        </w:rPr>
        <w:t>，具体数据流</w:t>
      </w:r>
      <w:proofErr w:type="gramStart"/>
      <w:r>
        <w:rPr>
          <w:rFonts w:hint="eastAsia"/>
        </w:rPr>
        <w:t>向如下</w:t>
      </w:r>
      <w:proofErr w:type="gramEnd"/>
      <w:r>
        <w:rPr>
          <w:rFonts w:hint="eastAsia"/>
        </w:rPr>
        <w:t>图所示。</w:t>
      </w:r>
    </w:p>
    <w:p w:rsidR="004E5404" w:rsidRDefault="00000000">
      <w:pPr>
        <w:pStyle w:val="affd"/>
      </w:pPr>
      <w:r>
        <w:object w:dxaOrig="8351" w:dyaOrig="4683">
          <v:shape id="_x0000_i1046" type="#_x0000_t75" style="width:417.75pt;height:234.35pt" o:ole="">
            <v:imagedata r:id="rId57" o:title=""/>
          </v:shape>
          <o:OLEObject Type="Embed" ProgID="PowerPoint.Show.12" ShapeID="_x0000_i1046" DrawAspect="Content" ObjectID="_1748414516" r:id="rId58"/>
        </w:object>
      </w:r>
    </w:p>
    <w:p w:rsidR="004E5404" w:rsidRDefault="00000000">
      <w:pPr>
        <w:pStyle w:val="aff2"/>
      </w:pPr>
      <w:r>
        <w:rPr>
          <w:rFonts w:hint="eastAsia"/>
        </w:rPr>
        <w:t>5</w:t>
      </w:r>
      <w:r>
        <w:t xml:space="preserve">.3.3.3 </w:t>
      </w:r>
      <w:proofErr w:type="spellStart"/>
      <w:r>
        <w:rPr>
          <w:rFonts w:hint="eastAsia"/>
        </w:rPr>
        <w:t>Data</w:t>
      </w:r>
      <w:r>
        <w:t>X</w:t>
      </w:r>
      <w:proofErr w:type="spellEnd"/>
      <w:r>
        <w:rPr>
          <w:rFonts w:hint="eastAsia"/>
        </w:rPr>
        <w:t>配置文件</w:t>
      </w:r>
    </w:p>
    <w:p w:rsidR="004E5404" w:rsidRDefault="00000000">
      <w:pPr>
        <w:pStyle w:val="aff6"/>
      </w:pPr>
      <w:r>
        <w:rPr>
          <w:rFonts w:hint="eastAsia"/>
        </w:rPr>
        <w:t>我们只有一张维度数据表需要从</w:t>
      </w:r>
      <w:r>
        <w:rPr>
          <w:rFonts w:hint="eastAsia"/>
        </w:rPr>
        <w:t>MySQL</w:t>
      </w:r>
      <w:r>
        <w:rPr>
          <w:rFonts w:hint="eastAsia"/>
        </w:rPr>
        <w:t>中导入到</w:t>
      </w:r>
      <w:r>
        <w:rPr>
          <w:rFonts w:hint="eastAsia"/>
        </w:rPr>
        <w:t>HDFS</w:t>
      </w:r>
      <w:r>
        <w:rPr>
          <w:rFonts w:hint="eastAsia"/>
        </w:rPr>
        <w:t>，配置文件如下：</w:t>
      </w:r>
    </w:p>
    <w:p w:rsidR="004E5404" w:rsidRDefault="00000000">
      <w:pPr>
        <w:pStyle w:val="afff"/>
      </w:pPr>
      <w:r>
        <w:t>{</w:t>
      </w:r>
    </w:p>
    <w:p w:rsidR="004E5404" w:rsidRDefault="00000000">
      <w:pPr>
        <w:pStyle w:val="afff"/>
      </w:pPr>
      <w:r>
        <w:t xml:space="preserve">    "job": {</w:t>
      </w:r>
    </w:p>
    <w:p w:rsidR="004E5404" w:rsidRDefault="00000000">
      <w:pPr>
        <w:pStyle w:val="afff"/>
      </w:pPr>
      <w:r>
        <w:t xml:space="preserve">        "content": [</w:t>
      </w:r>
    </w:p>
    <w:p w:rsidR="004E5404" w:rsidRDefault="00000000">
      <w:pPr>
        <w:pStyle w:val="afff"/>
      </w:pPr>
      <w:r>
        <w:t xml:space="preserve">            {</w:t>
      </w:r>
    </w:p>
    <w:p w:rsidR="004E5404" w:rsidRDefault="00000000">
      <w:pPr>
        <w:pStyle w:val="afff"/>
      </w:pPr>
      <w:r>
        <w:t xml:space="preserve">                "reader": {</w:t>
      </w:r>
    </w:p>
    <w:p w:rsidR="004E5404" w:rsidRDefault="00000000">
      <w:pPr>
        <w:pStyle w:val="afff"/>
      </w:pPr>
      <w:r>
        <w:t xml:space="preserve">                    "name": "</w:t>
      </w:r>
      <w:proofErr w:type="spellStart"/>
      <w:r>
        <w:t>mysqlreader</w:t>
      </w:r>
      <w:proofErr w:type="spellEnd"/>
      <w:r>
        <w:t>",</w:t>
      </w:r>
    </w:p>
    <w:p w:rsidR="004E5404" w:rsidRDefault="00000000">
      <w:pPr>
        <w:pStyle w:val="afff"/>
      </w:pPr>
      <w:r>
        <w:t xml:space="preserve">                    "parameter": {</w:t>
      </w:r>
    </w:p>
    <w:p w:rsidR="004E5404" w:rsidRDefault="00000000">
      <w:pPr>
        <w:pStyle w:val="afff"/>
      </w:pPr>
      <w:r>
        <w:t xml:space="preserve">                        "column": [</w:t>
      </w:r>
    </w:p>
    <w:p w:rsidR="004E5404" w:rsidRDefault="00000000">
      <w:pPr>
        <w:pStyle w:val="afff"/>
      </w:pPr>
      <w:r>
        <w:t xml:space="preserve">                            "id",</w:t>
      </w:r>
    </w:p>
    <w:p w:rsidR="004E5404" w:rsidRDefault="00000000">
      <w:pPr>
        <w:pStyle w:val="afff"/>
      </w:pPr>
      <w:r>
        <w:t xml:space="preserve">                            "</w:t>
      </w:r>
      <w:proofErr w:type="spellStart"/>
      <w:proofErr w:type="gramStart"/>
      <w:r>
        <w:t>type</w:t>
      </w:r>
      <w:proofErr w:type="gramEnd"/>
      <w:r>
        <w:t>_id</w:t>
      </w:r>
      <w:proofErr w:type="spellEnd"/>
      <w:r>
        <w:t>",</w:t>
      </w:r>
    </w:p>
    <w:p w:rsidR="004E5404" w:rsidRDefault="00000000">
      <w:pPr>
        <w:pStyle w:val="afff"/>
      </w:pPr>
      <w:r>
        <w:t xml:space="preserve">                            "type",</w:t>
      </w:r>
    </w:p>
    <w:p w:rsidR="004E5404" w:rsidRDefault="00000000">
      <w:pPr>
        <w:pStyle w:val="afff"/>
      </w:pPr>
      <w:r>
        <w:t xml:space="preserve">                            "</w:t>
      </w:r>
      <w:proofErr w:type="spellStart"/>
      <w:proofErr w:type="gramStart"/>
      <w:r>
        <w:t>sale</w:t>
      </w:r>
      <w:proofErr w:type="gramEnd"/>
      <w:r>
        <w:t>_type</w:t>
      </w:r>
      <w:proofErr w:type="spellEnd"/>
      <w:r>
        <w:t>",</w:t>
      </w:r>
    </w:p>
    <w:p w:rsidR="004E5404" w:rsidRDefault="00000000">
      <w:pPr>
        <w:pStyle w:val="afff"/>
      </w:pPr>
      <w:r>
        <w:t xml:space="preserve">                            "trademark",</w:t>
      </w:r>
    </w:p>
    <w:p w:rsidR="004E5404" w:rsidRDefault="00000000">
      <w:pPr>
        <w:pStyle w:val="afff"/>
      </w:pPr>
      <w:r>
        <w:t xml:space="preserve">                            "company",</w:t>
      </w:r>
    </w:p>
    <w:p w:rsidR="004E5404" w:rsidRDefault="00000000">
      <w:pPr>
        <w:pStyle w:val="afff"/>
      </w:pPr>
      <w:r>
        <w:t xml:space="preserve">                            "</w:t>
      </w:r>
      <w:proofErr w:type="spellStart"/>
      <w:proofErr w:type="gramStart"/>
      <w:r>
        <w:t>seating</w:t>
      </w:r>
      <w:proofErr w:type="gramEnd"/>
      <w:r>
        <w:t>_capacity</w:t>
      </w:r>
      <w:proofErr w:type="spellEnd"/>
      <w:r>
        <w:t>",</w:t>
      </w:r>
    </w:p>
    <w:p w:rsidR="004E5404" w:rsidRDefault="00000000">
      <w:pPr>
        <w:pStyle w:val="afff"/>
      </w:pPr>
      <w:r>
        <w:t xml:space="preserve">                            "</w:t>
      </w:r>
      <w:proofErr w:type="spellStart"/>
      <w:proofErr w:type="gramStart"/>
      <w:r>
        <w:t>power</w:t>
      </w:r>
      <w:proofErr w:type="gramEnd"/>
      <w:r>
        <w:t>_type</w:t>
      </w:r>
      <w:proofErr w:type="spellEnd"/>
      <w:r>
        <w:t>",</w:t>
      </w:r>
    </w:p>
    <w:p w:rsidR="004E5404" w:rsidRDefault="00000000">
      <w:pPr>
        <w:pStyle w:val="afff"/>
      </w:pPr>
      <w:r>
        <w:lastRenderedPageBreak/>
        <w:t xml:space="preserve">                            "</w:t>
      </w:r>
      <w:proofErr w:type="spellStart"/>
      <w:proofErr w:type="gramStart"/>
      <w:r>
        <w:t>charge</w:t>
      </w:r>
      <w:proofErr w:type="gramEnd"/>
      <w:r>
        <w:t>_type</w:t>
      </w:r>
      <w:proofErr w:type="spellEnd"/>
      <w:r>
        <w:t>",</w:t>
      </w:r>
    </w:p>
    <w:p w:rsidR="004E5404" w:rsidRDefault="00000000">
      <w:pPr>
        <w:pStyle w:val="afff"/>
      </w:pPr>
      <w:r>
        <w:t xml:space="preserve">                            "category",</w:t>
      </w:r>
    </w:p>
    <w:p w:rsidR="004E5404" w:rsidRDefault="00000000">
      <w:pPr>
        <w:pStyle w:val="afff"/>
      </w:pPr>
      <w:r>
        <w:t xml:space="preserve">                            "</w:t>
      </w:r>
      <w:proofErr w:type="spellStart"/>
      <w:proofErr w:type="gramStart"/>
      <w:r>
        <w:t>weight</w:t>
      </w:r>
      <w:proofErr w:type="gramEnd"/>
      <w:r>
        <w:t>_kg</w:t>
      </w:r>
      <w:proofErr w:type="spellEnd"/>
      <w:r>
        <w:t>",</w:t>
      </w:r>
    </w:p>
    <w:p w:rsidR="004E5404" w:rsidRDefault="00000000">
      <w:pPr>
        <w:pStyle w:val="afff"/>
      </w:pPr>
      <w:r>
        <w:t xml:space="preserve">                            "warranty"</w:t>
      </w:r>
    </w:p>
    <w:p w:rsidR="004E5404" w:rsidRDefault="00000000">
      <w:pPr>
        <w:pStyle w:val="afff"/>
      </w:pPr>
      <w:r>
        <w:t xml:space="preserve">                        ],</w:t>
      </w:r>
    </w:p>
    <w:p w:rsidR="004E5404" w:rsidRDefault="00000000">
      <w:pPr>
        <w:pStyle w:val="afff"/>
      </w:pPr>
      <w:r>
        <w:t xml:space="preserve">                        "connection": [</w:t>
      </w:r>
    </w:p>
    <w:p w:rsidR="004E5404" w:rsidRDefault="00000000">
      <w:pPr>
        <w:pStyle w:val="afff"/>
      </w:pPr>
      <w:r>
        <w:t xml:space="preserve">                            {</w:t>
      </w:r>
    </w:p>
    <w:p w:rsidR="004E5404" w:rsidRDefault="00000000">
      <w:pPr>
        <w:pStyle w:val="afff"/>
      </w:pPr>
      <w:r>
        <w:t xml:space="preserve">                                "</w:t>
      </w:r>
      <w:proofErr w:type="spellStart"/>
      <w:r>
        <w:t>jdbcUrl</w:t>
      </w:r>
      <w:proofErr w:type="spellEnd"/>
      <w:r>
        <w:t>": [</w:t>
      </w:r>
    </w:p>
    <w:p w:rsidR="004E5404" w:rsidRDefault="00000000">
      <w:pPr>
        <w:pStyle w:val="afff"/>
      </w:pPr>
      <w:r>
        <w:t xml:space="preserve">                                    "</w:t>
      </w:r>
      <w:proofErr w:type="spellStart"/>
      <w:proofErr w:type="gramStart"/>
      <w:r>
        <w:t>jdbc:mysql</w:t>
      </w:r>
      <w:proofErr w:type="spellEnd"/>
      <w:r>
        <w:t>://hadoop102:3306/</w:t>
      </w:r>
      <w:proofErr w:type="spellStart"/>
      <w:r>
        <w:t>car_data</w:t>
      </w:r>
      <w:proofErr w:type="spellEnd"/>
      <w:proofErr w:type="gramEnd"/>
      <w:r>
        <w:t>"</w:t>
      </w:r>
    </w:p>
    <w:p w:rsidR="004E5404" w:rsidRDefault="00000000">
      <w:pPr>
        <w:pStyle w:val="afff"/>
      </w:pPr>
      <w:r>
        <w:t xml:space="preserve">                                ],</w:t>
      </w:r>
    </w:p>
    <w:p w:rsidR="004E5404" w:rsidRDefault="00000000">
      <w:pPr>
        <w:pStyle w:val="afff"/>
      </w:pPr>
      <w:r>
        <w:t xml:space="preserve">                                "table": [</w:t>
      </w:r>
    </w:p>
    <w:p w:rsidR="004E5404" w:rsidRDefault="00000000">
      <w:pPr>
        <w:pStyle w:val="afff"/>
      </w:pPr>
      <w:r>
        <w:t xml:space="preserve">                                    "</w:t>
      </w:r>
      <w:proofErr w:type="spellStart"/>
      <w:proofErr w:type="gramStart"/>
      <w:r>
        <w:t>car</w:t>
      </w:r>
      <w:proofErr w:type="gramEnd"/>
      <w:r>
        <w:t>_info</w:t>
      </w:r>
      <w:proofErr w:type="spellEnd"/>
      <w:r>
        <w:t>"</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"password": "</w:t>
      </w:r>
      <w:r>
        <w:rPr>
          <w:rFonts w:hint="eastAsia"/>
        </w:rPr>
        <w:t>000000</w:t>
      </w:r>
      <w:r>
        <w:t>",</w:t>
      </w:r>
    </w:p>
    <w:p w:rsidR="004E5404" w:rsidRDefault="00000000">
      <w:pPr>
        <w:pStyle w:val="afff"/>
      </w:pPr>
      <w:r>
        <w:t xml:space="preserve">                        "</w:t>
      </w:r>
      <w:proofErr w:type="spellStart"/>
      <w:r>
        <w:t>splitPk</w:t>
      </w:r>
      <w:proofErr w:type="spellEnd"/>
      <w:r>
        <w:t>": "",</w:t>
      </w:r>
    </w:p>
    <w:p w:rsidR="004E5404" w:rsidRDefault="00000000">
      <w:pPr>
        <w:pStyle w:val="afff"/>
      </w:pPr>
      <w:r>
        <w:t xml:space="preserve">                        "username": "root"</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"writer": {</w:t>
      </w:r>
    </w:p>
    <w:p w:rsidR="004E5404" w:rsidRDefault="00000000">
      <w:pPr>
        <w:pStyle w:val="afff"/>
      </w:pPr>
      <w:r>
        <w:t xml:space="preserve">                    "name": "</w:t>
      </w:r>
      <w:proofErr w:type="spellStart"/>
      <w:r>
        <w:t>hdfswriter</w:t>
      </w:r>
      <w:proofErr w:type="spellEnd"/>
      <w:r>
        <w:t>",</w:t>
      </w:r>
    </w:p>
    <w:p w:rsidR="004E5404" w:rsidRDefault="00000000">
      <w:pPr>
        <w:pStyle w:val="afff"/>
      </w:pPr>
      <w:r>
        <w:t xml:space="preserve">                    "parameter": {</w:t>
      </w:r>
    </w:p>
    <w:p w:rsidR="004E5404" w:rsidRDefault="00000000">
      <w:pPr>
        <w:pStyle w:val="afff"/>
      </w:pPr>
      <w:r>
        <w:t xml:space="preserve">                        "column": [</w:t>
      </w:r>
    </w:p>
    <w:p w:rsidR="004E5404" w:rsidRDefault="00000000">
      <w:pPr>
        <w:pStyle w:val="afff"/>
      </w:pPr>
      <w:r>
        <w:t xml:space="preserve">                            {</w:t>
      </w:r>
    </w:p>
    <w:p w:rsidR="004E5404" w:rsidRDefault="00000000">
      <w:pPr>
        <w:pStyle w:val="afff"/>
      </w:pPr>
      <w:r>
        <w:t xml:space="preserve">                                "name": "id",</w:t>
      </w:r>
    </w:p>
    <w:p w:rsidR="004E5404" w:rsidRDefault="00000000">
      <w:pPr>
        <w:pStyle w:val="afff"/>
      </w:pPr>
      <w:r>
        <w:t xml:space="preserve">                                "type": "string"</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"name": "</w:t>
      </w:r>
      <w:proofErr w:type="spellStart"/>
      <w:r>
        <w:t>type_id</w:t>
      </w:r>
      <w:proofErr w:type="spellEnd"/>
      <w:r>
        <w:t>",</w:t>
      </w:r>
    </w:p>
    <w:p w:rsidR="004E5404" w:rsidRDefault="00000000">
      <w:pPr>
        <w:pStyle w:val="afff"/>
      </w:pPr>
      <w:r>
        <w:t xml:space="preserve">                                "type": "string"</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"name": "type",</w:t>
      </w:r>
    </w:p>
    <w:p w:rsidR="004E5404" w:rsidRDefault="00000000">
      <w:pPr>
        <w:pStyle w:val="afff"/>
      </w:pPr>
      <w:r>
        <w:t xml:space="preserve">                                "type": "string"</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"name": "</w:t>
      </w:r>
      <w:proofErr w:type="spellStart"/>
      <w:r>
        <w:t>sale_type</w:t>
      </w:r>
      <w:proofErr w:type="spellEnd"/>
      <w:r>
        <w:t>",</w:t>
      </w:r>
    </w:p>
    <w:p w:rsidR="004E5404" w:rsidRDefault="00000000">
      <w:pPr>
        <w:pStyle w:val="afff"/>
      </w:pPr>
      <w:r>
        <w:t xml:space="preserve">                                "type": "string"</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"name": "trademark",</w:t>
      </w:r>
    </w:p>
    <w:p w:rsidR="004E5404" w:rsidRDefault="00000000">
      <w:pPr>
        <w:pStyle w:val="afff"/>
      </w:pPr>
      <w:r>
        <w:t xml:space="preserve">                                "type": "string"</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"name": "company",</w:t>
      </w:r>
    </w:p>
    <w:p w:rsidR="004E5404" w:rsidRDefault="00000000">
      <w:pPr>
        <w:pStyle w:val="afff"/>
      </w:pPr>
      <w:r>
        <w:t xml:space="preserve">                                "type": "string"</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"name": "</w:t>
      </w:r>
      <w:proofErr w:type="spellStart"/>
      <w:r>
        <w:t>seating_capacity</w:t>
      </w:r>
      <w:proofErr w:type="spellEnd"/>
      <w:r>
        <w:t>",</w:t>
      </w:r>
    </w:p>
    <w:p w:rsidR="004E5404" w:rsidRDefault="00000000">
      <w:pPr>
        <w:pStyle w:val="afff"/>
      </w:pPr>
      <w:r>
        <w:t xml:space="preserve">                                "type": "</w:t>
      </w:r>
      <w:proofErr w:type="spellStart"/>
      <w:r>
        <w:t>bigint</w:t>
      </w:r>
      <w:proofErr w:type="spellEnd"/>
      <w:r>
        <w:t>"</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"name": "</w:t>
      </w:r>
      <w:proofErr w:type="spellStart"/>
      <w:r>
        <w:t>power_type</w:t>
      </w:r>
      <w:proofErr w:type="spellEnd"/>
      <w:r>
        <w:t>",</w:t>
      </w:r>
    </w:p>
    <w:p w:rsidR="004E5404" w:rsidRDefault="00000000">
      <w:pPr>
        <w:pStyle w:val="afff"/>
      </w:pPr>
      <w:r>
        <w:t xml:space="preserve">                                "type": "string"</w:t>
      </w:r>
    </w:p>
    <w:p w:rsidR="004E5404" w:rsidRDefault="00000000">
      <w:pPr>
        <w:pStyle w:val="afff"/>
      </w:pPr>
      <w:r>
        <w:t xml:space="preserve">                            },</w:t>
      </w:r>
    </w:p>
    <w:p w:rsidR="004E5404" w:rsidRDefault="00000000">
      <w:pPr>
        <w:pStyle w:val="afff"/>
      </w:pPr>
      <w:r>
        <w:lastRenderedPageBreak/>
        <w:t xml:space="preserve">                            {</w:t>
      </w:r>
    </w:p>
    <w:p w:rsidR="004E5404" w:rsidRDefault="00000000">
      <w:pPr>
        <w:pStyle w:val="afff"/>
      </w:pPr>
      <w:r>
        <w:t xml:space="preserve">                                "name": "</w:t>
      </w:r>
      <w:proofErr w:type="spellStart"/>
      <w:r>
        <w:t>charge_type</w:t>
      </w:r>
      <w:proofErr w:type="spellEnd"/>
      <w:r>
        <w:t>",</w:t>
      </w:r>
    </w:p>
    <w:p w:rsidR="004E5404" w:rsidRDefault="00000000">
      <w:pPr>
        <w:pStyle w:val="afff"/>
      </w:pPr>
      <w:r>
        <w:t xml:space="preserve">                                "type": "string"</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"name": "category",</w:t>
      </w:r>
    </w:p>
    <w:p w:rsidR="004E5404" w:rsidRDefault="00000000">
      <w:pPr>
        <w:pStyle w:val="afff"/>
      </w:pPr>
      <w:r>
        <w:t xml:space="preserve">                                "type": "string"</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"name": "</w:t>
      </w:r>
      <w:proofErr w:type="spellStart"/>
      <w:r>
        <w:t>weight_kg</w:t>
      </w:r>
      <w:proofErr w:type="spellEnd"/>
      <w:r>
        <w:t>",</w:t>
      </w:r>
    </w:p>
    <w:p w:rsidR="004E5404" w:rsidRDefault="00000000">
      <w:pPr>
        <w:pStyle w:val="afff"/>
      </w:pPr>
      <w:r>
        <w:t xml:space="preserve">                                "type": "</w:t>
      </w:r>
      <w:proofErr w:type="spellStart"/>
      <w:r>
        <w:t>bigint</w:t>
      </w:r>
      <w:proofErr w:type="spellEnd"/>
      <w:r>
        <w:t>"</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"name": "warranty",</w:t>
      </w:r>
    </w:p>
    <w:p w:rsidR="004E5404" w:rsidRDefault="00000000">
      <w:pPr>
        <w:pStyle w:val="afff"/>
      </w:pPr>
      <w:r>
        <w:t xml:space="preserve">                                "type": "string"</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w:t>
      </w:r>
      <w:proofErr w:type="spellStart"/>
      <w:r>
        <w:t>hadoopConfig</w:t>
      </w:r>
      <w:proofErr w:type="spellEnd"/>
      <w:r>
        <w:t>": {</w:t>
      </w:r>
    </w:p>
    <w:p w:rsidR="004E5404" w:rsidRDefault="00000000">
      <w:pPr>
        <w:pStyle w:val="afff"/>
      </w:pPr>
      <w:r>
        <w:t xml:space="preserve">                            "</w:t>
      </w:r>
      <w:proofErr w:type="spellStart"/>
      <w:proofErr w:type="gramStart"/>
      <w:r>
        <w:t>dfs.nameservices</w:t>
      </w:r>
      <w:proofErr w:type="spellEnd"/>
      <w:proofErr w:type="gramEnd"/>
      <w:r>
        <w:t>": "</w:t>
      </w:r>
      <w:proofErr w:type="spellStart"/>
      <w:r>
        <w:t>mycluster</w:t>
      </w:r>
      <w:proofErr w:type="spellEnd"/>
      <w:r>
        <w:t>",</w:t>
      </w:r>
    </w:p>
    <w:p w:rsidR="004E5404" w:rsidRDefault="00000000">
      <w:pPr>
        <w:pStyle w:val="afff"/>
      </w:pPr>
      <w:r>
        <w:t xml:space="preserve">                            "dfs.namenode.rpc-address.mycluster.nn2": "hadoop103:8020",</w:t>
      </w:r>
    </w:p>
    <w:p w:rsidR="004E5404" w:rsidRDefault="00000000">
      <w:pPr>
        <w:pStyle w:val="afff"/>
      </w:pPr>
      <w:r>
        <w:t xml:space="preserve">                            "dfs.namenode.rpc-address.mycluster.nn1": "hadoop102:8020",</w:t>
      </w:r>
    </w:p>
    <w:p w:rsidR="004E5404" w:rsidRDefault="00000000">
      <w:pPr>
        <w:pStyle w:val="afff"/>
      </w:pPr>
      <w:r>
        <w:t xml:space="preserve">                            "</w:t>
      </w:r>
      <w:proofErr w:type="spellStart"/>
      <w:proofErr w:type="gramStart"/>
      <w:r>
        <w:t>dfs.client</w:t>
      </w:r>
      <w:proofErr w:type="gramEnd"/>
      <w:r>
        <w:t>.failover.proxy.provider.mycluster</w:t>
      </w:r>
      <w:proofErr w:type="spellEnd"/>
      <w:r>
        <w:t>": "org.apache.hadoop.hdfs.server.namenode.ha.ConfiguredFailoverProxyProvider",</w:t>
      </w:r>
    </w:p>
    <w:p w:rsidR="004E5404" w:rsidRDefault="00000000">
      <w:pPr>
        <w:pStyle w:val="afff"/>
      </w:pPr>
      <w:r>
        <w:t xml:space="preserve">                            "</w:t>
      </w:r>
      <w:proofErr w:type="spellStart"/>
      <w:r>
        <w:t>dfs.</w:t>
      </w:r>
      <w:proofErr w:type="gramStart"/>
      <w:r>
        <w:t>ha.namenodes</w:t>
      </w:r>
      <w:proofErr w:type="gramEnd"/>
      <w:r>
        <w:t>.mycluster</w:t>
      </w:r>
      <w:proofErr w:type="spellEnd"/>
      <w:r>
        <w:t>": "nn1,nn2"</w:t>
      </w:r>
    </w:p>
    <w:p w:rsidR="004E5404" w:rsidRDefault="00000000">
      <w:pPr>
        <w:pStyle w:val="afff"/>
      </w:pPr>
      <w:r>
        <w:t xml:space="preserve">                        },</w:t>
      </w:r>
    </w:p>
    <w:p w:rsidR="004E5404" w:rsidRDefault="00000000">
      <w:pPr>
        <w:pStyle w:val="afff"/>
      </w:pPr>
      <w:r>
        <w:t xml:space="preserve">                        "compress": "</w:t>
      </w:r>
      <w:proofErr w:type="spellStart"/>
      <w:r>
        <w:t>gzip</w:t>
      </w:r>
      <w:proofErr w:type="spellEnd"/>
      <w:r>
        <w:t>",</w:t>
      </w:r>
    </w:p>
    <w:p w:rsidR="004E5404" w:rsidRDefault="00000000">
      <w:pPr>
        <w:pStyle w:val="afff"/>
      </w:pPr>
      <w:r>
        <w:t xml:space="preserve">                        "</w:t>
      </w:r>
      <w:proofErr w:type="spellStart"/>
      <w:r>
        <w:t>defaultFS</w:t>
      </w:r>
      <w:proofErr w:type="spellEnd"/>
      <w:r>
        <w:t>": "</w:t>
      </w:r>
      <w:proofErr w:type="spellStart"/>
      <w:r>
        <w:t>hdfs</w:t>
      </w:r>
      <w:proofErr w:type="spellEnd"/>
      <w:r>
        <w:t>://</w:t>
      </w:r>
      <w:proofErr w:type="spellStart"/>
      <w:r>
        <w:t>mycluster</w:t>
      </w:r>
      <w:proofErr w:type="spellEnd"/>
      <w:r>
        <w:t>",</w:t>
      </w:r>
    </w:p>
    <w:p w:rsidR="004E5404" w:rsidRDefault="00000000">
      <w:pPr>
        <w:pStyle w:val="afff"/>
      </w:pPr>
      <w:r>
        <w:t xml:space="preserve">                        "</w:t>
      </w:r>
      <w:proofErr w:type="spellStart"/>
      <w:r>
        <w:t>fieldDelimiter</w:t>
      </w:r>
      <w:proofErr w:type="spellEnd"/>
      <w:r>
        <w:t>": "\t",</w:t>
      </w:r>
    </w:p>
    <w:p w:rsidR="004E5404" w:rsidRDefault="00000000">
      <w:pPr>
        <w:pStyle w:val="afff"/>
      </w:pPr>
      <w:r>
        <w:t xml:space="preserve">                        "</w:t>
      </w:r>
      <w:proofErr w:type="spellStart"/>
      <w:r>
        <w:t>fileName</w:t>
      </w:r>
      <w:proofErr w:type="spellEnd"/>
      <w:r>
        <w:t>": "</w:t>
      </w:r>
      <w:proofErr w:type="spellStart"/>
      <w:r>
        <w:rPr>
          <w:rFonts w:hint="eastAsia"/>
        </w:rPr>
        <w:t>car</w:t>
      </w:r>
      <w:r>
        <w:t>_info</w:t>
      </w:r>
      <w:proofErr w:type="spellEnd"/>
      <w:r>
        <w:t>",</w:t>
      </w:r>
    </w:p>
    <w:p w:rsidR="004E5404" w:rsidRDefault="00000000">
      <w:pPr>
        <w:pStyle w:val="afff"/>
      </w:pPr>
      <w:r>
        <w:t xml:space="preserve">                        "</w:t>
      </w:r>
      <w:proofErr w:type="spellStart"/>
      <w:r>
        <w:t>fileType</w:t>
      </w:r>
      <w:proofErr w:type="spellEnd"/>
      <w:r>
        <w:t>": "text",</w:t>
      </w:r>
    </w:p>
    <w:p w:rsidR="004E5404" w:rsidRDefault="00000000">
      <w:pPr>
        <w:pStyle w:val="afff"/>
      </w:pPr>
      <w:r>
        <w:t xml:space="preserve">                        "path": "${</w:t>
      </w:r>
      <w:proofErr w:type="spellStart"/>
      <w:r>
        <w:t>targetdir</w:t>
      </w:r>
      <w:proofErr w:type="spellEnd"/>
      <w:r>
        <w:t>}",</w:t>
      </w:r>
    </w:p>
    <w:p w:rsidR="004E5404" w:rsidRDefault="00000000">
      <w:pPr>
        <w:pStyle w:val="afff"/>
      </w:pPr>
      <w:r>
        <w:t xml:space="preserve">                        "</w:t>
      </w:r>
      <w:proofErr w:type="spellStart"/>
      <w:r>
        <w:t>writeMode</w:t>
      </w:r>
      <w:proofErr w:type="spellEnd"/>
      <w:r>
        <w:t>": "append"</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"setting": {</w:t>
      </w:r>
    </w:p>
    <w:p w:rsidR="004E5404" w:rsidRDefault="00000000">
      <w:pPr>
        <w:pStyle w:val="afff"/>
      </w:pPr>
      <w:r>
        <w:t xml:space="preserve">            "speed": {</w:t>
      </w:r>
    </w:p>
    <w:p w:rsidR="004E5404" w:rsidRDefault="00000000">
      <w:pPr>
        <w:pStyle w:val="afff"/>
      </w:pPr>
      <w:r>
        <w:t xml:space="preserve">                "channel": 1</w:t>
      </w:r>
    </w:p>
    <w:p w:rsidR="004E5404" w:rsidRDefault="00000000">
      <w:pPr>
        <w:pStyle w:val="afff"/>
      </w:pPr>
      <w:r>
        <w:t xml:space="preserve">            }</w:t>
      </w:r>
    </w:p>
    <w:p w:rsidR="004E5404" w:rsidRDefault="00000000">
      <w:pPr>
        <w:pStyle w:val="afff"/>
      </w:pPr>
      <w:r>
        <w:t xml:space="preserve">        }</w:t>
      </w:r>
    </w:p>
    <w:p w:rsidR="004E5404" w:rsidRDefault="00000000">
      <w:pPr>
        <w:pStyle w:val="afff"/>
      </w:pPr>
      <w:r>
        <w:t xml:space="preserve">    }</w:t>
      </w:r>
    </w:p>
    <w:p w:rsidR="004E5404" w:rsidRDefault="00000000">
      <w:pPr>
        <w:pStyle w:val="afff"/>
      </w:pPr>
      <w:r>
        <w:t>}</w:t>
      </w:r>
    </w:p>
    <w:p w:rsidR="004E5404" w:rsidRDefault="00000000">
      <w:pPr>
        <w:pStyle w:val="aff6"/>
      </w:pPr>
      <w:r>
        <w:rPr>
          <w:rFonts w:hint="eastAsia"/>
        </w:rPr>
        <w:t>注意到，在这份配置文件中，导出目录最终引用了一个变量，因此我们在执行这个</w:t>
      </w:r>
      <w:r>
        <w:rPr>
          <w:rFonts w:hint="eastAsia"/>
        </w:rPr>
        <w:t>job</w:t>
      </w:r>
      <w:r>
        <w:rPr>
          <w:rFonts w:hint="eastAsia"/>
        </w:rPr>
        <w:t>的时候，需要在执行时动态传入这个变量。</w:t>
      </w:r>
    </w:p>
    <w:p w:rsidR="004E5404" w:rsidRDefault="00000000">
      <w:pPr>
        <w:pStyle w:val="aff2"/>
      </w:pPr>
      <w:r>
        <w:rPr>
          <w:rFonts w:hint="eastAsia"/>
        </w:rPr>
        <w:t>5</w:t>
      </w:r>
      <w:r>
        <w:t xml:space="preserve">.3.3.4 </w:t>
      </w:r>
      <w:r>
        <w:rPr>
          <w:rFonts w:hint="eastAsia"/>
        </w:rPr>
        <w:t>测试</w:t>
      </w:r>
      <w:proofErr w:type="spellStart"/>
      <w:r>
        <w:rPr>
          <w:rFonts w:hint="eastAsia"/>
        </w:rPr>
        <w:t>DataX</w:t>
      </w:r>
      <w:proofErr w:type="spellEnd"/>
      <w:r>
        <w:rPr>
          <w:rFonts w:hint="eastAsia"/>
        </w:rPr>
        <w:t>执行</w:t>
      </w:r>
    </w:p>
    <w:p w:rsidR="004E5404" w:rsidRDefault="00000000">
      <w:pPr>
        <w:pStyle w:val="aff6"/>
      </w:pPr>
      <w:proofErr w:type="spellStart"/>
      <w:r>
        <w:rPr>
          <w:rFonts w:hint="eastAsia"/>
        </w:rPr>
        <w:t>DataX</w:t>
      </w:r>
      <w:proofErr w:type="spellEnd"/>
      <w:r>
        <w:rPr>
          <w:rFonts w:hint="eastAsia"/>
        </w:rPr>
        <w:t>导入数据时，需要目的地目录已经存在，因此我们在执行</w:t>
      </w:r>
      <w:proofErr w:type="spellStart"/>
      <w:r>
        <w:rPr>
          <w:rFonts w:hint="eastAsia"/>
        </w:rPr>
        <w:t>D</w:t>
      </w:r>
      <w:r>
        <w:t>ataX</w:t>
      </w:r>
      <w:proofErr w:type="spellEnd"/>
      <w:r>
        <w:rPr>
          <w:rFonts w:hint="eastAsia"/>
        </w:rPr>
        <w:t>任务之前，首先要创建导出目录：</w:t>
      </w:r>
    </w:p>
    <w:p w:rsidR="004E5404" w:rsidRDefault="00000000">
      <w:pPr>
        <w:pStyle w:val="afff"/>
      </w:pPr>
      <w:r>
        <w:lastRenderedPageBreak/>
        <w:t xml:space="preserve">[atguigu@hadoop102 </w:t>
      </w:r>
      <w:proofErr w:type="gramStart"/>
      <w:r>
        <w:t>~]$</w:t>
      </w:r>
      <w:proofErr w:type="gramEnd"/>
      <w:r>
        <w:t xml:space="preserve"> </w:t>
      </w:r>
      <w:proofErr w:type="spellStart"/>
      <w:r>
        <w:rPr>
          <w:rFonts w:hint="eastAsia"/>
        </w:rPr>
        <w:t>had</w:t>
      </w:r>
      <w:r>
        <w:t>oop</w:t>
      </w:r>
      <w:proofErr w:type="spellEnd"/>
      <w:r>
        <w:t xml:space="preserve"> fs -</w:t>
      </w:r>
      <w:proofErr w:type="spellStart"/>
      <w:r>
        <w:t>mkdir</w:t>
      </w:r>
      <w:proofErr w:type="spellEnd"/>
      <w:r>
        <w:t xml:space="preserve"> -p /</w:t>
      </w:r>
      <w:proofErr w:type="spellStart"/>
      <w:r>
        <w:t>origin_data</w:t>
      </w:r>
      <w:proofErr w:type="spellEnd"/>
      <w:r>
        <w:t>/</w:t>
      </w:r>
      <w:proofErr w:type="spellStart"/>
      <w:r>
        <w:t>car_info</w:t>
      </w:r>
      <w:proofErr w:type="spellEnd"/>
      <w:r>
        <w:t>/2023-0</w:t>
      </w:r>
      <w:r>
        <w:rPr>
          <w:rFonts w:hint="eastAsia"/>
        </w:rPr>
        <w:t>5-01</w:t>
      </w:r>
    </w:p>
    <w:p w:rsidR="004E5404" w:rsidRDefault="00000000">
      <w:pPr>
        <w:pStyle w:val="aff6"/>
      </w:pPr>
      <w:r>
        <w:rPr>
          <w:rFonts w:hint="eastAsia"/>
        </w:rPr>
        <w:t>然后执行以下命令：</w:t>
      </w:r>
    </w:p>
    <w:p w:rsidR="004E5404" w:rsidRDefault="00000000">
      <w:pPr>
        <w:pStyle w:val="afff"/>
      </w:pPr>
      <w:r>
        <w:t xml:space="preserve">[atguigu@hadoop102 </w:t>
      </w:r>
      <w:proofErr w:type="gramStart"/>
      <w:r>
        <w:t>~]$</w:t>
      </w:r>
      <w:proofErr w:type="gramEnd"/>
      <w:r>
        <w:t xml:space="preserve"> cd /opt/module/</w:t>
      </w:r>
      <w:proofErr w:type="spellStart"/>
      <w:r>
        <w:t>datax</w:t>
      </w:r>
      <w:proofErr w:type="spellEnd"/>
      <w:r>
        <w:t>/</w:t>
      </w:r>
    </w:p>
    <w:p w:rsidR="004E5404" w:rsidRDefault="00000000">
      <w:pPr>
        <w:pStyle w:val="afff"/>
      </w:pPr>
      <w:r>
        <w:t xml:space="preserve">[atguigu@hadoop102 </w:t>
      </w:r>
      <w:proofErr w:type="spellStart"/>
      <w:proofErr w:type="gramStart"/>
      <w:r>
        <w:t>datax</w:t>
      </w:r>
      <w:proofErr w:type="spellEnd"/>
      <w:r>
        <w:t>]$</w:t>
      </w:r>
      <w:proofErr w:type="gramEnd"/>
      <w:r>
        <w:t xml:space="preserve"> bin/datax.py job/</w:t>
      </w:r>
      <w:proofErr w:type="spellStart"/>
      <w:r>
        <w:t>car_info.json</w:t>
      </w:r>
      <w:proofErr w:type="spellEnd"/>
      <w:r>
        <w:t xml:space="preserve"> -p</w:t>
      </w:r>
      <w:r>
        <w:rPr>
          <w:rFonts w:hint="eastAsia"/>
        </w:rPr>
        <w:t>"</w:t>
      </w:r>
      <w:r>
        <w:t>-</w:t>
      </w:r>
      <w:proofErr w:type="spellStart"/>
      <w:r>
        <w:t>Dtargetdir</w:t>
      </w:r>
      <w:proofErr w:type="spellEnd"/>
      <w:r>
        <w:t>=/</w:t>
      </w:r>
      <w:proofErr w:type="spellStart"/>
      <w:r>
        <w:t>origin_data</w:t>
      </w:r>
      <w:proofErr w:type="spellEnd"/>
      <w:r>
        <w:t>/</w:t>
      </w:r>
      <w:proofErr w:type="spellStart"/>
      <w:r>
        <w:t>car_info</w:t>
      </w:r>
      <w:proofErr w:type="spellEnd"/>
      <w:r>
        <w:t>/2023-0</w:t>
      </w:r>
      <w:r>
        <w:rPr>
          <w:rFonts w:hint="eastAsia"/>
        </w:rPr>
        <w:t>5-01"</w:t>
      </w:r>
    </w:p>
    <w:p w:rsidR="004E5404" w:rsidRDefault="00000000">
      <w:pPr>
        <w:pStyle w:val="aff6"/>
      </w:pPr>
      <w:r>
        <w:rPr>
          <w:rFonts w:hint="eastAsia"/>
        </w:rPr>
        <w:t>执行完成后，查看</w:t>
      </w:r>
      <w:r>
        <w:rPr>
          <w:rFonts w:hint="eastAsia"/>
        </w:rPr>
        <w:t>HDFS</w:t>
      </w:r>
      <w:r>
        <w:rPr>
          <w:rFonts w:hint="eastAsia"/>
        </w:rPr>
        <w:t>上</w:t>
      </w:r>
      <w:r>
        <w:t>/</w:t>
      </w:r>
      <w:proofErr w:type="spellStart"/>
      <w:r>
        <w:t>origin_data</w:t>
      </w:r>
      <w:proofErr w:type="spellEnd"/>
      <w:r>
        <w:t>/</w:t>
      </w:r>
      <w:proofErr w:type="spellStart"/>
      <w:r>
        <w:t>car_info</w:t>
      </w:r>
      <w:proofErr w:type="spellEnd"/>
      <w:r>
        <w:t>/2023-0</w:t>
      </w:r>
      <w:r>
        <w:rPr>
          <w:rFonts w:hint="eastAsia"/>
        </w:rPr>
        <w:t>5</w:t>
      </w:r>
      <w:r>
        <w:t>-</w:t>
      </w:r>
      <w:r>
        <w:rPr>
          <w:rFonts w:hint="eastAsia"/>
        </w:rPr>
        <w:t>01</w:t>
      </w:r>
      <w:r>
        <w:rPr>
          <w:rFonts w:hint="eastAsia"/>
        </w:rPr>
        <w:t>目录中有没有出现数据。</w:t>
      </w:r>
    </w:p>
    <w:p w:rsidR="004E5404" w:rsidRDefault="00000000">
      <w:pPr>
        <w:pStyle w:val="aff2"/>
      </w:pPr>
      <w:r>
        <w:rPr>
          <w:rFonts w:hint="eastAsia"/>
        </w:rPr>
        <w:t>5</w:t>
      </w:r>
      <w:r>
        <w:t xml:space="preserve">.3.3.5 </w:t>
      </w:r>
      <w:r>
        <w:rPr>
          <w:rFonts w:hint="eastAsia"/>
        </w:rPr>
        <w:t>配置</w:t>
      </w:r>
      <w:proofErr w:type="spellStart"/>
      <w:r>
        <w:rPr>
          <w:rFonts w:hint="eastAsia"/>
        </w:rPr>
        <w:t>DataX</w:t>
      </w:r>
      <w:proofErr w:type="spellEnd"/>
      <w:r>
        <w:rPr>
          <w:rFonts w:hint="eastAsia"/>
        </w:rPr>
        <w:t>导入脚本</w:t>
      </w:r>
    </w:p>
    <w:p w:rsidR="004E5404" w:rsidRDefault="00000000">
      <w:pPr>
        <w:pStyle w:val="aff6"/>
      </w:pPr>
      <w:r>
        <w:rPr>
          <w:rFonts w:hint="eastAsia"/>
        </w:rPr>
        <w:t>新建</w:t>
      </w:r>
      <w:r>
        <w:rPr>
          <w:rFonts w:hint="eastAsia"/>
        </w:rPr>
        <w:t>mysql</w:t>
      </w:r>
      <w:r>
        <w:t>_to_hdfs.sh</w:t>
      </w:r>
      <w:r>
        <w:rPr>
          <w:rFonts w:hint="eastAsia"/>
        </w:rPr>
        <w:t>脚本：</w:t>
      </w:r>
    </w:p>
    <w:p w:rsidR="004E5404" w:rsidRDefault="00000000">
      <w:pPr>
        <w:pStyle w:val="afff"/>
      </w:pPr>
      <w:r>
        <w:t xml:space="preserve">[atguigu@hadoop102 </w:t>
      </w:r>
      <w:proofErr w:type="gramStart"/>
      <w:r>
        <w:t>~]$</w:t>
      </w:r>
      <w:proofErr w:type="gramEnd"/>
      <w:r>
        <w:t xml:space="preserve"> </w:t>
      </w:r>
      <w:r>
        <w:rPr>
          <w:rFonts w:hint="eastAsia"/>
        </w:rPr>
        <w:t>vim</w:t>
      </w:r>
      <w:r>
        <w:t xml:space="preserve"> /home/atguigu/bin/</w:t>
      </w:r>
      <w:r>
        <w:rPr>
          <w:rFonts w:hint="eastAsia"/>
        </w:rPr>
        <w:t>mysql</w:t>
      </w:r>
      <w:r>
        <w:t>_to_hdfs.sh</w:t>
      </w:r>
    </w:p>
    <w:p w:rsidR="004E5404" w:rsidRDefault="00000000">
      <w:pPr>
        <w:pStyle w:val="aff6"/>
      </w:pPr>
      <w:r>
        <w:rPr>
          <w:rFonts w:hint="eastAsia"/>
        </w:rPr>
        <w:t>内容如下：</w:t>
      </w:r>
    </w:p>
    <w:p w:rsidR="004E5404" w:rsidRDefault="00000000">
      <w:pPr>
        <w:pStyle w:val="afff"/>
      </w:pPr>
      <w:proofErr w:type="gramStart"/>
      <w:r>
        <w:t>#!/</w:t>
      </w:r>
      <w:proofErr w:type="gramEnd"/>
      <w:r>
        <w:t>bin/bash</w:t>
      </w:r>
    </w:p>
    <w:p w:rsidR="004E5404" w:rsidRDefault="00000000">
      <w:pPr>
        <w:pStyle w:val="afff"/>
      </w:pPr>
      <w:r>
        <w:t xml:space="preserve">if [ </w:t>
      </w:r>
      <w:r>
        <w:rPr>
          <w:rFonts w:hint="eastAsia"/>
        </w:rPr>
        <w:t>"</w:t>
      </w:r>
      <w:r>
        <w:t>$#</w:t>
      </w:r>
      <w:r>
        <w:rPr>
          <w:rFonts w:hint="eastAsia"/>
        </w:rPr>
        <w:t>"</w:t>
      </w:r>
      <w:r>
        <w:t xml:space="preserve"> -ne </w:t>
      </w:r>
      <w:proofErr w:type="gramStart"/>
      <w:r>
        <w:t>1 ]</w:t>
      </w:r>
      <w:proofErr w:type="gramEnd"/>
    </w:p>
    <w:p w:rsidR="004E5404" w:rsidRDefault="00000000">
      <w:pPr>
        <w:pStyle w:val="afff"/>
      </w:pPr>
      <w:r>
        <w:t>then</w:t>
      </w:r>
    </w:p>
    <w:p w:rsidR="004E5404" w:rsidRDefault="00000000">
      <w:pPr>
        <w:pStyle w:val="afff"/>
      </w:pPr>
      <w:r>
        <w:rPr>
          <w:rFonts w:hint="eastAsia"/>
        </w:rPr>
        <w:t>echo "</w:t>
      </w:r>
      <w:r>
        <w:rPr>
          <w:rFonts w:hint="eastAsia"/>
        </w:rPr>
        <w:t>参数错误！</w:t>
      </w:r>
      <w:r>
        <w:rPr>
          <w:rFonts w:hint="eastAsia"/>
        </w:rPr>
        <w:t>"</w:t>
      </w:r>
    </w:p>
    <w:p w:rsidR="004E5404" w:rsidRDefault="00000000">
      <w:pPr>
        <w:pStyle w:val="afff"/>
      </w:pPr>
      <w:r>
        <w:t>exit 1</w:t>
      </w:r>
    </w:p>
    <w:p w:rsidR="004E5404" w:rsidRDefault="00000000">
      <w:pPr>
        <w:pStyle w:val="afff"/>
      </w:pPr>
      <w:r>
        <w:t>fi</w:t>
      </w:r>
    </w:p>
    <w:p w:rsidR="004E5404" w:rsidRDefault="00000000">
      <w:pPr>
        <w:pStyle w:val="afff"/>
      </w:pPr>
      <w:proofErr w:type="spellStart"/>
      <w:r>
        <w:t>targetdir</w:t>
      </w:r>
      <w:proofErr w:type="spellEnd"/>
      <w:r>
        <w:t>=</w:t>
      </w:r>
      <w:r>
        <w:rPr>
          <w:rFonts w:hint="eastAsia"/>
        </w:rPr>
        <w:t>"</w:t>
      </w:r>
      <w:r>
        <w:t>/</w:t>
      </w:r>
      <w:proofErr w:type="spellStart"/>
      <w:r>
        <w:t>origin_data</w:t>
      </w:r>
      <w:proofErr w:type="spellEnd"/>
      <w:r>
        <w:t>/</w:t>
      </w:r>
      <w:proofErr w:type="spellStart"/>
      <w:r>
        <w:t>car_info_full</w:t>
      </w:r>
      <w:proofErr w:type="spellEnd"/>
      <w:r>
        <w:t>/$1</w:t>
      </w:r>
      <w:r>
        <w:rPr>
          <w:rFonts w:hint="eastAsia"/>
        </w:rPr>
        <w:t>"</w:t>
      </w:r>
    </w:p>
    <w:p w:rsidR="004E5404" w:rsidRDefault="00000000">
      <w:pPr>
        <w:pStyle w:val="afff"/>
      </w:pPr>
      <w:r>
        <w:rPr>
          <w:rFonts w:hint="eastAsia"/>
        </w:rPr>
        <w:t xml:space="preserve"># </w:t>
      </w:r>
      <w:r>
        <w:rPr>
          <w:rFonts w:hint="eastAsia"/>
        </w:rPr>
        <w:t>确保</w:t>
      </w:r>
      <w:r>
        <w:rPr>
          <w:rFonts w:hint="eastAsia"/>
        </w:rPr>
        <w:t>HDFS</w:t>
      </w:r>
      <w:r>
        <w:rPr>
          <w:rFonts w:hint="eastAsia"/>
        </w:rPr>
        <w:t>目录存在且为空</w:t>
      </w:r>
    </w:p>
    <w:p w:rsidR="004E5404" w:rsidRDefault="00000000">
      <w:pPr>
        <w:pStyle w:val="afff"/>
      </w:pPr>
      <w:proofErr w:type="spellStart"/>
      <w:r>
        <w:t>hadoop</w:t>
      </w:r>
      <w:proofErr w:type="spellEnd"/>
      <w:r>
        <w:t xml:space="preserve"> fs -rm -r </w:t>
      </w:r>
      <w:r>
        <w:rPr>
          <w:rFonts w:hint="eastAsia"/>
        </w:rPr>
        <w:t>"</w:t>
      </w:r>
      <w:r>
        <w:t>${</w:t>
      </w:r>
      <w:proofErr w:type="spellStart"/>
      <w:r>
        <w:t>targetdir</w:t>
      </w:r>
      <w:proofErr w:type="spellEnd"/>
      <w:r>
        <w:t>}</w:t>
      </w:r>
      <w:r>
        <w:rPr>
          <w:rFonts w:hint="eastAsia"/>
        </w:rPr>
        <w:t>"</w:t>
      </w:r>
    </w:p>
    <w:p w:rsidR="004E5404" w:rsidRDefault="00000000">
      <w:pPr>
        <w:pStyle w:val="afff"/>
      </w:pPr>
      <w:proofErr w:type="spellStart"/>
      <w:r>
        <w:t>hadoop</w:t>
      </w:r>
      <w:proofErr w:type="spellEnd"/>
      <w:r>
        <w:t xml:space="preserve"> fs -</w:t>
      </w:r>
      <w:proofErr w:type="spellStart"/>
      <w:r>
        <w:t>mkdir</w:t>
      </w:r>
      <w:proofErr w:type="spellEnd"/>
      <w:r>
        <w:t xml:space="preserve"> -p </w:t>
      </w:r>
      <w:r>
        <w:rPr>
          <w:rFonts w:hint="eastAsia"/>
        </w:rPr>
        <w:t>"</w:t>
      </w:r>
      <w:r>
        <w:t>${</w:t>
      </w:r>
      <w:proofErr w:type="spellStart"/>
      <w:r>
        <w:t>targetdir</w:t>
      </w:r>
      <w:proofErr w:type="spellEnd"/>
      <w:r>
        <w:t>}</w:t>
      </w:r>
      <w:r>
        <w:rPr>
          <w:rFonts w:hint="eastAsia"/>
        </w:rPr>
        <w:t>"</w:t>
      </w:r>
    </w:p>
    <w:p w:rsidR="004E5404" w:rsidRDefault="004E5404">
      <w:pPr>
        <w:pStyle w:val="afff"/>
      </w:pPr>
    </w:p>
    <w:p w:rsidR="004E5404" w:rsidRDefault="00000000">
      <w:pPr>
        <w:pStyle w:val="afff"/>
      </w:pPr>
      <w:r>
        <w:rPr>
          <w:rFonts w:hint="eastAsia"/>
        </w:rPr>
        <w:t xml:space="preserve"># </w:t>
      </w:r>
      <w:r>
        <w:rPr>
          <w:rFonts w:hint="eastAsia"/>
        </w:rPr>
        <w:t>执行</w:t>
      </w:r>
      <w:proofErr w:type="spellStart"/>
      <w:r>
        <w:rPr>
          <w:rFonts w:hint="eastAsia"/>
        </w:rPr>
        <w:t>DataX</w:t>
      </w:r>
      <w:proofErr w:type="spellEnd"/>
      <w:r>
        <w:rPr>
          <w:rFonts w:hint="eastAsia"/>
        </w:rPr>
        <w:t>任务</w:t>
      </w:r>
    </w:p>
    <w:p w:rsidR="004E5404" w:rsidRDefault="00000000">
      <w:pPr>
        <w:pStyle w:val="afff"/>
      </w:pPr>
      <w:r>
        <w:t>/opt/module/datax/bin/datax.py /opt/module/</w:t>
      </w:r>
      <w:proofErr w:type="spellStart"/>
      <w:r>
        <w:t>datax</w:t>
      </w:r>
      <w:proofErr w:type="spellEnd"/>
      <w:r>
        <w:t>/job/</w:t>
      </w:r>
      <w:proofErr w:type="spellStart"/>
      <w:r>
        <w:t>car_info.json</w:t>
      </w:r>
      <w:proofErr w:type="spellEnd"/>
      <w:r>
        <w:t xml:space="preserve"> -p</w:t>
      </w:r>
      <w:r>
        <w:rPr>
          <w:rFonts w:hint="eastAsia"/>
        </w:rPr>
        <w:t>"</w:t>
      </w:r>
      <w:r>
        <w:t>-</w:t>
      </w:r>
      <w:proofErr w:type="spellStart"/>
      <w:r>
        <w:t>Dtargetdir</w:t>
      </w:r>
      <w:proofErr w:type="spellEnd"/>
      <w:r>
        <w:t>=${</w:t>
      </w:r>
      <w:proofErr w:type="spellStart"/>
      <w:r>
        <w:t>targetdir</w:t>
      </w:r>
      <w:proofErr w:type="spellEnd"/>
      <w:r>
        <w:t>}</w:t>
      </w:r>
      <w:r>
        <w:rPr>
          <w:rFonts w:hint="eastAsia"/>
        </w:rPr>
        <w:t>"</w:t>
      </w:r>
    </w:p>
    <w:p w:rsidR="004E5404" w:rsidRDefault="00000000">
      <w:pPr>
        <w:pStyle w:val="aff6"/>
      </w:pPr>
      <w:r>
        <w:rPr>
          <w:rFonts w:hint="eastAsia"/>
        </w:rPr>
        <w:t>完成后增加执行权限：</w:t>
      </w:r>
    </w:p>
    <w:p w:rsidR="004E5404" w:rsidRDefault="00000000">
      <w:pPr>
        <w:pStyle w:val="afff"/>
      </w:pPr>
      <w:r>
        <w:t xml:space="preserve">[atguigu@hadoop102 </w:t>
      </w:r>
      <w:proofErr w:type="gramStart"/>
      <w:r>
        <w:t>~]$</w:t>
      </w:r>
      <w:proofErr w:type="gramEnd"/>
      <w:r>
        <w:t xml:space="preserve"> </w:t>
      </w:r>
      <w:proofErr w:type="spellStart"/>
      <w:r>
        <w:rPr>
          <w:rFonts w:hint="eastAsia"/>
        </w:rPr>
        <w:t>ch</w:t>
      </w:r>
      <w:r>
        <w:t>mod</w:t>
      </w:r>
      <w:proofErr w:type="spellEnd"/>
      <w:r>
        <w:t xml:space="preserve"> 755 /home/atguigu/bin/</w:t>
      </w:r>
      <w:r>
        <w:rPr>
          <w:rFonts w:hint="eastAsia"/>
        </w:rPr>
        <w:t>mysql</w:t>
      </w:r>
      <w:r>
        <w:t>_to_hdfs.sh</w:t>
      </w:r>
    </w:p>
    <w:p w:rsidR="004E5404" w:rsidRDefault="00000000">
      <w:pPr>
        <w:pStyle w:val="aff6"/>
      </w:pPr>
      <w:r>
        <w:rPr>
          <w:rFonts w:hint="eastAsia"/>
        </w:rPr>
        <w:t>之后我们只要执行：</w:t>
      </w:r>
    </w:p>
    <w:p w:rsidR="004E5404" w:rsidRDefault="00000000">
      <w:pPr>
        <w:pStyle w:val="afff"/>
      </w:pPr>
      <w:r>
        <w:t xml:space="preserve">[atguigu@hadoop102 </w:t>
      </w:r>
      <w:proofErr w:type="gramStart"/>
      <w:r>
        <w:t>~]$</w:t>
      </w:r>
      <w:proofErr w:type="gramEnd"/>
      <w:r>
        <w:t xml:space="preserve"> </w:t>
      </w:r>
      <w:r>
        <w:rPr>
          <w:rFonts w:hint="eastAsia"/>
        </w:rPr>
        <w:t>mysql</w:t>
      </w:r>
      <w:r>
        <w:t>_to_hdfs.sh</w:t>
      </w:r>
      <w:r>
        <w:rPr>
          <w:rFonts w:hint="eastAsia"/>
        </w:rPr>
        <w:t xml:space="preserve"> 2023-05-01</w:t>
      </w:r>
    </w:p>
    <w:p w:rsidR="004E5404" w:rsidRDefault="00000000">
      <w:pPr>
        <w:pStyle w:val="aff6"/>
      </w:pPr>
      <w:r>
        <w:rPr>
          <w:rFonts w:hint="eastAsia"/>
        </w:rPr>
        <w:t>即可导入数据。</w:t>
      </w:r>
    </w:p>
    <w:sectPr w:rsidR="004E5404">
      <w:headerReference w:type="default" r:id="rId59"/>
      <w:footerReference w:type="default" r:id="rId6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66119" w:rsidRDefault="00066119">
      <w:pPr>
        <w:spacing w:line="240" w:lineRule="auto"/>
      </w:pPr>
      <w:r>
        <w:separator/>
      </w:r>
    </w:p>
  </w:endnote>
  <w:endnote w:type="continuationSeparator" w:id="0">
    <w:p w:rsidR="00066119" w:rsidRDefault="000661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E5404" w:rsidRDefault="00000000">
    <w:r>
      <w:rPr>
        <w:rFonts w:ascii="Verdana" w:hAnsi="Verdana" w:hint="eastAsia"/>
        <w:color w:val="00B050"/>
        <w:szCs w:val="21"/>
      </w:rPr>
      <w:t>更多</w:t>
    </w:r>
    <w:r>
      <w:rPr>
        <w:rFonts w:ascii="Verdana" w:hAnsi="Verdana"/>
        <w:color w:val="00B050"/>
        <w:szCs w:val="21"/>
      </w:rPr>
      <w:t>Java</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大数据</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前端</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python</w:t>
    </w:r>
    <w:r>
      <w:rPr>
        <w:rFonts w:ascii="Verdana" w:hAnsi="Verdana" w:hint="eastAsia"/>
        <w:color w:val="00B050"/>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66119" w:rsidRDefault="00066119">
      <w:r>
        <w:separator/>
      </w:r>
    </w:p>
  </w:footnote>
  <w:footnote w:type="continuationSeparator" w:id="0">
    <w:p w:rsidR="00066119" w:rsidRDefault="000661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E5404" w:rsidRDefault="00000000">
    <w:pPr>
      <w:rPr>
        <w:rFonts w:ascii="华文细黑" w:eastAsia="华文细黑" w:hAnsi="华文细黑"/>
        <w:b/>
        <w:color w:val="006600"/>
        <w:sz w:val="28"/>
        <w:szCs w:val="21"/>
      </w:rPr>
    </w:pPr>
    <w:r>
      <w:rPr>
        <w:noProof/>
      </w:rP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rPr>
        <w:rFonts w:ascii="华文细黑" w:eastAsia="华文细黑" w:hAnsi="华文细黑" w:hint="eastAsia"/>
        <w:b/>
        <w:color w:val="006600"/>
        <w:sz w:val="24"/>
        <w:szCs w:val="24"/>
      </w:rPr>
      <w:t>尚硅谷大数据项目之新能源汽车数仓（环境部署和数据采集）</w:t>
    </w:r>
  </w:p>
  <w:p w:rsidR="004E5404" w:rsidRDefault="00000000">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545E47"/>
    <w:multiLevelType w:val="multilevel"/>
    <w:tmpl w:val="66545E47"/>
    <w:lvl w:ilvl="0">
      <w:start w:val="1"/>
      <w:numFmt w:val="bullet"/>
      <w:pStyle w:val="a"/>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16cid:durableId="1714522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g2ZjZhYzk3NmVkNmViM2ExMWViNmYxOWI4ZWU0YTMifQ=="/>
  </w:docVars>
  <w:rsids>
    <w:rsidRoot w:val="00B51195"/>
    <w:rsid w:val="00001792"/>
    <w:rsid w:val="00001D96"/>
    <w:rsid w:val="00001EF6"/>
    <w:rsid w:val="00001F13"/>
    <w:rsid w:val="00002556"/>
    <w:rsid w:val="000026BA"/>
    <w:rsid w:val="00002929"/>
    <w:rsid w:val="000039C4"/>
    <w:rsid w:val="00003B08"/>
    <w:rsid w:val="00004704"/>
    <w:rsid w:val="00004A17"/>
    <w:rsid w:val="00005498"/>
    <w:rsid w:val="00007315"/>
    <w:rsid w:val="00007B7A"/>
    <w:rsid w:val="00007E4A"/>
    <w:rsid w:val="00010302"/>
    <w:rsid w:val="00010445"/>
    <w:rsid w:val="000108AA"/>
    <w:rsid w:val="00011991"/>
    <w:rsid w:val="00011A30"/>
    <w:rsid w:val="00011B80"/>
    <w:rsid w:val="00012065"/>
    <w:rsid w:val="0001239C"/>
    <w:rsid w:val="000135AB"/>
    <w:rsid w:val="00013C11"/>
    <w:rsid w:val="00014055"/>
    <w:rsid w:val="00014292"/>
    <w:rsid w:val="00014BA5"/>
    <w:rsid w:val="0001504B"/>
    <w:rsid w:val="00015319"/>
    <w:rsid w:val="000153C8"/>
    <w:rsid w:val="00015B8C"/>
    <w:rsid w:val="000167B7"/>
    <w:rsid w:val="00016822"/>
    <w:rsid w:val="00016E6F"/>
    <w:rsid w:val="00016FC7"/>
    <w:rsid w:val="00017D60"/>
    <w:rsid w:val="00017E77"/>
    <w:rsid w:val="000213DB"/>
    <w:rsid w:val="00021610"/>
    <w:rsid w:val="00021F52"/>
    <w:rsid w:val="00021FEA"/>
    <w:rsid w:val="00022775"/>
    <w:rsid w:val="000229C7"/>
    <w:rsid w:val="00022F22"/>
    <w:rsid w:val="00022F4E"/>
    <w:rsid w:val="00023CEF"/>
    <w:rsid w:val="00023D9D"/>
    <w:rsid w:val="00024172"/>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1C8B"/>
    <w:rsid w:val="00032475"/>
    <w:rsid w:val="00033BA3"/>
    <w:rsid w:val="00034079"/>
    <w:rsid w:val="000342E1"/>
    <w:rsid w:val="0003498A"/>
    <w:rsid w:val="00034EB9"/>
    <w:rsid w:val="0003523D"/>
    <w:rsid w:val="00035D84"/>
    <w:rsid w:val="000367EE"/>
    <w:rsid w:val="00040843"/>
    <w:rsid w:val="000410E3"/>
    <w:rsid w:val="00041B75"/>
    <w:rsid w:val="00041CF4"/>
    <w:rsid w:val="0004217B"/>
    <w:rsid w:val="00042846"/>
    <w:rsid w:val="000429C0"/>
    <w:rsid w:val="00042C01"/>
    <w:rsid w:val="00042D64"/>
    <w:rsid w:val="00043A1F"/>
    <w:rsid w:val="00043E0A"/>
    <w:rsid w:val="0004459D"/>
    <w:rsid w:val="00044762"/>
    <w:rsid w:val="0004574B"/>
    <w:rsid w:val="000458C1"/>
    <w:rsid w:val="00046780"/>
    <w:rsid w:val="00050214"/>
    <w:rsid w:val="000505AC"/>
    <w:rsid w:val="000505CB"/>
    <w:rsid w:val="00050665"/>
    <w:rsid w:val="0005107A"/>
    <w:rsid w:val="00051691"/>
    <w:rsid w:val="000517EF"/>
    <w:rsid w:val="00051A04"/>
    <w:rsid w:val="000523D1"/>
    <w:rsid w:val="00052778"/>
    <w:rsid w:val="0005602B"/>
    <w:rsid w:val="0005609A"/>
    <w:rsid w:val="0005649E"/>
    <w:rsid w:val="00056920"/>
    <w:rsid w:val="00056E7D"/>
    <w:rsid w:val="00057F18"/>
    <w:rsid w:val="0006057D"/>
    <w:rsid w:val="00060A1B"/>
    <w:rsid w:val="00060D5F"/>
    <w:rsid w:val="00061382"/>
    <w:rsid w:val="000614B8"/>
    <w:rsid w:val="00061526"/>
    <w:rsid w:val="00061576"/>
    <w:rsid w:val="00061B41"/>
    <w:rsid w:val="0006237F"/>
    <w:rsid w:val="000629C7"/>
    <w:rsid w:val="0006304B"/>
    <w:rsid w:val="0006316E"/>
    <w:rsid w:val="00063F65"/>
    <w:rsid w:val="00064F2D"/>
    <w:rsid w:val="00065028"/>
    <w:rsid w:val="00065EC4"/>
    <w:rsid w:val="00066119"/>
    <w:rsid w:val="00066ECC"/>
    <w:rsid w:val="00066ED1"/>
    <w:rsid w:val="00066F62"/>
    <w:rsid w:val="000671D3"/>
    <w:rsid w:val="000673C3"/>
    <w:rsid w:val="0006762C"/>
    <w:rsid w:val="00067B96"/>
    <w:rsid w:val="00067C26"/>
    <w:rsid w:val="00067CB2"/>
    <w:rsid w:val="00070337"/>
    <w:rsid w:val="00071B3A"/>
    <w:rsid w:val="000721DC"/>
    <w:rsid w:val="00073525"/>
    <w:rsid w:val="0007375A"/>
    <w:rsid w:val="00073FEB"/>
    <w:rsid w:val="00074264"/>
    <w:rsid w:val="000742BC"/>
    <w:rsid w:val="0007453B"/>
    <w:rsid w:val="0007509E"/>
    <w:rsid w:val="00076657"/>
    <w:rsid w:val="000769AF"/>
    <w:rsid w:val="00076A47"/>
    <w:rsid w:val="000816DA"/>
    <w:rsid w:val="00081838"/>
    <w:rsid w:val="00081B01"/>
    <w:rsid w:val="000826C2"/>
    <w:rsid w:val="000828F9"/>
    <w:rsid w:val="000836FD"/>
    <w:rsid w:val="00084737"/>
    <w:rsid w:val="00084793"/>
    <w:rsid w:val="00084D53"/>
    <w:rsid w:val="000851B0"/>
    <w:rsid w:val="000855D3"/>
    <w:rsid w:val="00085679"/>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067"/>
    <w:rsid w:val="00095AE2"/>
    <w:rsid w:val="00096093"/>
    <w:rsid w:val="000965E0"/>
    <w:rsid w:val="00096D11"/>
    <w:rsid w:val="00096F06"/>
    <w:rsid w:val="00097826"/>
    <w:rsid w:val="000A03B1"/>
    <w:rsid w:val="000A0D1C"/>
    <w:rsid w:val="000A113E"/>
    <w:rsid w:val="000A2F0D"/>
    <w:rsid w:val="000A32F5"/>
    <w:rsid w:val="000A40E7"/>
    <w:rsid w:val="000A413F"/>
    <w:rsid w:val="000A48F5"/>
    <w:rsid w:val="000A4971"/>
    <w:rsid w:val="000A4BED"/>
    <w:rsid w:val="000A4CD1"/>
    <w:rsid w:val="000A582C"/>
    <w:rsid w:val="000A5B24"/>
    <w:rsid w:val="000A5BD4"/>
    <w:rsid w:val="000A5C84"/>
    <w:rsid w:val="000A6516"/>
    <w:rsid w:val="000A66C6"/>
    <w:rsid w:val="000A6E75"/>
    <w:rsid w:val="000A7374"/>
    <w:rsid w:val="000B19F5"/>
    <w:rsid w:val="000B1A0F"/>
    <w:rsid w:val="000B1CDD"/>
    <w:rsid w:val="000B21E2"/>
    <w:rsid w:val="000B2B7E"/>
    <w:rsid w:val="000B2C13"/>
    <w:rsid w:val="000B2E57"/>
    <w:rsid w:val="000B3175"/>
    <w:rsid w:val="000B378D"/>
    <w:rsid w:val="000B3E6B"/>
    <w:rsid w:val="000B3F4B"/>
    <w:rsid w:val="000B3FF4"/>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20B2"/>
    <w:rsid w:val="000C253C"/>
    <w:rsid w:val="000C2990"/>
    <w:rsid w:val="000C38E3"/>
    <w:rsid w:val="000C597D"/>
    <w:rsid w:val="000C5BED"/>
    <w:rsid w:val="000C5EAE"/>
    <w:rsid w:val="000C7419"/>
    <w:rsid w:val="000C7BF8"/>
    <w:rsid w:val="000C7E1C"/>
    <w:rsid w:val="000D015E"/>
    <w:rsid w:val="000D09A7"/>
    <w:rsid w:val="000D0BE9"/>
    <w:rsid w:val="000D1312"/>
    <w:rsid w:val="000D17B6"/>
    <w:rsid w:val="000D2817"/>
    <w:rsid w:val="000D2BF1"/>
    <w:rsid w:val="000D3376"/>
    <w:rsid w:val="000D38B4"/>
    <w:rsid w:val="000D3953"/>
    <w:rsid w:val="000D468E"/>
    <w:rsid w:val="000D4B84"/>
    <w:rsid w:val="000D626F"/>
    <w:rsid w:val="000E02F3"/>
    <w:rsid w:val="000E06FF"/>
    <w:rsid w:val="000E0A75"/>
    <w:rsid w:val="000E0BF8"/>
    <w:rsid w:val="000E0CD9"/>
    <w:rsid w:val="000E1365"/>
    <w:rsid w:val="000E14D3"/>
    <w:rsid w:val="000E1E49"/>
    <w:rsid w:val="000E1F8F"/>
    <w:rsid w:val="000E3605"/>
    <w:rsid w:val="000E47CB"/>
    <w:rsid w:val="000E4C36"/>
    <w:rsid w:val="000E562A"/>
    <w:rsid w:val="000E66CC"/>
    <w:rsid w:val="000E7390"/>
    <w:rsid w:val="000F0C9D"/>
    <w:rsid w:val="000F119C"/>
    <w:rsid w:val="000F1285"/>
    <w:rsid w:val="000F158C"/>
    <w:rsid w:val="000F1734"/>
    <w:rsid w:val="000F2113"/>
    <w:rsid w:val="000F2B9C"/>
    <w:rsid w:val="000F2C9A"/>
    <w:rsid w:val="000F2F50"/>
    <w:rsid w:val="000F3256"/>
    <w:rsid w:val="000F41FD"/>
    <w:rsid w:val="000F48DD"/>
    <w:rsid w:val="000F4BD4"/>
    <w:rsid w:val="000F588A"/>
    <w:rsid w:val="000F5B36"/>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41AB"/>
    <w:rsid w:val="001045CE"/>
    <w:rsid w:val="001046DA"/>
    <w:rsid w:val="00104E63"/>
    <w:rsid w:val="001054FA"/>
    <w:rsid w:val="00105DB0"/>
    <w:rsid w:val="0010607F"/>
    <w:rsid w:val="0010640A"/>
    <w:rsid w:val="0010690B"/>
    <w:rsid w:val="001070FB"/>
    <w:rsid w:val="00107662"/>
    <w:rsid w:val="00107D28"/>
    <w:rsid w:val="00107FC4"/>
    <w:rsid w:val="0011018C"/>
    <w:rsid w:val="001104AE"/>
    <w:rsid w:val="00110502"/>
    <w:rsid w:val="00110B40"/>
    <w:rsid w:val="0011276A"/>
    <w:rsid w:val="0011278B"/>
    <w:rsid w:val="00112994"/>
    <w:rsid w:val="001129AF"/>
    <w:rsid w:val="00112B75"/>
    <w:rsid w:val="00112D4B"/>
    <w:rsid w:val="0011305C"/>
    <w:rsid w:val="0011307B"/>
    <w:rsid w:val="00113205"/>
    <w:rsid w:val="001139B8"/>
    <w:rsid w:val="00113A31"/>
    <w:rsid w:val="00113AAA"/>
    <w:rsid w:val="00114466"/>
    <w:rsid w:val="00114CD6"/>
    <w:rsid w:val="001155FB"/>
    <w:rsid w:val="00115C20"/>
    <w:rsid w:val="00115FEF"/>
    <w:rsid w:val="00116ADF"/>
    <w:rsid w:val="00116D6D"/>
    <w:rsid w:val="00117351"/>
    <w:rsid w:val="0011763D"/>
    <w:rsid w:val="001200A1"/>
    <w:rsid w:val="001206B4"/>
    <w:rsid w:val="001218CB"/>
    <w:rsid w:val="0012190B"/>
    <w:rsid w:val="00121ADD"/>
    <w:rsid w:val="00121B01"/>
    <w:rsid w:val="001225C5"/>
    <w:rsid w:val="0012280A"/>
    <w:rsid w:val="00122AC3"/>
    <w:rsid w:val="001232E7"/>
    <w:rsid w:val="00124712"/>
    <w:rsid w:val="00124ABC"/>
    <w:rsid w:val="00125C33"/>
    <w:rsid w:val="00126616"/>
    <w:rsid w:val="00126DFD"/>
    <w:rsid w:val="00127176"/>
    <w:rsid w:val="001271AF"/>
    <w:rsid w:val="0012733E"/>
    <w:rsid w:val="0013161B"/>
    <w:rsid w:val="00131BB8"/>
    <w:rsid w:val="00132195"/>
    <w:rsid w:val="00132CD6"/>
    <w:rsid w:val="00132E98"/>
    <w:rsid w:val="00133904"/>
    <w:rsid w:val="00133CF3"/>
    <w:rsid w:val="00133D21"/>
    <w:rsid w:val="00134201"/>
    <w:rsid w:val="00134D6C"/>
    <w:rsid w:val="0013536C"/>
    <w:rsid w:val="00135407"/>
    <w:rsid w:val="001355A1"/>
    <w:rsid w:val="00135B02"/>
    <w:rsid w:val="00135B43"/>
    <w:rsid w:val="00135DA1"/>
    <w:rsid w:val="0013606C"/>
    <w:rsid w:val="0013610A"/>
    <w:rsid w:val="001363A7"/>
    <w:rsid w:val="001365E7"/>
    <w:rsid w:val="0013731D"/>
    <w:rsid w:val="0013741A"/>
    <w:rsid w:val="001375A1"/>
    <w:rsid w:val="0014051C"/>
    <w:rsid w:val="00140F5B"/>
    <w:rsid w:val="00141299"/>
    <w:rsid w:val="001412D4"/>
    <w:rsid w:val="00142529"/>
    <w:rsid w:val="0014352D"/>
    <w:rsid w:val="00143941"/>
    <w:rsid w:val="00143F5A"/>
    <w:rsid w:val="001450AC"/>
    <w:rsid w:val="00145314"/>
    <w:rsid w:val="00145655"/>
    <w:rsid w:val="00146877"/>
    <w:rsid w:val="00146A58"/>
    <w:rsid w:val="001477EA"/>
    <w:rsid w:val="001479E5"/>
    <w:rsid w:val="00147AB1"/>
    <w:rsid w:val="00147F64"/>
    <w:rsid w:val="00147FC0"/>
    <w:rsid w:val="00150305"/>
    <w:rsid w:val="001507CB"/>
    <w:rsid w:val="00150E85"/>
    <w:rsid w:val="001511FE"/>
    <w:rsid w:val="00151E75"/>
    <w:rsid w:val="001525FB"/>
    <w:rsid w:val="00152702"/>
    <w:rsid w:val="00153AD6"/>
    <w:rsid w:val="00153EB5"/>
    <w:rsid w:val="00154792"/>
    <w:rsid w:val="00154A1F"/>
    <w:rsid w:val="00154AA7"/>
    <w:rsid w:val="00154DA9"/>
    <w:rsid w:val="00154E39"/>
    <w:rsid w:val="00154E3E"/>
    <w:rsid w:val="00154F92"/>
    <w:rsid w:val="0015641F"/>
    <w:rsid w:val="001578D1"/>
    <w:rsid w:val="0016000A"/>
    <w:rsid w:val="0016012A"/>
    <w:rsid w:val="00160272"/>
    <w:rsid w:val="0016077C"/>
    <w:rsid w:val="00160D21"/>
    <w:rsid w:val="00161A8B"/>
    <w:rsid w:val="00161F65"/>
    <w:rsid w:val="0016215E"/>
    <w:rsid w:val="001628C9"/>
    <w:rsid w:val="00162DFC"/>
    <w:rsid w:val="00163238"/>
    <w:rsid w:val="0016377E"/>
    <w:rsid w:val="0016486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5CA"/>
    <w:rsid w:val="00173F7D"/>
    <w:rsid w:val="0017400B"/>
    <w:rsid w:val="001745D5"/>
    <w:rsid w:val="001752AB"/>
    <w:rsid w:val="00175416"/>
    <w:rsid w:val="0017585D"/>
    <w:rsid w:val="001765AC"/>
    <w:rsid w:val="00176E18"/>
    <w:rsid w:val="00176EE8"/>
    <w:rsid w:val="00176F37"/>
    <w:rsid w:val="00177076"/>
    <w:rsid w:val="001771ED"/>
    <w:rsid w:val="00177528"/>
    <w:rsid w:val="00177A7E"/>
    <w:rsid w:val="001800E9"/>
    <w:rsid w:val="00180391"/>
    <w:rsid w:val="001803E4"/>
    <w:rsid w:val="00180BB8"/>
    <w:rsid w:val="0018155B"/>
    <w:rsid w:val="001823F3"/>
    <w:rsid w:val="00182A20"/>
    <w:rsid w:val="001835BD"/>
    <w:rsid w:val="001838C8"/>
    <w:rsid w:val="00183993"/>
    <w:rsid w:val="0018466E"/>
    <w:rsid w:val="00184CDD"/>
    <w:rsid w:val="00184FD6"/>
    <w:rsid w:val="0018522E"/>
    <w:rsid w:val="0018556F"/>
    <w:rsid w:val="00185625"/>
    <w:rsid w:val="00185E0D"/>
    <w:rsid w:val="00186185"/>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5F48"/>
    <w:rsid w:val="001A6740"/>
    <w:rsid w:val="001A6E1F"/>
    <w:rsid w:val="001A73B0"/>
    <w:rsid w:val="001A7843"/>
    <w:rsid w:val="001A7AB9"/>
    <w:rsid w:val="001A7F0F"/>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E39"/>
    <w:rsid w:val="001C03EC"/>
    <w:rsid w:val="001C0EDA"/>
    <w:rsid w:val="001C133D"/>
    <w:rsid w:val="001C185D"/>
    <w:rsid w:val="001C18FE"/>
    <w:rsid w:val="001C1BF8"/>
    <w:rsid w:val="001C1DD9"/>
    <w:rsid w:val="001C1FFB"/>
    <w:rsid w:val="001C25C9"/>
    <w:rsid w:val="001C278C"/>
    <w:rsid w:val="001C2BDD"/>
    <w:rsid w:val="001C33B3"/>
    <w:rsid w:val="001C3991"/>
    <w:rsid w:val="001C4302"/>
    <w:rsid w:val="001C437E"/>
    <w:rsid w:val="001C4792"/>
    <w:rsid w:val="001C5B4D"/>
    <w:rsid w:val="001C6D30"/>
    <w:rsid w:val="001C7278"/>
    <w:rsid w:val="001C7850"/>
    <w:rsid w:val="001D071B"/>
    <w:rsid w:val="001D22E7"/>
    <w:rsid w:val="001D2461"/>
    <w:rsid w:val="001D3506"/>
    <w:rsid w:val="001D38C0"/>
    <w:rsid w:val="001D4516"/>
    <w:rsid w:val="001D4C1F"/>
    <w:rsid w:val="001D51BA"/>
    <w:rsid w:val="001D5211"/>
    <w:rsid w:val="001D5333"/>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124F"/>
    <w:rsid w:val="002026AB"/>
    <w:rsid w:val="00202D7E"/>
    <w:rsid w:val="002030C7"/>
    <w:rsid w:val="0020324D"/>
    <w:rsid w:val="002035D1"/>
    <w:rsid w:val="00203B04"/>
    <w:rsid w:val="00204587"/>
    <w:rsid w:val="0020465E"/>
    <w:rsid w:val="00204913"/>
    <w:rsid w:val="002055D8"/>
    <w:rsid w:val="00205B03"/>
    <w:rsid w:val="0021234F"/>
    <w:rsid w:val="002124FC"/>
    <w:rsid w:val="00212F6B"/>
    <w:rsid w:val="002133B3"/>
    <w:rsid w:val="002149EC"/>
    <w:rsid w:val="00214BBD"/>
    <w:rsid w:val="0021503A"/>
    <w:rsid w:val="00215DA4"/>
    <w:rsid w:val="00215FCF"/>
    <w:rsid w:val="0021772E"/>
    <w:rsid w:val="00217FC5"/>
    <w:rsid w:val="00220264"/>
    <w:rsid w:val="002202E2"/>
    <w:rsid w:val="00220DB3"/>
    <w:rsid w:val="002222A9"/>
    <w:rsid w:val="002222FC"/>
    <w:rsid w:val="00222D0B"/>
    <w:rsid w:val="002258E3"/>
    <w:rsid w:val="00225E78"/>
    <w:rsid w:val="00226B98"/>
    <w:rsid w:val="0022755F"/>
    <w:rsid w:val="00230364"/>
    <w:rsid w:val="002304AD"/>
    <w:rsid w:val="00230593"/>
    <w:rsid w:val="00230E2F"/>
    <w:rsid w:val="00231DD3"/>
    <w:rsid w:val="0023234C"/>
    <w:rsid w:val="00232521"/>
    <w:rsid w:val="00233631"/>
    <w:rsid w:val="0023365B"/>
    <w:rsid w:val="00233D87"/>
    <w:rsid w:val="00234F20"/>
    <w:rsid w:val="00234F95"/>
    <w:rsid w:val="00235CFD"/>
    <w:rsid w:val="00235D12"/>
    <w:rsid w:val="002364C5"/>
    <w:rsid w:val="0024046B"/>
    <w:rsid w:val="002406AB"/>
    <w:rsid w:val="00241927"/>
    <w:rsid w:val="00242678"/>
    <w:rsid w:val="00242976"/>
    <w:rsid w:val="00242D70"/>
    <w:rsid w:val="002434C0"/>
    <w:rsid w:val="002441A6"/>
    <w:rsid w:val="0024447E"/>
    <w:rsid w:val="00245BD5"/>
    <w:rsid w:val="002461A3"/>
    <w:rsid w:val="002476A8"/>
    <w:rsid w:val="00247844"/>
    <w:rsid w:val="00247C5F"/>
    <w:rsid w:val="0025022F"/>
    <w:rsid w:val="0025076F"/>
    <w:rsid w:val="002515B7"/>
    <w:rsid w:val="00251629"/>
    <w:rsid w:val="00251756"/>
    <w:rsid w:val="00251AD7"/>
    <w:rsid w:val="00251E26"/>
    <w:rsid w:val="002521D8"/>
    <w:rsid w:val="00253285"/>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40E3"/>
    <w:rsid w:val="00264437"/>
    <w:rsid w:val="002649BB"/>
    <w:rsid w:val="00264BE8"/>
    <w:rsid w:val="002652EB"/>
    <w:rsid w:val="0026579C"/>
    <w:rsid w:val="00265843"/>
    <w:rsid w:val="00265948"/>
    <w:rsid w:val="002659B1"/>
    <w:rsid w:val="00265B21"/>
    <w:rsid w:val="00266D63"/>
    <w:rsid w:val="00266E69"/>
    <w:rsid w:val="0026709D"/>
    <w:rsid w:val="00267E82"/>
    <w:rsid w:val="00272BD9"/>
    <w:rsid w:val="00272CC8"/>
    <w:rsid w:val="0027330C"/>
    <w:rsid w:val="00273888"/>
    <w:rsid w:val="00273ADD"/>
    <w:rsid w:val="00274800"/>
    <w:rsid w:val="00274E0F"/>
    <w:rsid w:val="0027506C"/>
    <w:rsid w:val="002757C2"/>
    <w:rsid w:val="00275916"/>
    <w:rsid w:val="002763BB"/>
    <w:rsid w:val="00280036"/>
    <w:rsid w:val="00280674"/>
    <w:rsid w:val="0028074B"/>
    <w:rsid w:val="002808C1"/>
    <w:rsid w:val="00281084"/>
    <w:rsid w:val="002811B4"/>
    <w:rsid w:val="002814F0"/>
    <w:rsid w:val="00281AE4"/>
    <w:rsid w:val="00282672"/>
    <w:rsid w:val="00282CA6"/>
    <w:rsid w:val="002838F7"/>
    <w:rsid w:val="00283C37"/>
    <w:rsid w:val="002842D1"/>
    <w:rsid w:val="00284B53"/>
    <w:rsid w:val="00286416"/>
    <w:rsid w:val="00287260"/>
    <w:rsid w:val="00287823"/>
    <w:rsid w:val="00287BB7"/>
    <w:rsid w:val="00287C28"/>
    <w:rsid w:val="00290206"/>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50F"/>
    <w:rsid w:val="002A580E"/>
    <w:rsid w:val="002A5B9C"/>
    <w:rsid w:val="002A63CC"/>
    <w:rsid w:val="002A6F7B"/>
    <w:rsid w:val="002A6FE6"/>
    <w:rsid w:val="002A76BC"/>
    <w:rsid w:val="002A78D5"/>
    <w:rsid w:val="002B0DE8"/>
    <w:rsid w:val="002B1C7E"/>
    <w:rsid w:val="002B2048"/>
    <w:rsid w:val="002B26EC"/>
    <w:rsid w:val="002B2DA7"/>
    <w:rsid w:val="002B30BD"/>
    <w:rsid w:val="002B3340"/>
    <w:rsid w:val="002B39C0"/>
    <w:rsid w:val="002B3F25"/>
    <w:rsid w:val="002B4100"/>
    <w:rsid w:val="002B434C"/>
    <w:rsid w:val="002B4362"/>
    <w:rsid w:val="002B44F7"/>
    <w:rsid w:val="002B4A4F"/>
    <w:rsid w:val="002B4B63"/>
    <w:rsid w:val="002B607D"/>
    <w:rsid w:val="002B68C0"/>
    <w:rsid w:val="002B751E"/>
    <w:rsid w:val="002B76D4"/>
    <w:rsid w:val="002B7789"/>
    <w:rsid w:val="002B7E06"/>
    <w:rsid w:val="002C00F4"/>
    <w:rsid w:val="002C023F"/>
    <w:rsid w:val="002C139B"/>
    <w:rsid w:val="002C1AC7"/>
    <w:rsid w:val="002C1D23"/>
    <w:rsid w:val="002C206A"/>
    <w:rsid w:val="002C2F94"/>
    <w:rsid w:val="002C4A23"/>
    <w:rsid w:val="002C5333"/>
    <w:rsid w:val="002C5ACD"/>
    <w:rsid w:val="002C5AF4"/>
    <w:rsid w:val="002C5DEE"/>
    <w:rsid w:val="002C5E78"/>
    <w:rsid w:val="002C6A53"/>
    <w:rsid w:val="002C6C76"/>
    <w:rsid w:val="002C7CF2"/>
    <w:rsid w:val="002D15D5"/>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34D"/>
    <w:rsid w:val="002D6627"/>
    <w:rsid w:val="002D67EC"/>
    <w:rsid w:val="002D7C82"/>
    <w:rsid w:val="002E0C10"/>
    <w:rsid w:val="002E1071"/>
    <w:rsid w:val="002E1346"/>
    <w:rsid w:val="002E171C"/>
    <w:rsid w:val="002E18A1"/>
    <w:rsid w:val="002E19F9"/>
    <w:rsid w:val="002E2B65"/>
    <w:rsid w:val="002E2BC3"/>
    <w:rsid w:val="002E2C10"/>
    <w:rsid w:val="002E2E9E"/>
    <w:rsid w:val="002E413F"/>
    <w:rsid w:val="002E423B"/>
    <w:rsid w:val="002E56CB"/>
    <w:rsid w:val="002E6375"/>
    <w:rsid w:val="002E64A1"/>
    <w:rsid w:val="002E678C"/>
    <w:rsid w:val="002E67D2"/>
    <w:rsid w:val="002E683F"/>
    <w:rsid w:val="002F0094"/>
    <w:rsid w:val="002F049F"/>
    <w:rsid w:val="002F0C75"/>
    <w:rsid w:val="002F31E4"/>
    <w:rsid w:val="002F38BB"/>
    <w:rsid w:val="002F3DA6"/>
    <w:rsid w:val="002F3E35"/>
    <w:rsid w:val="002F4AA9"/>
    <w:rsid w:val="002F4D81"/>
    <w:rsid w:val="002F4FC1"/>
    <w:rsid w:val="002F5646"/>
    <w:rsid w:val="002F604C"/>
    <w:rsid w:val="002F609B"/>
    <w:rsid w:val="002F6A0D"/>
    <w:rsid w:val="002F6F62"/>
    <w:rsid w:val="002F7091"/>
    <w:rsid w:val="002F71C1"/>
    <w:rsid w:val="002F7345"/>
    <w:rsid w:val="002F78D6"/>
    <w:rsid w:val="002F7971"/>
    <w:rsid w:val="00300C08"/>
    <w:rsid w:val="00301085"/>
    <w:rsid w:val="00301D73"/>
    <w:rsid w:val="00301F36"/>
    <w:rsid w:val="00302680"/>
    <w:rsid w:val="00302BD3"/>
    <w:rsid w:val="0030319E"/>
    <w:rsid w:val="0030347B"/>
    <w:rsid w:val="003035D6"/>
    <w:rsid w:val="00303A12"/>
    <w:rsid w:val="00303C75"/>
    <w:rsid w:val="0030443F"/>
    <w:rsid w:val="00304B0C"/>
    <w:rsid w:val="0030504E"/>
    <w:rsid w:val="003050E5"/>
    <w:rsid w:val="00305922"/>
    <w:rsid w:val="00305A35"/>
    <w:rsid w:val="00305CF8"/>
    <w:rsid w:val="00306765"/>
    <w:rsid w:val="00307EC3"/>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0419"/>
    <w:rsid w:val="00321008"/>
    <w:rsid w:val="00321646"/>
    <w:rsid w:val="00321CB1"/>
    <w:rsid w:val="00322C4F"/>
    <w:rsid w:val="003234DB"/>
    <w:rsid w:val="003235FB"/>
    <w:rsid w:val="00324021"/>
    <w:rsid w:val="00324A1A"/>
    <w:rsid w:val="00324CB5"/>
    <w:rsid w:val="003267C5"/>
    <w:rsid w:val="003268E5"/>
    <w:rsid w:val="00326BA8"/>
    <w:rsid w:val="00326CC8"/>
    <w:rsid w:val="00327CB6"/>
    <w:rsid w:val="00327F2E"/>
    <w:rsid w:val="00330810"/>
    <w:rsid w:val="00331369"/>
    <w:rsid w:val="00331745"/>
    <w:rsid w:val="00331FF9"/>
    <w:rsid w:val="003321E0"/>
    <w:rsid w:val="003323CB"/>
    <w:rsid w:val="0033280D"/>
    <w:rsid w:val="003349FC"/>
    <w:rsid w:val="00334B78"/>
    <w:rsid w:val="00335630"/>
    <w:rsid w:val="0033632E"/>
    <w:rsid w:val="00336B7A"/>
    <w:rsid w:val="0033782B"/>
    <w:rsid w:val="00337D1C"/>
    <w:rsid w:val="00340CD9"/>
    <w:rsid w:val="00341117"/>
    <w:rsid w:val="00341338"/>
    <w:rsid w:val="0034143D"/>
    <w:rsid w:val="00342EC6"/>
    <w:rsid w:val="0034304E"/>
    <w:rsid w:val="00343CA1"/>
    <w:rsid w:val="00344671"/>
    <w:rsid w:val="00344CC5"/>
    <w:rsid w:val="00344F15"/>
    <w:rsid w:val="00345568"/>
    <w:rsid w:val="00345CF1"/>
    <w:rsid w:val="003461CE"/>
    <w:rsid w:val="00346371"/>
    <w:rsid w:val="00346587"/>
    <w:rsid w:val="003465C8"/>
    <w:rsid w:val="00346624"/>
    <w:rsid w:val="0034734C"/>
    <w:rsid w:val="0035080D"/>
    <w:rsid w:val="00351C74"/>
    <w:rsid w:val="0035251B"/>
    <w:rsid w:val="00352888"/>
    <w:rsid w:val="00352C07"/>
    <w:rsid w:val="003535F1"/>
    <w:rsid w:val="003540EC"/>
    <w:rsid w:val="00354926"/>
    <w:rsid w:val="00356A94"/>
    <w:rsid w:val="003574DF"/>
    <w:rsid w:val="00357812"/>
    <w:rsid w:val="00357E0F"/>
    <w:rsid w:val="00357FA2"/>
    <w:rsid w:val="003605BB"/>
    <w:rsid w:val="0036074A"/>
    <w:rsid w:val="00360AA9"/>
    <w:rsid w:val="00360F2B"/>
    <w:rsid w:val="0036110A"/>
    <w:rsid w:val="0036193B"/>
    <w:rsid w:val="00361BB0"/>
    <w:rsid w:val="00362055"/>
    <w:rsid w:val="003628CE"/>
    <w:rsid w:val="00362F00"/>
    <w:rsid w:val="0036318C"/>
    <w:rsid w:val="00363647"/>
    <w:rsid w:val="00363E3A"/>
    <w:rsid w:val="0036462D"/>
    <w:rsid w:val="00364EDF"/>
    <w:rsid w:val="003652F5"/>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181E"/>
    <w:rsid w:val="00372CAA"/>
    <w:rsid w:val="00373C00"/>
    <w:rsid w:val="00374154"/>
    <w:rsid w:val="00375155"/>
    <w:rsid w:val="0037587D"/>
    <w:rsid w:val="00375B84"/>
    <w:rsid w:val="003764A3"/>
    <w:rsid w:val="00376EC5"/>
    <w:rsid w:val="00376FF5"/>
    <w:rsid w:val="00377646"/>
    <w:rsid w:val="003777C9"/>
    <w:rsid w:val="00377CA5"/>
    <w:rsid w:val="00377E00"/>
    <w:rsid w:val="00380A64"/>
    <w:rsid w:val="00380B15"/>
    <w:rsid w:val="00380BA6"/>
    <w:rsid w:val="00381053"/>
    <w:rsid w:val="00381EA6"/>
    <w:rsid w:val="00382181"/>
    <w:rsid w:val="0038272B"/>
    <w:rsid w:val="00382EE7"/>
    <w:rsid w:val="00382F1B"/>
    <w:rsid w:val="00383492"/>
    <w:rsid w:val="00383D00"/>
    <w:rsid w:val="0038438A"/>
    <w:rsid w:val="00385F53"/>
    <w:rsid w:val="00386441"/>
    <w:rsid w:val="0038695D"/>
    <w:rsid w:val="0039068C"/>
    <w:rsid w:val="003908B3"/>
    <w:rsid w:val="0039162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265A"/>
    <w:rsid w:val="003A44E2"/>
    <w:rsid w:val="003A482D"/>
    <w:rsid w:val="003A53E2"/>
    <w:rsid w:val="003A5F65"/>
    <w:rsid w:val="003A6329"/>
    <w:rsid w:val="003A7886"/>
    <w:rsid w:val="003A7AA7"/>
    <w:rsid w:val="003B0405"/>
    <w:rsid w:val="003B0830"/>
    <w:rsid w:val="003B0944"/>
    <w:rsid w:val="003B122D"/>
    <w:rsid w:val="003B13B9"/>
    <w:rsid w:val="003B190B"/>
    <w:rsid w:val="003B204D"/>
    <w:rsid w:val="003B3CC2"/>
    <w:rsid w:val="003B50D7"/>
    <w:rsid w:val="003B512A"/>
    <w:rsid w:val="003B5323"/>
    <w:rsid w:val="003B56A2"/>
    <w:rsid w:val="003B57F1"/>
    <w:rsid w:val="003B5940"/>
    <w:rsid w:val="003B62D4"/>
    <w:rsid w:val="003B76D9"/>
    <w:rsid w:val="003B7819"/>
    <w:rsid w:val="003B795C"/>
    <w:rsid w:val="003B79A3"/>
    <w:rsid w:val="003C04EC"/>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AC2"/>
    <w:rsid w:val="003D0CA0"/>
    <w:rsid w:val="003D0CA6"/>
    <w:rsid w:val="003D0D67"/>
    <w:rsid w:val="003D0FAC"/>
    <w:rsid w:val="003D196E"/>
    <w:rsid w:val="003D1BBA"/>
    <w:rsid w:val="003D1C36"/>
    <w:rsid w:val="003D2D4D"/>
    <w:rsid w:val="003D35CD"/>
    <w:rsid w:val="003D3806"/>
    <w:rsid w:val="003D4022"/>
    <w:rsid w:val="003D4AFC"/>
    <w:rsid w:val="003D4E26"/>
    <w:rsid w:val="003D5E2F"/>
    <w:rsid w:val="003D61AF"/>
    <w:rsid w:val="003D66BB"/>
    <w:rsid w:val="003D688B"/>
    <w:rsid w:val="003D6A60"/>
    <w:rsid w:val="003D6D35"/>
    <w:rsid w:val="003D6D41"/>
    <w:rsid w:val="003D701B"/>
    <w:rsid w:val="003D76BF"/>
    <w:rsid w:val="003E085D"/>
    <w:rsid w:val="003E1C8C"/>
    <w:rsid w:val="003E20BE"/>
    <w:rsid w:val="003E51CB"/>
    <w:rsid w:val="003E53C1"/>
    <w:rsid w:val="003E57F0"/>
    <w:rsid w:val="003E5CE3"/>
    <w:rsid w:val="003E6538"/>
    <w:rsid w:val="003E6EDB"/>
    <w:rsid w:val="003F00CC"/>
    <w:rsid w:val="003F110F"/>
    <w:rsid w:val="003F1130"/>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7DF0"/>
    <w:rsid w:val="00400046"/>
    <w:rsid w:val="004000FC"/>
    <w:rsid w:val="004016FA"/>
    <w:rsid w:val="00401ACA"/>
    <w:rsid w:val="00402D06"/>
    <w:rsid w:val="00402E3F"/>
    <w:rsid w:val="004039CF"/>
    <w:rsid w:val="004043E1"/>
    <w:rsid w:val="0040450F"/>
    <w:rsid w:val="0040571C"/>
    <w:rsid w:val="00405A6E"/>
    <w:rsid w:val="00405C0C"/>
    <w:rsid w:val="00407A10"/>
    <w:rsid w:val="00410575"/>
    <w:rsid w:val="00410D45"/>
    <w:rsid w:val="004111C3"/>
    <w:rsid w:val="004114AB"/>
    <w:rsid w:val="004118BC"/>
    <w:rsid w:val="004119ED"/>
    <w:rsid w:val="00412345"/>
    <w:rsid w:val="0041253E"/>
    <w:rsid w:val="00412F08"/>
    <w:rsid w:val="004131A1"/>
    <w:rsid w:val="00413222"/>
    <w:rsid w:val="004135F0"/>
    <w:rsid w:val="004139CC"/>
    <w:rsid w:val="00414062"/>
    <w:rsid w:val="00414685"/>
    <w:rsid w:val="00414716"/>
    <w:rsid w:val="00414D4D"/>
    <w:rsid w:val="00415AD9"/>
    <w:rsid w:val="00415E99"/>
    <w:rsid w:val="00416646"/>
    <w:rsid w:val="0041743A"/>
    <w:rsid w:val="0042028A"/>
    <w:rsid w:val="00420E05"/>
    <w:rsid w:val="004224EB"/>
    <w:rsid w:val="00422A36"/>
    <w:rsid w:val="00422C9F"/>
    <w:rsid w:val="00423241"/>
    <w:rsid w:val="004245F8"/>
    <w:rsid w:val="0042497C"/>
    <w:rsid w:val="00424A69"/>
    <w:rsid w:val="004252DC"/>
    <w:rsid w:val="00425531"/>
    <w:rsid w:val="004256C1"/>
    <w:rsid w:val="004258AD"/>
    <w:rsid w:val="00426B96"/>
    <w:rsid w:val="004279BA"/>
    <w:rsid w:val="00427EDC"/>
    <w:rsid w:val="00431E24"/>
    <w:rsid w:val="004320B1"/>
    <w:rsid w:val="00433497"/>
    <w:rsid w:val="0043396C"/>
    <w:rsid w:val="0043430F"/>
    <w:rsid w:val="0043441D"/>
    <w:rsid w:val="00434BF6"/>
    <w:rsid w:val="0043520A"/>
    <w:rsid w:val="00435AE0"/>
    <w:rsid w:val="00436B1B"/>
    <w:rsid w:val="00440389"/>
    <w:rsid w:val="00440BDC"/>
    <w:rsid w:val="00441C2A"/>
    <w:rsid w:val="00441CD2"/>
    <w:rsid w:val="00441F68"/>
    <w:rsid w:val="004422CF"/>
    <w:rsid w:val="0044279F"/>
    <w:rsid w:val="00442AE9"/>
    <w:rsid w:val="0044302B"/>
    <w:rsid w:val="004433C7"/>
    <w:rsid w:val="004434BA"/>
    <w:rsid w:val="00443AD3"/>
    <w:rsid w:val="00444540"/>
    <w:rsid w:val="0044518D"/>
    <w:rsid w:val="004453E7"/>
    <w:rsid w:val="00445675"/>
    <w:rsid w:val="00445716"/>
    <w:rsid w:val="0044588A"/>
    <w:rsid w:val="0044608C"/>
    <w:rsid w:val="00446541"/>
    <w:rsid w:val="004467C3"/>
    <w:rsid w:val="00446CAB"/>
    <w:rsid w:val="004470F4"/>
    <w:rsid w:val="004476A3"/>
    <w:rsid w:val="004509F2"/>
    <w:rsid w:val="00450B3A"/>
    <w:rsid w:val="00450BE5"/>
    <w:rsid w:val="00450E6C"/>
    <w:rsid w:val="0045138A"/>
    <w:rsid w:val="004520D8"/>
    <w:rsid w:val="00452457"/>
    <w:rsid w:val="0045316E"/>
    <w:rsid w:val="004537F0"/>
    <w:rsid w:val="00453996"/>
    <w:rsid w:val="00453AD6"/>
    <w:rsid w:val="00453C67"/>
    <w:rsid w:val="00453EAD"/>
    <w:rsid w:val="004542A2"/>
    <w:rsid w:val="00454C84"/>
    <w:rsid w:val="004553D8"/>
    <w:rsid w:val="00456153"/>
    <w:rsid w:val="00456A8A"/>
    <w:rsid w:val="00457346"/>
    <w:rsid w:val="00457B6A"/>
    <w:rsid w:val="00461095"/>
    <w:rsid w:val="00461D82"/>
    <w:rsid w:val="00462192"/>
    <w:rsid w:val="0046331A"/>
    <w:rsid w:val="004636EA"/>
    <w:rsid w:val="00463A21"/>
    <w:rsid w:val="00463C1F"/>
    <w:rsid w:val="00463CC4"/>
    <w:rsid w:val="00463FF8"/>
    <w:rsid w:val="00464CC9"/>
    <w:rsid w:val="00464D6D"/>
    <w:rsid w:val="00464F86"/>
    <w:rsid w:val="00465026"/>
    <w:rsid w:val="00465112"/>
    <w:rsid w:val="00466DB3"/>
    <w:rsid w:val="00467D02"/>
    <w:rsid w:val="00467EC1"/>
    <w:rsid w:val="004705ED"/>
    <w:rsid w:val="00470985"/>
    <w:rsid w:val="00471593"/>
    <w:rsid w:val="00471E3C"/>
    <w:rsid w:val="004720A3"/>
    <w:rsid w:val="004720FA"/>
    <w:rsid w:val="004725EB"/>
    <w:rsid w:val="004726F0"/>
    <w:rsid w:val="00472EE1"/>
    <w:rsid w:val="0047310B"/>
    <w:rsid w:val="00473B22"/>
    <w:rsid w:val="00473EE4"/>
    <w:rsid w:val="0047403A"/>
    <w:rsid w:val="00474BB4"/>
    <w:rsid w:val="004750BC"/>
    <w:rsid w:val="00475985"/>
    <w:rsid w:val="00475C32"/>
    <w:rsid w:val="0047606C"/>
    <w:rsid w:val="004770FA"/>
    <w:rsid w:val="00480351"/>
    <w:rsid w:val="00481088"/>
    <w:rsid w:val="00481344"/>
    <w:rsid w:val="00481DDC"/>
    <w:rsid w:val="00482351"/>
    <w:rsid w:val="00483ADB"/>
    <w:rsid w:val="0048422D"/>
    <w:rsid w:val="0048556A"/>
    <w:rsid w:val="00485603"/>
    <w:rsid w:val="00485ED4"/>
    <w:rsid w:val="00486B6D"/>
    <w:rsid w:val="004877C4"/>
    <w:rsid w:val="00487A4E"/>
    <w:rsid w:val="00487E53"/>
    <w:rsid w:val="00487F01"/>
    <w:rsid w:val="00490831"/>
    <w:rsid w:val="004910C8"/>
    <w:rsid w:val="0049125F"/>
    <w:rsid w:val="00491291"/>
    <w:rsid w:val="00491C24"/>
    <w:rsid w:val="004938BD"/>
    <w:rsid w:val="00494D58"/>
    <w:rsid w:val="004960ED"/>
    <w:rsid w:val="004967F6"/>
    <w:rsid w:val="004968C1"/>
    <w:rsid w:val="00496A14"/>
    <w:rsid w:val="00497469"/>
    <w:rsid w:val="004A00A8"/>
    <w:rsid w:val="004A0146"/>
    <w:rsid w:val="004A15E5"/>
    <w:rsid w:val="004A15F5"/>
    <w:rsid w:val="004A187C"/>
    <w:rsid w:val="004A1CFA"/>
    <w:rsid w:val="004A2214"/>
    <w:rsid w:val="004A2881"/>
    <w:rsid w:val="004A289F"/>
    <w:rsid w:val="004A33F6"/>
    <w:rsid w:val="004A3987"/>
    <w:rsid w:val="004A4C39"/>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1469"/>
    <w:rsid w:val="004B18A5"/>
    <w:rsid w:val="004B23FD"/>
    <w:rsid w:val="004B264D"/>
    <w:rsid w:val="004B2689"/>
    <w:rsid w:val="004B26CA"/>
    <w:rsid w:val="004B2792"/>
    <w:rsid w:val="004B28CC"/>
    <w:rsid w:val="004B2C4B"/>
    <w:rsid w:val="004B3EDA"/>
    <w:rsid w:val="004B597F"/>
    <w:rsid w:val="004B5EB1"/>
    <w:rsid w:val="004B644F"/>
    <w:rsid w:val="004B6D57"/>
    <w:rsid w:val="004B7139"/>
    <w:rsid w:val="004C0676"/>
    <w:rsid w:val="004C0A74"/>
    <w:rsid w:val="004C1142"/>
    <w:rsid w:val="004C2F99"/>
    <w:rsid w:val="004C306B"/>
    <w:rsid w:val="004C30C5"/>
    <w:rsid w:val="004C3E3D"/>
    <w:rsid w:val="004C4DDA"/>
    <w:rsid w:val="004C5C9C"/>
    <w:rsid w:val="004C64B1"/>
    <w:rsid w:val="004C7058"/>
    <w:rsid w:val="004C76BE"/>
    <w:rsid w:val="004C7901"/>
    <w:rsid w:val="004C7D69"/>
    <w:rsid w:val="004C7F3A"/>
    <w:rsid w:val="004D00FF"/>
    <w:rsid w:val="004D05CE"/>
    <w:rsid w:val="004D13C5"/>
    <w:rsid w:val="004D15DB"/>
    <w:rsid w:val="004D22D8"/>
    <w:rsid w:val="004D2CCF"/>
    <w:rsid w:val="004D3901"/>
    <w:rsid w:val="004D3CCA"/>
    <w:rsid w:val="004D3DB9"/>
    <w:rsid w:val="004D4348"/>
    <w:rsid w:val="004D5985"/>
    <w:rsid w:val="004D6495"/>
    <w:rsid w:val="004D6FB4"/>
    <w:rsid w:val="004D7E59"/>
    <w:rsid w:val="004E035A"/>
    <w:rsid w:val="004E1113"/>
    <w:rsid w:val="004E15C0"/>
    <w:rsid w:val="004E2012"/>
    <w:rsid w:val="004E22AC"/>
    <w:rsid w:val="004E2EB1"/>
    <w:rsid w:val="004E34ED"/>
    <w:rsid w:val="004E458C"/>
    <w:rsid w:val="004E5404"/>
    <w:rsid w:val="004E5DAC"/>
    <w:rsid w:val="004E6423"/>
    <w:rsid w:val="004E64D5"/>
    <w:rsid w:val="004E66F6"/>
    <w:rsid w:val="004E67A3"/>
    <w:rsid w:val="004E77D8"/>
    <w:rsid w:val="004E7D86"/>
    <w:rsid w:val="004E7DCC"/>
    <w:rsid w:val="004E7E90"/>
    <w:rsid w:val="004F04DD"/>
    <w:rsid w:val="004F1298"/>
    <w:rsid w:val="004F15DB"/>
    <w:rsid w:val="004F2093"/>
    <w:rsid w:val="004F245E"/>
    <w:rsid w:val="004F2869"/>
    <w:rsid w:val="004F3EC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D1"/>
    <w:rsid w:val="00501F01"/>
    <w:rsid w:val="00502013"/>
    <w:rsid w:val="00502491"/>
    <w:rsid w:val="00502ED3"/>
    <w:rsid w:val="005036EF"/>
    <w:rsid w:val="005044EF"/>
    <w:rsid w:val="00504FAA"/>
    <w:rsid w:val="0050519D"/>
    <w:rsid w:val="00505EFB"/>
    <w:rsid w:val="00506269"/>
    <w:rsid w:val="005067B1"/>
    <w:rsid w:val="00506B1E"/>
    <w:rsid w:val="00506EBA"/>
    <w:rsid w:val="00506F31"/>
    <w:rsid w:val="0050735D"/>
    <w:rsid w:val="00507AEA"/>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428E"/>
    <w:rsid w:val="005143DC"/>
    <w:rsid w:val="00515A11"/>
    <w:rsid w:val="00515E66"/>
    <w:rsid w:val="00515E79"/>
    <w:rsid w:val="005164FB"/>
    <w:rsid w:val="00516697"/>
    <w:rsid w:val="005168BF"/>
    <w:rsid w:val="00517065"/>
    <w:rsid w:val="00520678"/>
    <w:rsid w:val="00520FF8"/>
    <w:rsid w:val="0052141A"/>
    <w:rsid w:val="00521CF3"/>
    <w:rsid w:val="005227FE"/>
    <w:rsid w:val="005229F0"/>
    <w:rsid w:val="00522D08"/>
    <w:rsid w:val="00522FC2"/>
    <w:rsid w:val="00523120"/>
    <w:rsid w:val="005234E7"/>
    <w:rsid w:val="00524CF1"/>
    <w:rsid w:val="00524ECB"/>
    <w:rsid w:val="0052527E"/>
    <w:rsid w:val="00525C2F"/>
    <w:rsid w:val="00525CC2"/>
    <w:rsid w:val="005261C0"/>
    <w:rsid w:val="00526BE8"/>
    <w:rsid w:val="0052728F"/>
    <w:rsid w:val="0052784D"/>
    <w:rsid w:val="00527903"/>
    <w:rsid w:val="00527A04"/>
    <w:rsid w:val="00527B61"/>
    <w:rsid w:val="005302A0"/>
    <w:rsid w:val="00530752"/>
    <w:rsid w:val="0053116B"/>
    <w:rsid w:val="0053162F"/>
    <w:rsid w:val="00531703"/>
    <w:rsid w:val="00531E8B"/>
    <w:rsid w:val="00533604"/>
    <w:rsid w:val="00535635"/>
    <w:rsid w:val="00535C50"/>
    <w:rsid w:val="00537224"/>
    <w:rsid w:val="005379CB"/>
    <w:rsid w:val="005379D5"/>
    <w:rsid w:val="005379E9"/>
    <w:rsid w:val="00540432"/>
    <w:rsid w:val="0054081D"/>
    <w:rsid w:val="00540961"/>
    <w:rsid w:val="005412E0"/>
    <w:rsid w:val="005413FB"/>
    <w:rsid w:val="00541645"/>
    <w:rsid w:val="005429F3"/>
    <w:rsid w:val="0054306B"/>
    <w:rsid w:val="00543D2A"/>
    <w:rsid w:val="005441A8"/>
    <w:rsid w:val="0054440B"/>
    <w:rsid w:val="0054446C"/>
    <w:rsid w:val="00544A9C"/>
    <w:rsid w:val="00544B51"/>
    <w:rsid w:val="00544D88"/>
    <w:rsid w:val="00545442"/>
    <w:rsid w:val="0054793F"/>
    <w:rsid w:val="00547DD3"/>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6C35"/>
    <w:rsid w:val="00557287"/>
    <w:rsid w:val="00557297"/>
    <w:rsid w:val="00557CDA"/>
    <w:rsid w:val="00560490"/>
    <w:rsid w:val="005604BA"/>
    <w:rsid w:val="0056066A"/>
    <w:rsid w:val="00560B92"/>
    <w:rsid w:val="0056173A"/>
    <w:rsid w:val="005619E3"/>
    <w:rsid w:val="00561BA0"/>
    <w:rsid w:val="00561C09"/>
    <w:rsid w:val="0056265B"/>
    <w:rsid w:val="00562BE1"/>
    <w:rsid w:val="00562CE0"/>
    <w:rsid w:val="00563438"/>
    <w:rsid w:val="005639DF"/>
    <w:rsid w:val="00564EBF"/>
    <w:rsid w:val="005651F4"/>
    <w:rsid w:val="00565A80"/>
    <w:rsid w:val="0056613D"/>
    <w:rsid w:val="00566389"/>
    <w:rsid w:val="00566471"/>
    <w:rsid w:val="00566483"/>
    <w:rsid w:val="00567476"/>
    <w:rsid w:val="0057087E"/>
    <w:rsid w:val="00570978"/>
    <w:rsid w:val="00571030"/>
    <w:rsid w:val="00572847"/>
    <w:rsid w:val="00572BE3"/>
    <w:rsid w:val="005734B5"/>
    <w:rsid w:val="00573728"/>
    <w:rsid w:val="00574ED3"/>
    <w:rsid w:val="00575233"/>
    <w:rsid w:val="00575F6A"/>
    <w:rsid w:val="005761FF"/>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B4B"/>
    <w:rsid w:val="00585DB7"/>
    <w:rsid w:val="00586333"/>
    <w:rsid w:val="00587203"/>
    <w:rsid w:val="00587846"/>
    <w:rsid w:val="00590415"/>
    <w:rsid w:val="005909FD"/>
    <w:rsid w:val="00591ACD"/>
    <w:rsid w:val="00591E70"/>
    <w:rsid w:val="00592847"/>
    <w:rsid w:val="005932AA"/>
    <w:rsid w:val="00593590"/>
    <w:rsid w:val="00594ADF"/>
    <w:rsid w:val="00594E4F"/>
    <w:rsid w:val="00596B21"/>
    <w:rsid w:val="005973EA"/>
    <w:rsid w:val="00597A83"/>
    <w:rsid w:val="00597DE4"/>
    <w:rsid w:val="005A0BE8"/>
    <w:rsid w:val="005A10BD"/>
    <w:rsid w:val="005A11E0"/>
    <w:rsid w:val="005A1996"/>
    <w:rsid w:val="005A2295"/>
    <w:rsid w:val="005A243B"/>
    <w:rsid w:val="005A291F"/>
    <w:rsid w:val="005A2CFC"/>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3D57"/>
    <w:rsid w:val="005B43A9"/>
    <w:rsid w:val="005B4487"/>
    <w:rsid w:val="005B4D5F"/>
    <w:rsid w:val="005B5B01"/>
    <w:rsid w:val="005B5BE4"/>
    <w:rsid w:val="005B5D5D"/>
    <w:rsid w:val="005B633F"/>
    <w:rsid w:val="005C07E6"/>
    <w:rsid w:val="005C118E"/>
    <w:rsid w:val="005C165D"/>
    <w:rsid w:val="005C1E18"/>
    <w:rsid w:val="005C2C5C"/>
    <w:rsid w:val="005C36AE"/>
    <w:rsid w:val="005C37CC"/>
    <w:rsid w:val="005C3EAE"/>
    <w:rsid w:val="005C4400"/>
    <w:rsid w:val="005C4E77"/>
    <w:rsid w:val="005C59F3"/>
    <w:rsid w:val="005C6049"/>
    <w:rsid w:val="005C68F1"/>
    <w:rsid w:val="005C6975"/>
    <w:rsid w:val="005C6D03"/>
    <w:rsid w:val="005C72D8"/>
    <w:rsid w:val="005C74E4"/>
    <w:rsid w:val="005C7683"/>
    <w:rsid w:val="005D06D0"/>
    <w:rsid w:val="005D08FA"/>
    <w:rsid w:val="005D0903"/>
    <w:rsid w:val="005D0ABC"/>
    <w:rsid w:val="005D1271"/>
    <w:rsid w:val="005D1518"/>
    <w:rsid w:val="005D3336"/>
    <w:rsid w:val="005D482D"/>
    <w:rsid w:val="005D4851"/>
    <w:rsid w:val="005D4AA7"/>
    <w:rsid w:val="005D5253"/>
    <w:rsid w:val="005D56E5"/>
    <w:rsid w:val="005D5AE2"/>
    <w:rsid w:val="005D66AD"/>
    <w:rsid w:val="005D6C3B"/>
    <w:rsid w:val="005D6DD2"/>
    <w:rsid w:val="005D6DF5"/>
    <w:rsid w:val="005D70B6"/>
    <w:rsid w:val="005D7FA9"/>
    <w:rsid w:val="005E0356"/>
    <w:rsid w:val="005E0493"/>
    <w:rsid w:val="005E089F"/>
    <w:rsid w:val="005E0FEA"/>
    <w:rsid w:val="005E18AF"/>
    <w:rsid w:val="005E29C3"/>
    <w:rsid w:val="005E2BE1"/>
    <w:rsid w:val="005E376B"/>
    <w:rsid w:val="005E50C1"/>
    <w:rsid w:val="005E5322"/>
    <w:rsid w:val="005E556D"/>
    <w:rsid w:val="005E5F64"/>
    <w:rsid w:val="005E6908"/>
    <w:rsid w:val="005E699F"/>
    <w:rsid w:val="005E6D1E"/>
    <w:rsid w:val="005E7A0E"/>
    <w:rsid w:val="005F0322"/>
    <w:rsid w:val="005F04FE"/>
    <w:rsid w:val="005F0AE3"/>
    <w:rsid w:val="005F0BC1"/>
    <w:rsid w:val="005F0CF4"/>
    <w:rsid w:val="005F1CA5"/>
    <w:rsid w:val="005F2208"/>
    <w:rsid w:val="005F2A09"/>
    <w:rsid w:val="005F3819"/>
    <w:rsid w:val="005F4391"/>
    <w:rsid w:val="005F48E0"/>
    <w:rsid w:val="005F4D6F"/>
    <w:rsid w:val="005F4E79"/>
    <w:rsid w:val="005F5A53"/>
    <w:rsid w:val="005F6096"/>
    <w:rsid w:val="005F656C"/>
    <w:rsid w:val="005F6BF3"/>
    <w:rsid w:val="005F7335"/>
    <w:rsid w:val="005F78BF"/>
    <w:rsid w:val="005F7FC8"/>
    <w:rsid w:val="006005A1"/>
    <w:rsid w:val="00600ADC"/>
    <w:rsid w:val="00602B05"/>
    <w:rsid w:val="0060321C"/>
    <w:rsid w:val="00603268"/>
    <w:rsid w:val="0060408E"/>
    <w:rsid w:val="0060470A"/>
    <w:rsid w:val="00604BB5"/>
    <w:rsid w:val="006055C7"/>
    <w:rsid w:val="00605B4A"/>
    <w:rsid w:val="00605F0E"/>
    <w:rsid w:val="0060619F"/>
    <w:rsid w:val="00606397"/>
    <w:rsid w:val="0060690C"/>
    <w:rsid w:val="00606975"/>
    <w:rsid w:val="006077A0"/>
    <w:rsid w:val="00607D43"/>
    <w:rsid w:val="006102EA"/>
    <w:rsid w:val="006107ED"/>
    <w:rsid w:val="0061285C"/>
    <w:rsid w:val="00612BC6"/>
    <w:rsid w:val="006147F9"/>
    <w:rsid w:val="00616865"/>
    <w:rsid w:val="00617C80"/>
    <w:rsid w:val="00620DAB"/>
    <w:rsid w:val="006210D5"/>
    <w:rsid w:val="00621AB2"/>
    <w:rsid w:val="0062203D"/>
    <w:rsid w:val="00622779"/>
    <w:rsid w:val="00622939"/>
    <w:rsid w:val="00623505"/>
    <w:rsid w:val="00623ABD"/>
    <w:rsid w:val="00623CE3"/>
    <w:rsid w:val="00624FC3"/>
    <w:rsid w:val="0062527B"/>
    <w:rsid w:val="006266AC"/>
    <w:rsid w:val="00626A05"/>
    <w:rsid w:val="00627AC0"/>
    <w:rsid w:val="00627CBB"/>
    <w:rsid w:val="006305E9"/>
    <w:rsid w:val="006327D6"/>
    <w:rsid w:val="006334C7"/>
    <w:rsid w:val="0063392D"/>
    <w:rsid w:val="00633CE6"/>
    <w:rsid w:val="00634DE2"/>
    <w:rsid w:val="00635645"/>
    <w:rsid w:val="00635702"/>
    <w:rsid w:val="00635D2C"/>
    <w:rsid w:val="00635F08"/>
    <w:rsid w:val="006362A8"/>
    <w:rsid w:val="0063638C"/>
    <w:rsid w:val="00636A1E"/>
    <w:rsid w:val="00636A3A"/>
    <w:rsid w:val="00636D70"/>
    <w:rsid w:val="006373E2"/>
    <w:rsid w:val="00637A7F"/>
    <w:rsid w:val="0064006B"/>
    <w:rsid w:val="006418E5"/>
    <w:rsid w:val="00641ED6"/>
    <w:rsid w:val="006426AF"/>
    <w:rsid w:val="0064299E"/>
    <w:rsid w:val="00642E38"/>
    <w:rsid w:val="00643098"/>
    <w:rsid w:val="006441F0"/>
    <w:rsid w:val="00645207"/>
    <w:rsid w:val="0064580A"/>
    <w:rsid w:val="00645866"/>
    <w:rsid w:val="00645974"/>
    <w:rsid w:val="006466CA"/>
    <w:rsid w:val="00646E67"/>
    <w:rsid w:val="006472EE"/>
    <w:rsid w:val="00647362"/>
    <w:rsid w:val="00647475"/>
    <w:rsid w:val="00647B85"/>
    <w:rsid w:val="00647BBC"/>
    <w:rsid w:val="006500AC"/>
    <w:rsid w:val="00650902"/>
    <w:rsid w:val="006509F6"/>
    <w:rsid w:val="00650A84"/>
    <w:rsid w:val="00651329"/>
    <w:rsid w:val="0065198E"/>
    <w:rsid w:val="00653C0B"/>
    <w:rsid w:val="00653E47"/>
    <w:rsid w:val="006545FF"/>
    <w:rsid w:val="00654ED0"/>
    <w:rsid w:val="00654F24"/>
    <w:rsid w:val="006550B4"/>
    <w:rsid w:val="00655136"/>
    <w:rsid w:val="00656958"/>
    <w:rsid w:val="00657CCA"/>
    <w:rsid w:val="00660910"/>
    <w:rsid w:val="00660A5A"/>
    <w:rsid w:val="0066177D"/>
    <w:rsid w:val="00661E8A"/>
    <w:rsid w:val="00662173"/>
    <w:rsid w:val="00662805"/>
    <w:rsid w:val="00663A27"/>
    <w:rsid w:val="00663A40"/>
    <w:rsid w:val="00663C26"/>
    <w:rsid w:val="00664024"/>
    <w:rsid w:val="00664DB7"/>
    <w:rsid w:val="006651CF"/>
    <w:rsid w:val="006653D5"/>
    <w:rsid w:val="00667B30"/>
    <w:rsid w:val="0067046D"/>
    <w:rsid w:val="006717D0"/>
    <w:rsid w:val="00671C03"/>
    <w:rsid w:val="00671D49"/>
    <w:rsid w:val="006722BC"/>
    <w:rsid w:val="0067257E"/>
    <w:rsid w:val="006726A9"/>
    <w:rsid w:val="00672B9F"/>
    <w:rsid w:val="00672CEA"/>
    <w:rsid w:val="00672F1C"/>
    <w:rsid w:val="00673251"/>
    <w:rsid w:val="006736A1"/>
    <w:rsid w:val="0067387B"/>
    <w:rsid w:val="00673E7D"/>
    <w:rsid w:val="00674B09"/>
    <w:rsid w:val="00674F3E"/>
    <w:rsid w:val="00675A00"/>
    <w:rsid w:val="0067697F"/>
    <w:rsid w:val="0067705B"/>
    <w:rsid w:val="00677283"/>
    <w:rsid w:val="00677503"/>
    <w:rsid w:val="00677971"/>
    <w:rsid w:val="00681E79"/>
    <w:rsid w:val="00681F05"/>
    <w:rsid w:val="006820B8"/>
    <w:rsid w:val="00682423"/>
    <w:rsid w:val="00682441"/>
    <w:rsid w:val="00683A8B"/>
    <w:rsid w:val="0068429D"/>
    <w:rsid w:val="0068565F"/>
    <w:rsid w:val="006865AA"/>
    <w:rsid w:val="00686B0E"/>
    <w:rsid w:val="00686F5C"/>
    <w:rsid w:val="00687554"/>
    <w:rsid w:val="0069098E"/>
    <w:rsid w:val="00690C96"/>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1C9"/>
    <w:rsid w:val="006A4376"/>
    <w:rsid w:val="006A4F4A"/>
    <w:rsid w:val="006A533C"/>
    <w:rsid w:val="006A5E5F"/>
    <w:rsid w:val="006A5FD6"/>
    <w:rsid w:val="006A60E3"/>
    <w:rsid w:val="006A68FB"/>
    <w:rsid w:val="006A6B01"/>
    <w:rsid w:val="006A6F32"/>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942"/>
    <w:rsid w:val="006B4F38"/>
    <w:rsid w:val="006B60F7"/>
    <w:rsid w:val="006B65F5"/>
    <w:rsid w:val="006B73C8"/>
    <w:rsid w:val="006B7AE5"/>
    <w:rsid w:val="006C012F"/>
    <w:rsid w:val="006C0317"/>
    <w:rsid w:val="006C069C"/>
    <w:rsid w:val="006C1AA7"/>
    <w:rsid w:val="006C25D9"/>
    <w:rsid w:val="006C266F"/>
    <w:rsid w:val="006C2C5B"/>
    <w:rsid w:val="006C3C61"/>
    <w:rsid w:val="006C47D6"/>
    <w:rsid w:val="006C49FE"/>
    <w:rsid w:val="006C5262"/>
    <w:rsid w:val="006C6522"/>
    <w:rsid w:val="006C6C9C"/>
    <w:rsid w:val="006C743E"/>
    <w:rsid w:val="006C7A14"/>
    <w:rsid w:val="006D0292"/>
    <w:rsid w:val="006D0457"/>
    <w:rsid w:val="006D12D2"/>
    <w:rsid w:val="006D1421"/>
    <w:rsid w:val="006D1B8F"/>
    <w:rsid w:val="006D2120"/>
    <w:rsid w:val="006D240F"/>
    <w:rsid w:val="006D2BF7"/>
    <w:rsid w:val="006D3708"/>
    <w:rsid w:val="006D4284"/>
    <w:rsid w:val="006D452A"/>
    <w:rsid w:val="006D47B7"/>
    <w:rsid w:val="006D5859"/>
    <w:rsid w:val="006D6984"/>
    <w:rsid w:val="006E0C8A"/>
    <w:rsid w:val="006E0CCA"/>
    <w:rsid w:val="006E12A0"/>
    <w:rsid w:val="006E165E"/>
    <w:rsid w:val="006E1AB4"/>
    <w:rsid w:val="006E2315"/>
    <w:rsid w:val="006E264A"/>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EA0"/>
    <w:rsid w:val="006F20E5"/>
    <w:rsid w:val="006F26D4"/>
    <w:rsid w:val="006F3484"/>
    <w:rsid w:val="006F3B9B"/>
    <w:rsid w:val="006F42F1"/>
    <w:rsid w:val="006F44E2"/>
    <w:rsid w:val="006F4D6B"/>
    <w:rsid w:val="006F5AC0"/>
    <w:rsid w:val="006F645A"/>
    <w:rsid w:val="006F6F23"/>
    <w:rsid w:val="006F7A3A"/>
    <w:rsid w:val="00700278"/>
    <w:rsid w:val="00700B50"/>
    <w:rsid w:val="007014A8"/>
    <w:rsid w:val="007017C0"/>
    <w:rsid w:val="00702341"/>
    <w:rsid w:val="007023FE"/>
    <w:rsid w:val="00702859"/>
    <w:rsid w:val="00702F5F"/>
    <w:rsid w:val="007033F3"/>
    <w:rsid w:val="00703EF5"/>
    <w:rsid w:val="0070478C"/>
    <w:rsid w:val="0070525C"/>
    <w:rsid w:val="0070540F"/>
    <w:rsid w:val="007054D2"/>
    <w:rsid w:val="00705D34"/>
    <w:rsid w:val="00705D58"/>
    <w:rsid w:val="00706145"/>
    <w:rsid w:val="0070614A"/>
    <w:rsid w:val="00706AEE"/>
    <w:rsid w:val="00706EF2"/>
    <w:rsid w:val="00710882"/>
    <w:rsid w:val="00710885"/>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0BE7"/>
    <w:rsid w:val="00722971"/>
    <w:rsid w:val="00723633"/>
    <w:rsid w:val="0072419A"/>
    <w:rsid w:val="00724528"/>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F5D"/>
    <w:rsid w:val="00734544"/>
    <w:rsid w:val="00734C3F"/>
    <w:rsid w:val="00735175"/>
    <w:rsid w:val="007355C1"/>
    <w:rsid w:val="007358A6"/>
    <w:rsid w:val="00735AF9"/>
    <w:rsid w:val="00735EE5"/>
    <w:rsid w:val="00735F8E"/>
    <w:rsid w:val="00736958"/>
    <w:rsid w:val="00737889"/>
    <w:rsid w:val="00737C86"/>
    <w:rsid w:val="00740487"/>
    <w:rsid w:val="00741326"/>
    <w:rsid w:val="00741D06"/>
    <w:rsid w:val="0074251B"/>
    <w:rsid w:val="007429D1"/>
    <w:rsid w:val="00742A2E"/>
    <w:rsid w:val="00742A96"/>
    <w:rsid w:val="00742B81"/>
    <w:rsid w:val="00743296"/>
    <w:rsid w:val="00743C5D"/>
    <w:rsid w:val="007441A7"/>
    <w:rsid w:val="0074427A"/>
    <w:rsid w:val="0074441F"/>
    <w:rsid w:val="00744A1A"/>
    <w:rsid w:val="00744C86"/>
    <w:rsid w:val="00745FD8"/>
    <w:rsid w:val="00746099"/>
    <w:rsid w:val="0074773A"/>
    <w:rsid w:val="00751179"/>
    <w:rsid w:val="00751639"/>
    <w:rsid w:val="00751884"/>
    <w:rsid w:val="0075217E"/>
    <w:rsid w:val="00752236"/>
    <w:rsid w:val="00752A99"/>
    <w:rsid w:val="00753134"/>
    <w:rsid w:val="0075318C"/>
    <w:rsid w:val="0075385D"/>
    <w:rsid w:val="00753AA3"/>
    <w:rsid w:val="00754B78"/>
    <w:rsid w:val="00754CDE"/>
    <w:rsid w:val="0075501D"/>
    <w:rsid w:val="007556A8"/>
    <w:rsid w:val="00755E9B"/>
    <w:rsid w:val="00756157"/>
    <w:rsid w:val="0075664D"/>
    <w:rsid w:val="007569B0"/>
    <w:rsid w:val="007572AB"/>
    <w:rsid w:val="00757BE9"/>
    <w:rsid w:val="00760382"/>
    <w:rsid w:val="00760D3A"/>
    <w:rsid w:val="007611D9"/>
    <w:rsid w:val="00761735"/>
    <w:rsid w:val="0076179D"/>
    <w:rsid w:val="00761823"/>
    <w:rsid w:val="007618FD"/>
    <w:rsid w:val="00762157"/>
    <w:rsid w:val="00762484"/>
    <w:rsid w:val="00762C99"/>
    <w:rsid w:val="007637B3"/>
    <w:rsid w:val="00763A01"/>
    <w:rsid w:val="00763BAE"/>
    <w:rsid w:val="0076423C"/>
    <w:rsid w:val="00764244"/>
    <w:rsid w:val="00764303"/>
    <w:rsid w:val="00764D4D"/>
    <w:rsid w:val="00765FC8"/>
    <w:rsid w:val="007669A5"/>
    <w:rsid w:val="00766CD9"/>
    <w:rsid w:val="00770224"/>
    <w:rsid w:val="00770603"/>
    <w:rsid w:val="00770B1F"/>
    <w:rsid w:val="0077177D"/>
    <w:rsid w:val="00771AAD"/>
    <w:rsid w:val="00771C45"/>
    <w:rsid w:val="00772DB1"/>
    <w:rsid w:val="00773C6A"/>
    <w:rsid w:val="00773FBF"/>
    <w:rsid w:val="0077438A"/>
    <w:rsid w:val="0077455C"/>
    <w:rsid w:val="00774CD9"/>
    <w:rsid w:val="007753E1"/>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3C"/>
    <w:rsid w:val="00781984"/>
    <w:rsid w:val="007821E4"/>
    <w:rsid w:val="00782B46"/>
    <w:rsid w:val="00782C20"/>
    <w:rsid w:val="007839E4"/>
    <w:rsid w:val="00783E6E"/>
    <w:rsid w:val="007841BB"/>
    <w:rsid w:val="007848A9"/>
    <w:rsid w:val="00784C4F"/>
    <w:rsid w:val="007860D0"/>
    <w:rsid w:val="00786D04"/>
    <w:rsid w:val="00790719"/>
    <w:rsid w:val="00790D7A"/>
    <w:rsid w:val="00791666"/>
    <w:rsid w:val="007916EB"/>
    <w:rsid w:val="00791B36"/>
    <w:rsid w:val="007927E4"/>
    <w:rsid w:val="00792D6B"/>
    <w:rsid w:val="00792FE2"/>
    <w:rsid w:val="007949B4"/>
    <w:rsid w:val="00795237"/>
    <w:rsid w:val="00795366"/>
    <w:rsid w:val="007957B7"/>
    <w:rsid w:val="00795C12"/>
    <w:rsid w:val="00796060"/>
    <w:rsid w:val="00796277"/>
    <w:rsid w:val="00796CE5"/>
    <w:rsid w:val="00796DCE"/>
    <w:rsid w:val="00796F86"/>
    <w:rsid w:val="0079756C"/>
    <w:rsid w:val="00797FAD"/>
    <w:rsid w:val="007A02DA"/>
    <w:rsid w:val="007A0479"/>
    <w:rsid w:val="007A0A62"/>
    <w:rsid w:val="007A0AFE"/>
    <w:rsid w:val="007A0FCB"/>
    <w:rsid w:val="007A100E"/>
    <w:rsid w:val="007A16D5"/>
    <w:rsid w:val="007A2DA4"/>
    <w:rsid w:val="007A3226"/>
    <w:rsid w:val="007A4B43"/>
    <w:rsid w:val="007A4EC6"/>
    <w:rsid w:val="007A4F55"/>
    <w:rsid w:val="007A6E8E"/>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274"/>
    <w:rsid w:val="007B6514"/>
    <w:rsid w:val="007B6779"/>
    <w:rsid w:val="007B7080"/>
    <w:rsid w:val="007B7E85"/>
    <w:rsid w:val="007C0207"/>
    <w:rsid w:val="007C0332"/>
    <w:rsid w:val="007C1234"/>
    <w:rsid w:val="007C148F"/>
    <w:rsid w:val="007C168C"/>
    <w:rsid w:val="007C25BF"/>
    <w:rsid w:val="007C2B21"/>
    <w:rsid w:val="007C2FC1"/>
    <w:rsid w:val="007C3304"/>
    <w:rsid w:val="007C4472"/>
    <w:rsid w:val="007C486C"/>
    <w:rsid w:val="007C4949"/>
    <w:rsid w:val="007C4F93"/>
    <w:rsid w:val="007C52D9"/>
    <w:rsid w:val="007C59FB"/>
    <w:rsid w:val="007C5A65"/>
    <w:rsid w:val="007C5BB8"/>
    <w:rsid w:val="007C6B73"/>
    <w:rsid w:val="007C6C2A"/>
    <w:rsid w:val="007C72BF"/>
    <w:rsid w:val="007D0108"/>
    <w:rsid w:val="007D0283"/>
    <w:rsid w:val="007D068F"/>
    <w:rsid w:val="007D0E76"/>
    <w:rsid w:val="007D0EE1"/>
    <w:rsid w:val="007D119A"/>
    <w:rsid w:val="007D2ABA"/>
    <w:rsid w:val="007D2E63"/>
    <w:rsid w:val="007D3152"/>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1D30"/>
    <w:rsid w:val="007E35BA"/>
    <w:rsid w:val="007E35C8"/>
    <w:rsid w:val="007E3B97"/>
    <w:rsid w:val="007E3C3E"/>
    <w:rsid w:val="007E3C8C"/>
    <w:rsid w:val="007E3F60"/>
    <w:rsid w:val="007E41F6"/>
    <w:rsid w:val="007E48E3"/>
    <w:rsid w:val="007E4B53"/>
    <w:rsid w:val="007E51F7"/>
    <w:rsid w:val="007E5856"/>
    <w:rsid w:val="007E5DAB"/>
    <w:rsid w:val="007E71A0"/>
    <w:rsid w:val="007E7927"/>
    <w:rsid w:val="007F04D3"/>
    <w:rsid w:val="007F10A6"/>
    <w:rsid w:val="007F1E35"/>
    <w:rsid w:val="007F2838"/>
    <w:rsid w:val="007F2D04"/>
    <w:rsid w:val="007F364E"/>
    <w:rsid w:val="007F4AF1"/>
    <w:rsid w:val="007F5357"/>
    <w:rsid w:val="007F5C11"/>
    <w:rsid w:val="007F5CE1"/>
    <w:rsid w:val="007F657C"/>
    <w:rsid w:val="00800356"/>
    <w:rsid w:val="00800C57"/>
    <w:rsid w:val="00800C9E"/>
    <w:rsid w:val="00800F4D"/>
    <w:rsid w:val="008012EA"/>
    <w:rsid w:val="00802835"/>
    <w:rsid w:val="008032E5"/>
    <w:rsid w:val="008035C1"/>
    <w:rsid w:val="00803C18"/>
    <w:rsid w:val="0080489B"/>
    <w:rsid w:val="00804C72"/>
    <w:rsid w:val="008050BD"/>
    <w:rsid w:val="00805178"/>
    <w:rsid w:val="008058CB"/>
    <w:rsid w:val="00805E56"/>
    <w:rsid w:val="008060B9"/>
    <w:rsid w:val="00806977"/>
    <w:rsid w:val="0080699A"/>
    <w:rsid w:val="0081076F"/>
    <w:rsid w:val="00811107"/>
    <w:rsid w:val="00811CE6"/>
    <w:rsid w:val="008120D2"/>
    <w:rsid w:val="0081286D"/>
    <w:rsid w:val="00812C6C"/>
    <w:rsid w:val="00813D9D"/>
    <w:rsid w:val="00814668"/>
    <w:rsid w:val="00814D82"/>
    <w:rsid w:val="008166E2"/>
    <w:rsid w:val="008169A7"/>
    <w:rsid w:val="008176B1"/>
    <w:rsid w:val="00817C2C"/>
    <w:rsid w:val="00820074"/>
    <w:rsid w:val="00820082"/>
    <w:rsid w:val="00820299"/>
    <w:rsid w:val="008206FC"/>
    <w:rsid w:val="00821455"/>
    <w:rsid w:val="008221AA"/>
    <w:rsid w:val="00822472"/>
    <w:rsid w:val="008225BE"/>
    <w:rsid w:val="008225EE"/>
    <w:rsid w:val="00823249"/>
    <w:rsid w:val="008233EE"/>
    <w:rsid w:val="00823CB9"/>
    <w:rsid w:val="00823D61"/>
    <w:rsid w:val="0082440A"/>
    <w:rsid w:val="00824ADE"/>
    <w:rsid w:val="008262B0"/>
    <w:rsid w:val="008266DE"/>
    <w:rsid w:val="0082678E"/>
    <w:rsid w:val="0082714C"/>
    <w:rsid w:val="008274D9"/>
    <w:rsid w:val="00827F20"/>
    <w:rsid w:val="00827F4F"/>
    <w:rsid w:val="00827F7C"/>
    <w:rsid w:val="00830426"/>
    <w:rsid w:val="008306E0"/>
    <w:rsid w:val="00830A8A"/>
    <w:rsid w:val="00831327"/>
    <w:rsid w:val="008313EE"/>
    <w:rsid w:val="00831D2E"/>
    <w:rsid w:val="00832665"/>
    <w:rsid w:val="0083294A"/>
    <w:rsid w:val="00832FCC"/>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F08"/>
    <w:rsid w:val="0084006B"/>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75A6"/>
    <w:rsid w:val="008503E7"/>
    <w:rsid w:val="008507FA"/>
    <w:rsid w:val="008509E5"/>
    <w:rsid w:val="00850C2A"/>
    <w:rsid w:val="008517C1"/>
    <w:rsid w:val="00851F7A"/>
    <w:rsid w:val="0085201D"/>
    <w:rsid w:val="00852A80"/>
    <w:rsid w:val="008544A2"/>
    <w:rsid w:val="00854696"/>
    <w:rsid w:val="00855327"/>
    <w:rsid w:val="00855655"/>
    <w:rsid w:val="008557AF"/>
    <w:rsid w:val="008557E9"/>
    <w:rsid w:val="00855DA8"/>
    <w:rsid w:val="008560CB"/>
    <w:rsid w:val="008565D9"/>
    <w:rsid w:val="008567D8"/>
    <w:rsid w:val="008567E7"/>
    <w:rsid w:val="00856AC4"/>
    <w:rsid w:val="0085754F"/>
    <w:rsid w:val="00857B7D"/>
    <w:rsid w:val="00857ED6"/>
    <w:rsid w:val="00860815"/>
    <w:rsid w:val="00861D27"/>
    <w:rsid w:val="00861D72"/>
    <w:rsid w:val="0086219C"/>
    <w:rsid w:val="00862484"/>
    <w:rsid w:val="008636C1"/>
    <w:rsid w:val="00863C2F"/>
    <w:rsid w:val="00864536"/>
    <w:rsid w:val="00864F0D"/>
    <w:rsid w:val="008652B2"/>
    <w:rsid w:val="008660C8"/>
    <w:rsid w:val="00866846"/>
    <w:rsid w:val="00866A6B"/>
    <w:rsid w:val="00866C62"/>
    <w:rsid w:val="00866D4C"/>
    <w:rsid w:val="00866E48"/>
    <w:rsid w:val="00867374"/>
    <w:rsid w:val="00870153"/>
    <w:rsid w:val="00870881"/>
    <w:rsid w:val="008727B5"/>
    <w:rsid w:val="00873C32"/>
    <w:rsid w:val="00873EB4"/>
    <w:rsid w:val="00874DF6"/>
    <w:rsid w:val="00875609"/>
    <w:rsid w:val="008757ED"/>
    <w:rsid w:val="008757F4"/>
    <w:rsid w:val="00875AFC"/>
    <w:rsid w:val="0087626E"/>
    <w:rsid w:val="00876762"/>
    <w:rsid w:val="00876E12"/>
    <w:rsid w:val="00876F01"/>
    <w:rsid w:val="008771AB"/>
    <w:rsid w:val="00877605"/>
    <w:rsid w:val="0087760B"/>
    <w:rsid w:val="00877E7E"/>
    <w:rsid w:val="0088099F"/>
    <w:rsid w:val="0088142B"/>
    <w:rsid w:val="0088250C"/>
    <w:rsid w:val="0088267C"/>
    <w:rsid w:val="00882CB6"/>
    <w:rsid w:val="008832BA"/>
    <w:rsid w:val="00883573"/>
    <w:rsid w:val="008838A9"/>
    <w:rsid w:val="00884138"/>
    <w:rsid w:val="008845AB"/>
    <w:rsid w:val="0088487E"/>
    <w:rsid w:val="008848AC"/>
    <w:rsid w:val="008848DF"/>
    <w:rsid w:val="00885198"/>
    <w:rsid w:val="008853E1"/>
    <w:rsid w:val="008875D5"/>
    <w:rsid w:val="00887E6C"/>
    <w:rsid w:val="00890618"/>
    <w:rsid w:val="008906F6"/>
    <w:rsid w:val="008907A9"/>
    <w:rsid w:val="008917B0"/>
    <w:rsid w:val="008937FD"/>
    <w:rsid w:val="008939B4"/>
    <w:rsid w:val="00893F6A"/>
    <w:rsid w:val="0089407B"/>
    <w:rsid w:val="00894182"/>
    <w:rsid w:val="0089456D"/>
    <w:rsid w:val="00894B2D"/>
    <w:rsid w:val="00895ABD"/>
    <w:rsid w:val="00895DFA"/>
    <w:rsid w:val="008961FA"/>
    <w:rsid w:val="008962AC"/>
    <w:rsid w:val="00896FE7"/>
    <w:rsid w:val="008970C9"/>
    <w:rsid w:val="00897A78"/>
    <w:rsid w:val="00897ADB"/>
    <w:rsid w:val="00897CE8"/>
    <w:rsid w:val="008A0E6A"/>
    <w:rsid w:val="008A14B2"/>
    <w:rsid w:val="008A2484"/>
    <w:rsid w:val="008A24C9"/>
    <w:rsid w:val="008A2EFE"/>
    <w:rsid w:val="008A323E"/>
    <w:rsid w:val="008A32C1"/>
    <w:rsid w:val="008A33BA"/>
    <w:rsid w:val="008A3B80"/>
    <w:rsid w:val="008A3C4C"/>
    <w:rsid w:val="008A3D38"/>
    <w:rsid w:val="008A4B26"/>
    <w:rsid w:val="008A521E"/>
    <w:rsid w:val="008A69AB"/>
    <w:rsid w:val="008A6B15"/>
    <w:rsid w:val="008B020F"/>
    <w:rsid w:val="008B2CA5"/>
    <w:rsid w:val="008B30D1"/>
    <w:rsid w:val="008B3983"/>
    <w:rsid w:val="008B3E30"/>
    <w:rsid w:val="008B49C5"/>
    <w:rsid w:val="008B4A20"/>
    <w:rsid w:val="008B4E66"/>
    <w:rsid w:val="008B4FC0"/>
    <w:rsid w:val="008B523F"/>
    <w:rsid w:val="008B545C"/>
    <w:rsid w:val="008B6012"/>
    <w:rsid w:val="008B62F9"/>
    <w:rsid w:val="008B6ACE"/>
    <w:rsid w:val="008B7632"/>
    <w:rsid w:val="008C0E4F"/>
    <w:rsid w:val="008C10C2"/>
    <w:rsid w:val="008C12F9"/>
    <w:rsid w:val="008C2A37"/>
    <w:rsid w:val="008C2EF9"/>
    <w:rsid w:val="008C3A22"/>
    <w:rsid w:val="008C4946"/>
    <w:rsid w:val="008C4B8D"/>
    <w:rsid w:val="008C520B"/>
    <w:rsid w:val="008C60EE"/>
    <w:rsid w:val="008C6E4B"/>
    <w:rsid w:val="008D09AE"/>
    <w:rsid w:val="008D0AF7"/>
    <w:rsid w:val="008D0F2E"/>
    <w:rsid w:val="008D12BB"/>
    <w:rsid w:val="008D1D49"/>
    <w:rsid w:val="008D39EA"/>
    <w:rsid w:val="008D3F4B"/>
    <w:rsid w:val="008D5881"/>
    <w:rsid w:val="008D5A0A"/>
    <w:rsid w:val="008D5BD0"/>
    <w:rsid w:val="008D609F"/>
    <w:rsid w:val="008D6982"/>
    <w:rsid w:val="008D73A2"/>
    <w:rsid w:val="008D77A5"/>
    <w:rsid w:val="008D7E84"/>
    <w:rsid w:val="008E1CBF"/>
    <w:rsid w:val="008E27FC"/>
    <w:rsid w:val="008E3A1E"/>
    <w:rsid w:val="008E3C90"/>
    <w:rsid w:val="008E4118"/>
    <w:rsid w:val="008E413C"/>
    <w:rsid w:val="008E6785"/>
    <w:rsid w:val="008E7A2E"/>
    <w:rsid w:val="008E7F8D"/>
    <w:rsid w:val="008F007D"/>
    <w:rsid w:val="008F0A44"/>
    <w:rsid w:val="008F0C16"/>
    <w:rsid w:val="008F142B"/>
    <w:rsid w:val="008F2007"/>
    <w:rsid w:val="008F27D9"/>
    <w:rsid w:val="008F3057"/>
    <w:rsid w:val="008F310D"/>
    <w:rsid w:val="008F3DBE"/>
    <w:rsid w:val="008F4109"/>
    <w:rsid w:val="008F41F3"/>
    <w:rsid w:val="008F521F"/>
    <w:rsid w:val="008F588D"/>
    <w:rsid w:val="008F5968"/>
    <w:rsid w:val="008F5F14"/>
    <w:rsid w:val="008F7220"/>
    <w:rsid w:val="008F74E2"/>
    <w:rsid w:val="00900162"/>
    <w:rsid w:val="00900A19"/>
    <w:rsid w:val="00900F37"/>
    <w:rsid w:val="009011DC"/>
    <w:rsid w:val="009015CE"/>
    <w:rsid w:val="0090181C"/>
    <w:rsid w:val="00901A87"/>
    <w:rsid w:val="0090347A"/>
    <w:rsid w:val="00903C72"/>
    <w:rsid w:val="00903FC9"/>
    <w:rsid w:val="00904DC8"/>
    <w:rsid w:val="00904E56"/>
    <w:rsid w:val="009052E8"/>
    <w:rsid w:val="009071A1"/>
    <w:rsid w:val="00907292"/>
    <w:rsid w:val="00910102"/>
    <w:rsid w:val="009110F5"/>
    <w:rsid w:val="00911227"/>
    <w:rsid w:val="00911837"/>
    <w:rsid w:val="00911F07"/>
    <w:rsid w:val="0091267A"/>
    <w:rsid w:val="00912A67"/>
    <w:rsid w:val="0091335C"/>
    <w:rsid w:val="0091365D"/>
    <w:rsid w:val="00913762"/>
    <w:rsid w:val="009137D2"/>
    <w:rsid w:val="00914271"/>
    <w:rsid w:val="00914974"/>
    <w:rsid w:val="00915F0E"/>
    <w:rsid w:val="009166F8"/>
    <w:rsid w:val="00916F02"/>
    <w:rsid w:val="009174A2"/>
    <w:rsid w:val="009174E0"/>
    <w:rsid w:val="00917E79"/>
    <w:rsid w:val="0092007D"/>
    <w:rsid w:val="0092012B"/>
    <w:rsid w:val="0092069B"/>
    <w:rsid w:val="00920899"/>
    <w:rsid w:val="0092104E"/>
    <w:rsid w:val="009215CA"/>
    <w:rsid w:val="00921B2B"/>
    <w:rsid w:val="00921CE3"/>
    <w:rsid w:val="009222FF"/>
    <w:rsid w:val="0092236D"/>
    <w:rsid w:val="00922698"/>
    <w:rsid w:val="00922E3F"/>
    <w:rsid w:val="0092433F"/>
    <w:rsid w:val="00924526"/>
    <w:rsid w:val="00924C46"/>
    <w:rsid w:val="009253A6"/>
    <w:rsid w:val="0092602C"/>
    <w:rsid w:val="00926B9B"/>
    <w:rsid w:val="009278DC"/>
    <w:rsid w:val="00930057"/>
    <w:rsid w:val="00930401"/>
    <w:rsid w:val="00931760"/>
    <w:rsid w:val="00931E37"/>
    <w:rsid w:val="00932435"/>
    <w:rsid w:val="00932EFF"/>
    <w:rsid w:val="009339AA"/>
    <w:rsid w:val="00935A62"/>
    <w:rsid w:val="00936094"/>
    <w:rsid w:val="00936A8C"/>
    <w:rsid w:val="00936DA1"/>
    <w:rsid w:val="0094085C"/>
    <w:rsid w:val="00940AEC"/>
    <w:rsid w:val="00941ECD"/>
    <w:rsid w:val="009423EB"/>
    <w:rsid w:val="00942473"/>
    <w:rsid w:val="00943768"/>
    <w:rsid w:val="00943F91"/>
    <w:rsid w:val="00944343"/>
    <w:rsid w:val="009449C9"/>
    <w:rsid w:val="009455B6"/>
    <w:rsid w:val="0094576A"/>
    <w:rsid w:val="00945D5B"/>
    <w:rsid w:val="00945F2A"/>
    <w:rsid w:val="00946FA0"/>
    <w:rsid w:val="00950009"/>
    <w:rsid w:val="009505B7"/>
    <w:rsid w:val="00950B9A"/>
    <w:rsid w:val="00950DA8"/>
    <w:rsid w:val="009513C0"/>
    <w:rsid w:val="00951DCB"/>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C05"/>
    <w:rsid w:val="00960DBA"/>
    <w:rsid w:val="009612D1"/>
    <w:rsid w:val="00961432"/>
    <w:rsid w:val="00961C03"/>
    <w:rsid w:val="00962710"/>
    <w:rsid w:val="00962AD8"/>
    <w:rsid w:val="00962E63"/>
    <w:rsid w:val="009630AF"/>
    <w:rsid w:val="00963412"/>
    <w:rsid w:val="0096360B"/>
    <w:rsid w:val="0096368D"/>
    <w:rsid w:val="009637B6"/>
    <w:rsid w:val="00963F6C"/>
    <w:rsid w:val="00964236"/>
    <w:rsid w:val="009647D6"/>
    <w:rsid w:val="009648FF"/>
    <w:rsid w:val="0096492C"/>
    <w:rsid w:val="00964B7E"/>
    <w:rsid w:val="00965FB3"/>
    <w:rsid w:val="0096731C"/>
    <w:rsid w:val="0096739A"/>
    <w:rsid w:val="00967F7F"/>
    <w:rsid w:val="0097104E"/>
    <w:rsid w:val="00971189"/>
    <w:rsid w:val="00971A6A"/>
    <w:rsid w:val="00971FAC"/>
    <w:rsid w:val="00972A0A"/>
    <w:rsid w:val="00972D5B"/>
    <w:rsid w:val="00972F26"/>
    <w:rsid w:val="00972FFB"/>
    <w:rsid w:val="00973A55"/>
    <w:rsid w:val="00973C73"/>
    <w:rsid w:val="00974DDC"/>
    <w:rsid w:val="00974EB0"/>
    <w:rsid w:val="00975881"/>
    <w:rsid w:val="00975F4A"/>
    <w:rsid w:val="00975FB3"/>
    <w:rsid w:val="00976031"/>
    <w:rsid w:val="00976AE9"/>
    <w:rsid w:val="009778C9"/>
    <w:rsid w:val="009778D6"/>
    <w:rsid w:val="00977A6D"/>
    <w:rsid w:val="009801A7"/>
    <w:rsid w:val="0098071A"/>
    <w:rsid w:val="00980804"/>
    <w:rsid w:val="00980A2F"/>
    <w:rsid w:val="00980EC6"/>
    <w:rsid w:val="00981B5F"/>
    <w:rsid w:val="00982849"/>
    <w:rsid w:val="0098301A"/>
    <w:rsid w:val="009843D5"/>
    <w:rsid w:val="009843FB"/>
    <w:rsid w:val="0098489A"/>
    <w:rsid w:val="00984AFB"/>
    <w:rsid w:val="0098528D"/>
    <w:rsid w:val="00987906"/>
    <w:rsid w:val="00987AB3"/>
    <w:rsid w:val="00990023"/>
    <w:rsid w:val="0099060F"/>
    <w:rsid w:val="00990D3C"/>
    <w:rsid w:val="00991A4C"/>
    <w:rsid w:val="00992058"/>
    <w:rsid w:val="00992381"/>
    <w:rsid w:val="00992828"/>
    <w:rsid w:val="00992DBE"/>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817"/>
    <w:rsid w:val="009A18C4"/>
    <w:rsid w:val="009A1BF1"/>
    <w:rsid w:val="009A25B8"/>
    <w:rsid w:val="009A2F7F"/>
    <w:rsid w:val="009A375C"/>
    <w:rsid w:val="009A3768"/>
    <w:rsid w:val="009A3B7D"/>
    <w:rsid w:val="009A3E1B"/>
    <w:rsid w:val="009A3F45"/>
    <w:rsid w:val="009A4067"/>
    <w:rsid w:val="009A4075"/>
    <w:rsid w:val="009A48AC"/>
    <w:rsid w:val="009A7AB0"/>
    <w:rsid w:val="009B0661"/>
    <w:rsid w:val="009B113B"/>
    <w:rsid w:val="009B18BD"/>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AB7"/>
    <w:rsid w:val="009C589A"/>
    <w:rsid w:val="009C5C70"/>
    <w:rsid w:val="009C60F3"/>
    <w:rsid w:val="009C6176"/>
    <w:rsid w:val="009C68B8"/>
    <w:rsid w:val="009C6FC5"/>
    <w:rsid w:val="009C7A93"/>
    <w:rsid w:val="009C7BA0"/>
    <w:rsid w:val="009D0B4F"/>
    <w:rsid w:val="009D1121"/>
    <w:rsid w:val="009D16C9"/>
    <w:rsid w:val="009D28BE"/>
    <w:rsid w:val="009D309A"/>
    <w:rsid w:val="009D3276"/>
    <w:rsid w:val="009D36FE"/>
    <w:rsid w:val="009D3FB7"/>
    <w:rsid w:val="009D44D7"/>
    <w:rsid w:val="009D4881"/>
    <w:rsid w:val="009D5432"/>
    <w:rsid w:val="009D55BE"/>
    <w:rsid w:val="009D577C"/>
    <w:rsid w:val="009D6397"/>
    <w:rsid w:val="009D64D3"/>
    <w:rsid w:val="009D6762"/>
    <w:rsid w:val="009D677E"/>
    <w:rsid w:val="009D716D"/>
    <w:rsid w:val="009D7727"/>
    <w:rsid w:val="009D78E9"/>
    <w:rsid w:val="009E11AE"/>
    <w:rsid w:val="009E13B2"/>
    <w:rsid w:val="009E1492"/>
    <w:rsid w:val="009E1603"/>
    <w:rsid w:val="009E1C9E"/>
    <w:rsid w:val="009E20F3"/>
    <w:rsid w:val="009E23B9"/>
    <w:rsid w:val="009E2BA9"/>
    <w:rsid w:val="009E3D4C"/>
    <w:rsid w:val="009E3D7D"/>
    <w:rsid w:val="009E4227"/>
    <w:rsid w:val="009E5481"/>
    <w:rsid w:val="009E5F18"/>
    <w:rsid w:val="009E7C9C"/>
    <w:rsid w:val="009E7CB4"/>
    <w:rsid w:val="009E7DE0"/>
    <w:rsid w:val="009F087F"/>
    <w:rsid w:val="009F0A95"/>
    <w:rsid w:val="009F1BD1"/>
    <w:rsid w:val="009F2C71"/>
    <w:rsid w:val="009F2ECB"/>
    <w:rsid w:val="009F3473"/>
    <w:rsid w:val="009F34B1"/>
    <w:rsid w:val="009F39F7"/>
    <w:rsid w:val="009F3B8C"/>
    <w:rsid w:val="009F4109"/>
    <w:rsid w:val="009F42E8"/>
    <w:rsid w:val="009F4C55"/>
    <w:rsid w:val="009F50AE"/>
    <w:rsid w:val="009F5414"/>
    <w:rsid w:val="009F5690"/>
    <w:rsid w:val="009F5B0C"/>
    <w:rsid w:val="009F5E82"/>
    <w:rsid w:val="009F646B"/>
    <w:rsid w:val="009F67F0"/>
    <w:rsid w:val="009F6EC8"/>
    <w:rsid w:val="009F7687"/>
    <w:rsid w:val="009F7D22"/>
    <w:rsid w:val="00A003F1"/>
    <w:rsid w:val="00A0108A"/>
    <w:rsid w:val="00A01802"/>
    <w:rsid w:val="00A01F0B"/>
    <w:rsid w:val="00A02226"/>
    <w:rsid w:val="00A027B9"/>
    <w:rsid w:val="00A02A77"/>
    <w:rsid w:val="00A02B7E"/>
    <w:rsid w:val="00A02DF5"/>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676"/>
    <w:rsid w:val="00A1301F"/>
    <w:rsid w:val="00A135BF"/>
    <w:rsid w:val="00A13B5A"/>
    <w:rsid w:val="00A141B8"/>
    <w:rsid w:val="00A15721"/>
    <w:rsid w:val="00A15900"/>
    <w:rsid w:val="00A15D03"/>
    <w:rsid w:val="00A15F8C"/>
    <w:rsid w:val="00A17182"/>
    <w:rsid w:val="00A17798"/>
    <w:rsid w:val="00A21237"/>
    <w:rsid w:val="00A218E6"/>
    <w:rsid w:val="00A2255D"/>
    <w:rsid w:val="00A22888"/>
    <w:rsid w:val="00A22DFE"/>
    <w:rsid w:val="00A23031"/>
    <w:rsid w:val="00A233FF"/>
    <w:rsid w:val="00A23545"/>
    <w:rsid w:val="00A238A6"/>
    <w:rsid w:val="00A24057"/>
    <w:rsid w:val="00A24A59"/>
    <w:rsid w:val="00A2501A"/>
    <w:rsid w:val="00A25C2E"/>
    <w:rsid w:val="00A25D9F"/>
    <w:rsid w:val="00A26A75"/>
    <w:rsid w:val="00A26C11"/>
    <w:rsid w:val="00A277D2"/>
    <w:rsid w:val="00A27A66"/>
    <w:rsid w:val="00A27B8E"/>
    <w:rsid w:val="00A27EAA"/>
    <w:rsid w:val="00A31096"/>
    <w:rsid w:val="00A310D2"/>
    <w:rsid w:val="00A31370"/>
    <w:rsid w:val="00A32847"/>
    <w:rsid w:val="00A32BAB"/>
    <w:rsid w:val="00A32CB0"/>
    <w:rsid w:val="00A33FC0"/>
    <w:rsid w:val="00A3461E"/>
    <w:rsid w:val="00A34811"/>
    <w:rsid w:val="00A3495B"/>
    <w:rsid w:val="00A34CCD"/>
    <w:rsid w:val="00A35B31"/>
    <w:rsid w:val="00A35C28"/>
    <w:rsid w:val="00A360AC"/>
    <w:rsid w:val="00A366F6"/>
    <w:rsid w:val="00A36873"/>
    <w:rsid w:val="00A36A24"/>
    <w:rsid w:val="00A377E6"/>
    <w:rsid w:val="00A37864"/>
    <w:rsid w:val="00A37B27"/>
    <w:rsid w:val="00A37E88"/>
    <w:rsid w:val="00A37ED9"/>
    <w:rsid w:val="00A40684"/>
    <w:rsid w:val="00A418C3"/>
    <w:rsid w:val="00A41CEF"/>
    <w:rsid w:val="00A41D83"/>
    <w:rsid w:val="00A42F93"/>
    <w:rsid w:val="00A434E1"/>
    <w:rsid w:val="00A43823"/>
    <w:rsid w:val="00A439AF"/>
    <w:rsid w:val="00A43B47"/>
    <w:rsid w:val="00A4539D"/>
    <w:rsid w:val="00A4565B"/>
    <w:rsid w:val="00A45A92"/>
    <w:rsid w:val="00A45B66"/>
    <w:rsid w:val="00A45D76"/>
    <w:rsid w:val="00A4615F"/>
    <w:rsid w:val="00A4668A"/>
    <w:rsid w:val="00A4705F"/>
    <w:rsid w:val="00A47C65"/>
    <w:rsid w:val="00A5015C"/>
    <w:rsid w:val="00A51803"/>
    <w:rsid w:val="00A520BA"/>
    <w:rsid w:val="00A52137"/>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0957"/>
    <w:rsid w:val="00A61687"/>
    <w:rsid w:val="00A61D62"/>
    <w:rsid w:val="00A61D8B"/>
    <w:rsid w:val="00A625C0"/>
    <w:rsid w:val="00A63CD1"/>
    <w:rsid w:val="00A64C21"/>
    <w:rsid w:val="00A64C51"/>
    <w:rsid w:val="00A65108"/>
    <w:rsid w:val="00A65AC2"/>
    <w:rsid w:val="00A65BF5"/>
    <w:rsid w:val="00A66818"/>
    <w:rsid w:val="00A67B6E"/>
    <w:rsid w:val="00A67E41"/>
    <w:rsid w:val="00A7023A"/>
    <w:rsid w:val="00A7105C"/>
    <w:rsid w:val="00A7122A"/>
    <w:rsid w:val="00A71285"/>
    <w:rsid w:val="00A717BA"/>
    <w:rsid w:val="00A723C9"/>
    <w:rsid w:val="00A728ED"/>
    <w:rsid w:val="00A732C7"/>
    <w:rsid w:val="00A735F8"/>
    <w:rsid w:val="00A74499"/>
    <w:rsid w:val="00A74696"/>
    <w:rsid w:val="00A74EB9"/>
    <w:rsid w:val="00A75948"/>
    <w:rsid w:val="00A76393"/>
    <w:rsid w:val="00A76533"/>
    <w:rsid w:val="00A76C87"/>
    <w:rsid w:val="00A807B9"/>
    <w:rsid w:val="00A80DC2"/>
    <w:rsid w:val="00A80DF2"/>
    <w:rsid w:val="00A81D5F"/>
    <w:rsid w:val="00A81FE9"/>
    <w:rsid w:val="00A824EA"/>
    <w:rsid w:val="00A82638"/>
    <w:rsid w:val="00A82E23"/>
    <w:rsid w:val="00A831B5"/>
    <w:rsid w:val="00A8455F"/>
    <w:rsid w:val="00A8553A"/>
    <w:rsid w:val="00A86876"/>
    <w:rsid w:val="00A86896"/>
    <w:rsid w:val="00A86973"/>
    <w:rsid w:val="00A90CF8"/>
    <w:rsid w:val="00A90E08"/>
    <w:rsid w:val="00A9142C"/>
    <w:rsid w:val="00A91552"/>
    <w:rsid w:val="00A91B96"/>
    <w:rsid w:val="00A91FC6"/>
    <w:rsid w:val="00A920DC"/>
    <w:rsid w:val="00A923CB"/>
    <w:rsid w:val="00A92440"/>
    <w:rsid w:val="00A924C2"/>
    <w:rsid w:val="00A92554"/>
    <w:rsid w:val="00A92912"/>
    <w:rsid w:val="00A92D8D"/>
    <w:rsid w:val="00A931EA"/>
    <w:rsid w:val="00A932D1"/>
    <w:rsid w:val="00A93366"/>
    <w:rsid w:val="00A938B2"/>
    <w:rsid w:val="00A93915"/>
    <w:rsid w:val="00A93958"/>
    <w:rsid w:val="00A94A8B"/>
    <w:rsid w:val="00A94C47"/>
    <w:rsid w:val="00A950CA"/>
    <w:rsid w:val="00A955A6"/>
    <w:rsid w:val="00A958B2"/>
    <w:rsid w:val="00A95D16"/>
    <w:rsid w:val="00A969E7"/>
    <w:rsid w:val="00A96C51"/>
    <w:rsid w:val="00A9766D"/>
    <w:rsid w:val="00A976FD"/>
    <w:rsid w:val="00AA02B8"/>
    <w:rsid w:val="00AA05A1"/>
    <w:rsid w:val="00AA1108"/>
    <w:rsid w:val="00AA1316"/>
    <w:rsid w:val="00AA1813"/>
    <w:rsid w:val="00AA2081"/>
    <w:rsid w:val="00AA29B8"/>
    <w:rsid w:val="00AA2AFF"/>
    <w:rsid w:val="00AA2DA7"/>
    <w:rsid w:val="00AA2ED7"/>
    <w:rsid w:val="00AA4B01"/>
    <w:rsid w:val="00AA4F04"/>
    <w:rsid w:val="00AA51AC"/>
    <w:rsid w:val="00AA5815"/>
    <w:rsid w:val="00AA6FB9"/>
    <w:rsid w:val="00AA783B"/>
    <w:rsid w:val="00AA7AF4"/>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090"/>
    <w:rsid w:val="00AB4438"/>
    <w:rsid w:val="00AB4712"/>
    <w:rsid w:val="00AB4DE7"/>
    <w:rsid w:val="00AB4E4C"/>
    <w:rsid w:val="00AB58EC"/>
    <w:rsid w:val="00AB6FCB"/>
    <w:rsid w:val="00AB72F6"/>
    <w:rsid w:val="00AB7885"/>
    <w:rsid w:val="00AB7AB5"/>
    <w:rsid w:val="00AC01BC"/>
    <w:rsid w:val="00AC0ABD"/>
    <w:rsid w:val="00AC26EA"/>
    <w:rsid w:val="00AC2846"/>
    <w:rsid w:val="00AC2958"/>
    <w:rsid w:val="00AC3032"/>
    <w:rsid w:val="00AC3063"/>
    <w:rsid w:val="00AC4035"/>
    <w:rsid w:val="00AC40C6"/>
    <w:rsid w:val="00AC4B3C"/>
    <w:rsid w:val="00AC6116"/>
    <w:rsid w:val="00AC684B"/>
    <w:rsid w:val="00AD00AA"/>
    <w:rsid w:val="00AD07A1"/>
    <w:rsid w:val="00AD1586"/>
    <w:rsid w:val="00AD1A9F"/>
    <w:rsid w:val="00AD31CA"/>
    <w:rsid w:val="00AD3657"/>
    <w:rsid w:val="00AD38EC"/>
    <w:rsid w:val="00AD4182"/>
    <w:rsid w:val="00AD42B6"/>
    <w:rsid w:val="00AD47C6"/>
    <w:rsid w:val="00AD4EC2"/>
    <w:rsid w:val="00AD7284"/>
    <w:rsid w:val="00AD7B77"/>
    <w:rsid w:val="00AD7E26"/>
    <w:rsid w:val="00AE0154"/>
    <w:rsid w:val="00AE0486"/>
    <w:rsid w:val="00AE0733"/>
    <w:rsid w:val="00AE0ED2"/>
    <w:rsid w:val="00AE20E9"/>
    <w:rsid w:val="00AE2C7A"/>
    <w:rsid w:val="00AE4549"/>
    <w:rsid w:val="00AE47C1"/>
    <w:rsid w:val="00AE4E3E"/>
    <w:rsid w:val="00AE51A5"/>
    <w:rsid w:val="00AE5293"/>
    <w:rsid w:val="00AE53DF"/>
    <w:rsid w:val="00AE5A2C"/>
    <w:rsid w:val="00AE5C65"/>
    <w:rsid w:val="00AE6A94"/>
    <w:rsid w:val="00AE6AE8"/>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A9E"/>
    <w:rsid w:val="00AF6A55"/>
    <w:rsid w:val="00AF6A8C"/>
    <w:rsid w:val="00AF6AB2"/>
    <w:rsid w:val="00AF7042"/>
    <w:rsid w:val="00AF713E"/>
    <w:rsid w:val="00AF77E5"/>
    <w:rsid w:val="00B004CE"/>
    <w:rsid w:val="00B01876"/>
    <w:rsid w:val="00B020AE"/>
    <w:rsid w:val="00B02353"/>
    <w:rsid w:val="00B032B6"/>
    <w:rsid w:val="00B039F9"/>
    <w:rsid w:val="00B03EE6"/>
    <w:rsid w:val="00B05585"/>
    <w:rsid w:val="00B06100"/>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542B"/>
    <w:rsid w:val="00B15F75"/>
    <w:rsid w:val="00B15F7C"/>
    <w:rsid w:val="00B16807"/>
    <w:rsid w:val="00B16DCD"/>
    <w:rsid w:val="00B17B52"/>
    <w:rsid w:val="00B20EDB"/>
    <w:rsid w:val="00B2109B"/>
    <w:rsid w:val="00B21379"/>
    <w:rsid w:val="00B22343"/>
    <w:rsid w:val="00B22D14"/>
    <w:rsid w:val="00B22FEB"/>
    <w:rsid w:val="00B233F2"/>
    <w:rsid w:val="00B2481C"/>
    <w:rsid w:val="00B2526B"/>
    <w:rsid w:val="00B25340"/>
    <w:rsid w:val="00B25503"/>
    <w:rsid w:val="00B25B98"/>
    <w:rsid w:val="00B26609"/>
    <w:rsid w:val="00B267EE"/>
    <w:rsid w:val="00B27CE6"/>
    <w:rsid w:val="00B305D7"/>
    <w:rsid w:val="00B3095D"/>
    <w:rsid w:val="00B30ACD"/>
    <w:rsid w:val="00B31B90"/>
    <w:rsid w:val="00B31E0D"/>
    <w:rsid w:val="00B321BC"/>
    <w:rsid w:val="00B324F2"/>
    <w:rsid w:val="00B33517"/>
    <w:rsid w:val="00B33DEA"/>
    <w:rsid w:val="00B3404C"/>
    <w:rsid w:val="00B343EC"/>
    <w:rsid w:val="00B34CA8"/>
    <w:rsid w:val="00B35189"/>
    <w:rsid w:val="00B35343"/>
    <w:rsid w:val="00B361FF"/>
    <w:rsid w:val="00B36261"/>
    <w:rsid w:val="00B36286"/>
    <w:rsid w:val="00B3630F"/>
    <w:rsid w:val="00B367A5"/>
    <w:rsid w:val="00B36A6F"/>
    <w:rsid w:val="00B36FF7"/>
    <w:rsid w:val="00B37E90"/>
    <w:rsid w:val="00B40189"/>
    <w:rsid w:val="00B4037A"/>
    <w:rsid w:val="00B4158D"/>
    <w:rsid w:val="00B41720"/>
    <w:rsid w:val="00B42754"/>
    <w:rsid w:val="00B427EC"/>
    <w:rsid w:val="00B42814"/>
    <w:rsid w:val="00B434F6"/>
    <w:rsid w:val="00B4393A"/>
    <w:rsid w:val="00B4506A"/>
    <w:rsid w:val="00B4534C"/>
    <w:rsid w:val="00B4543A"/>
    <w:rsid w:val="00B45442"/>
    <w:rsid w:val="00B4591F"/>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195"/>
    <w:rsid w:val="00B51415"/>
    <w:rsid w:val="00B51E9D"/>
    <w:rsid w:val="00B52071"/>
    <w:rsid w:val="00B522A7"/>
    <w:rsid w:val="00B52B5E"/>
    <w:rsid w:val="00B530DE"/>
    <w:rsid w:val="00B530F7"/>
    <w:rsid w:val="00B55336"/>
    <w:rsid w:val="00B55515"/>
    <w:rsid w:val="00B55570"/>
    <w:rsid w:val="00B55668"/>
    <w:rsid w:val="00B55AD1"/>
    <w:rsid w:val="00B55D1B"/>
    <w:rsid w:val="00B55F0E"/>
    <w:rsid w:val="00B56CB1"/>
    <w:rsid w:val="00B56D68"/>
    <w:rsid w:val="00B57566"/>
    <w:rsid w:val="00B578DA"/>
    <w:rsid w:val="00B57C46"/>
    <w:rsid w:val="00B608F2"/>
    <w:rsid w:val="00B61652"/>
    <w:rsid w:val="00B616C2"/>
    <w:rsid w:val="00B6178C"/>
    <w:rsid w:val="00B617BC"/>
    <w:rsid w:val="00B61C5B"/>
    <w:rsid w:val="00B61D63"/>
    <w:rsid w:val="00B6304E"/>
    <w:rsid w:val="00B63816"/>
    <w:rsid w:val="00B64E64"/>
    <w:rsid w:val="00B6511E"/>
    <w:rsid w:val="00B65592"/>
    <w:rsid w:val="00B65F91"/>
    <w:rsid w:val="00B667BB"/>
    <w:rsid w:val="00B6753C"/>
    <w:rsid w:val="00B67D08"/>
    <w:rsid w:val="00B70248"/>
    <w:rsid w:val="00B70B50"/>
    <w:rsid w:val="00B71175"/>
    <w:rsid w:val="00B7143E"/>
    <w:rsid w:val="00B72A68"/>
    <w:rsid w:val="00B72C42"/>
    <w:rsid w:val="00B739F9"/>
    <w:rsid w:val="00B73BBF"/>
    <w:rsid w:val="00B74367"/>
    <w:rsid w:val="00B7451E"/>
    <w:rsid w:val="00B7502E"/>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08EC"/>
    <w:rsid w:val="00B91432"/>
    <w:rsid w:val="00B92A01"/>
    <w:rsid w:val="00B9314A"/>
    <w:rsid w:val="00B93290"/>
    <w:rsid w:val="00B94051"/>
    <w:rsid w:val="00B942C2"/>
    <w:rsid w:val="00B94868"/>
    <w:rsid w:val="00B94939"/>
    <w:rsid w:val="00B956DF"/>
    <w:rsid w:val="00B9629C"/>
    <w:rsid w:val="00B96841"/>
    <w:rsid w:val="00B96A2C"/>
    <w:rsid w:val="00B970D6"/>
    <w:rsid w:val="00BA195A"/>
    <w:rsid w:val="00BA1A63"/>
    <w:rsid w:val="00BA290D"/>
    <w:rsid w:val="00BA2CFF"/>
    <w:rsid w:val="00BA3181"/>
    <w:rsid w:val="00BA32D4"/>
    <w:rsid w:val="00BA3691"/>
    <w:rsid w:val="00BA3E27"/>
    <w:rsid w:val="00BA45A9"/>
    <w:rsid w:val="00BA4682"/>
    <w:rsid w:val="00BA5356"/>
    <w:rsid w:val="00BA5CDE"/>
    <w:rsid w:val="00BA7CC5"/>
    <w:rsid w:val="00BB0877"/>
    <w:rsid w:val="00BB0AF2"/>
    <w:rsid w:val="00BB13B1"/>
    <w:rsid w:val="00BB173E"/>
    <w:rsid w:val="00BB1B31"/>
    <w:rsid w:val="00BB2A8D"/>
    <w:rsid w:val="00BB3B50"/>
    <w:rsid w:val="00BB3E3C"/>
    <w:rsid w:val="00BB4AFC"/>
    <w:rsid w:val="00BB4CAD"/>
    <w:rsid w:val="00BB51C4"/>
    <w:rsid w:val="00BB54DB"/>
    <w:rsid w:val="00BB59C3"/>
    <w:rsid w:val="00BB62E5"/>
    <w:rsid w:val="00BB692B"/>
    <w:rsid w:val="00BC007A"/>
    <w:rsid w:val="00BC031C"/>
    <w:rsid w:val="00BC047A"/>
    <w:rsid w:val="00BC13DA"/>
    <w:rsid w:val="00BC1FDA"/>
    <w:rsid w:val="00BC261A"/>
    <w:rsid w:val="00BC29A4"/>
    <w:rsid w:val="00BC2D5C"/>
    <w:rsid w:val="00BC34BE"/>
    <w:rsid w:val="00BC4565"/>
    <w:rsid w:val="00BC4CD9"/>
    <w:rsid w:val="00BC52AC"/>
    <w:rsid w:val="00BC62EA"/>
    <w:rsid w:val="00BC6CCC"/>
    <w:rsid w:val="00BC758A"/>
    <w:rsid w:val="00BC7A6C"/>
    <w:rsid w:val="00BC7B31"/>
    <w:rsid w:val="00BC7D94"/>
    <w:rsid w:val="00BD0796"/>
    <w:rsid w:val="00BD1E55"/>
    <w:rsid w:val="00BD20C8"/>
    <w:rsid w:val="00BD3A7B"/>
    <w:rsid w:val="00BD3B4C"/>
    <w:rsid w:val="00BD4290"/>
    <w:rsid w:val="00BD4362"/>
    <w:rsid w:val="00BD5364"/>
    <w:rsid w:val="00BD63B8"/>
    <w:rsid w:val="00BD6821"/>
    <w:rsid w:val="00BD6DDE"/>
    <w:rsid w:val="00BD765F"/>
    <w:rsid w:val="00BE0161"/>
    <w:rsid w:val="00BE03D9"/>
    <w:rsid w:val="00BE0418"/>
    <w:rsid w:val="00BE0915"/>
    <w:rsid w:val="00BE0D94"/>
    <w:rsid w:val="00BE1FAE"/>
    <w:rsid w:val="00BE20F6"/>
    <w:rsid w:val="00BE22CE"/>
    <w:rsid w:val="00BE267C"/>
    <w:rsid w:val="00BE3EF4"/>
    <w:rsid w:val="00BE439B"/>
    <w:rsid w:val="00BE4AA8"/>
    <w:rsid w:val="00BE4F91"/>
    <w:rsid w:val="00BE4FC0"/>
    <w:rsid w:val="00BE51CE"/>
    <w:rsid w:val="00BE51E5"/>
    <w:rsid w:val="00BE5746"/>
    <w:rsid w:val="00BE58C9"/>
    <w:rsid w:val="00BE5F66"/>
    <w:rsid w:val="00BE61FD"/>
    <w:rsid w:val="00BE6847"/>
    <w:rsid w:val="00BE7273"/>
    <w:rsid w:val="00BE76DF"/>
    <w:rsid w:val="00BF0996"/>
    <w:rsid w:val="00BF0A9C"/>
    <w:rsid w:val="00BF0B8E"/>
    <w:rsid w:val="00BF0FFC"/>
    <w:rsid w:val="00BF1341"/>
    <w:rsid w:val="00BF2404"/>
    <w:rsid w:val="00BF402C"/>
    <w:rsid w:val="00BF422D"/>
    <w:rsid w:val="00BF4723"/>
    <w:rsid w:val="00BF4FA6"/>
    <w:rsid w:val="00BF5706"/>
    <w:rsid w:val="00BF580E"/>
    <w:rsid w:val="00BF5DEF"/>
    <w:rsid w:val="00BF665D"/>
    <w:rsid w:val="00BF6792"/>
    <w:rsid w:val="00BF6D1E"/>
    <w:rsid w:val="00C006D8"/>
    <w:rsid w:val="00C01556"/>
    <w:rsid w:val="00C02D0C"/>
    <w:rsid w:val="00C030C2"/>
    <w:rsid w:val="00C03487"/>
    <w:rsid w:val="00C03A90"/>
    <w:rsid w:val="00C03F6F"/>
    <w:rsid w:val="00C0452E"/>
    <w:rsid w:val="00C0463F"/>
    <w:rsid w:val="00C04AAE"/>
    <w:rsid w:val="00C04ECF"/>
    <w:rsid w:val="00C05BE2"/>
    <w:rsid w:val="00C060B2"/>
    <w:rsid w:val="00C115DE"/>
    <w:rsid w:val="00C1180F"/>
    <w:rsid w:val="00C12024"/>
    <w:rsid w:val="00C12BD1"/>
    <w:rsid w:val="00C13627"/>
    <w:rsid w:val="00C13E74"/>
    <w:rsid w:val="00C1434C"/>
    <w:rsid w:val="00C1599D"/>
    <w:rsid w:val="00C15A71"/>
    <w:rsid w:val="00C16233"/>
    <w:rsid w:val="00C16447"/>
    <w:rsid w:val="00C1663C"/>
    <w:rsid w:val="00C17937"/>
    <w:rsid w:val="00C20073"/>
    <w:rsid w:val="00C203E3"/>
    <w:rsid w:val="00C21A07"/>
    <w:rsid w:val="00C227DC"/>
    <w:rsid w:val="00C229FC"/>
    <w:rsid w:val="00C23851"/>
    <w:rsid w:val="00C238E1"/>
    <w:rsid w:val="00C23D67"/>
    <w:rsid w:val="00C240B6"/>
    <w:rsid w:val="00C24B40"/>
    <w:rsid w:val="00C24E62"/>
    <w:rsid w:val="00C25629"/>
    <w:rsid w:val="00C261DB"/>
    <w:rsid w:val="00C264C4"/>
    <w:rsid w:val="00C26D14"/>
    <w:rsid w:val="00C26F6D"/>
    <w:rsid w:val="00C27B61"/>
    <w:rsid w:val="00C3049F"/>
    <w:rsid w:val="00C30B53"/>
    <w:rsid w:val="00C30B76"/>
    <w:rsid w:val="00C3103E"/>
    <w:rsid w:val="00C31AB1"/>
    <w:rsid w:val="00C31E50"/>
    <w:rsid w:val="00C326BD"/>
    <w:rsid w:val="00C32A73"/>
    <w:rsid w:val="00C33770"/>
    <w:rsid w:val="00C33D34"/>
    <w:rsid w:val="00C346F6"/>
    <w:rsid w:val="00C35329"/>
    <w:rsid w:val="00C354F6"/>
    <w:rsid w:val="00C35B7D"/>
    <w:rsid w:val="00C3635D"/>
    <w:rsid w:val="00C36695"/>
    <w:rsid w:val="00C36F09"/>
    <w:rsid w:val="00C3758C"/>
    <w:rsid w:val="00C3782C"/>
    <w:rsid w:val="00C401BE"/>
    <w:rsid w:val="00C4122B"/>
    <w:rsid w:val="00C41784"/>
    <w:rsid w:val="00C41C38"/>
    <w:rsid w:val="00C41D32"/>
    <w:rsid w:val="00C42683"/>
    <w:rsid w:val="00C42CDB"/>
    <w:rsid w:val="00C432D1"/>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B01"/>
    <w:rsid w:val="00C52E27"/>
    <w:rsid w:val="00C537C5"/>
    <w:rsid w:val="00C53F35"/>
    <w:rsid w:val="00C53F95"/>
    <w:rsid w:val="00C5447C"/>
    <w:rsid w:val="00C5459F"/>
    <w:rsid w:val="00C54904"/>
    <w:rsid w:val="00C54B68"/>
    <w:rsid w:val="00C556A0"/>
    <w:rsid w:val="00C55A37"/>
    <w:rsid w:val="00C55B5E"/>
    <w:rsid w:val="00C55EFB"/>
    <w:rsid w:val="00C60490"/>
    <w:rsid w:val="00C6080F"/>
    <w:rsid w:val="00C60907"/>
    <w:rsid w:val="00C60BC1"/>
    <w:rsid w:val="00C61325"/>
    <w:rsid w:val="00C6176F"/>
    <w:rsid w:val="00C61A74"/>
    <w:rsid w:val="00C62968"/>
    <w:rsid w:val="00C63889"/>
    <w:rsid w:val="00C63E92"/>
    <w:rsid w:val="00C6473A"/>
    <w:rsid w:val="00C64C0D"/>
    <w:rsid w:val="00C66136"/>
    <w:rsid w:val="00C66411"/>
    <w:rsid w:val="00C66C02"/>
    <w:rsid w:val="00C66C2F"/>
    <w:rsid w:val="00C66C84"/>
    <w:rsid w:val="00C66FE8"/>
    <w:rsid w:val="00C6754E"/>
    <w:rsid w:val="00C6790C"/>
    <w:rsid w:val="00C679F6"/>
    <w:rsid w:val="00C70176"/>
    <w:rsid w:val="00C7038B"/>
    <w:rsid w:val="00C709F9"/>
    <w:rsid w:val="00C70DB1"/>
    <w:rsid w:val="00C711F7"/>
    <w:rsid w:val="00C71301"/>
    <w:rsid w:val="00C718F8"/>
    <w:rsid w:val="00C72A4D"/>
    <w:rsid w:val="00C73CE6"/>
    <w:rsid w:val="00C74162"/>
    <w:rsid w:val="00C74E7A"/>
    <w:rsid w:val="00C76701"/>
    <w:rsid w:val="00C76B8E"/>
    <w:rsid w:val="00C77163"/>
    <w:rsid w:val="00C77D4A"/>
    <w:rsid w:val="00C77E9D"/>
    <w:rsid w:val="00C80ED8"/>
    <w:rsid w:val="00C80F5B"/>
    <w:rsid w:val="00C82480"/>
    <w:rsid w:val="00C82D24"/>
    <w:rsid w:val="00C8328B"/>
    <w:rsid w:val="00C8357B"/>
    <w:rsid w:val="00C83FFB"/>
    <w:rsid w:val="00C84608"/>
    <w:rsid w:val="00C85490"/>
    <w:rsid w:val="00C862F5"/>
    <w:rsid w:val="00C8650E"/>
    <w:rsid w:val="00C8651E"/>
    <w:rsid w:val="00C873E7"/>
    <w:rsid w:val="00C87500"/>
    <w:rsid w:val="00C877F1"/>
    <w:rsid w:val="00C9071A"/>
    <w:rsid w:val="00C907E0"/>
    <w:rsid w:val="00C90D82"/>
    <w:rsid w:val="00C91259"/>
    <w:rsid w:val="00C919DA"/>
    <w:rsid w:val="00C91A0E"/>
    <w:rsid w:val="00C91B50"/>
    <w:rsid w:val="00C91F96"/>
    <w:rsid w:val="00C92ABE"/>
    <w:rsid w:val="00C9369E"/>
    <w:rsid w:val="00C939F9"/>
    <w:rsid w:val="00C93F7F"/>
    <w:rsid w:val="00C9441C"/>
    <w:rsid w:val="00C95480"/>
    <w:rsid w:val="00C955F6"/>
    <w:rsid w:val="00C95783"/>
    <w:rsid w:val="00C95C44"/>
    <w:rsid w:val="00C95C4E"/>
    <w:rsid w:val="00C9602F"/>
    <w:rsid w:val="00C9617F"/>
    <w:rsid w:val="00C96296"/>
    <w:rsid w:val="00C9713F"/>
    <w:rsid w:val="00CA142A"/>
    <w:rsid w:val="00CA26C7"/>
    <w:rsid w:val="00CA2C2A"/>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41E"/>
    <w:rsid w:val="00CB4527"/>
    <w:rsid w:val="00CB47AF"/>
    <w:rsid w:val="00CB5FCC"/>
    <w:rsid w:val="00CB6029"/>
    <w:rsid w:val="00CB768E"/>
    <w:rsid w:val="00CC018A"/>
    <w:rsid w:val="00CC0778"/>
    <w:rsid w:val="00CC089D"/>
    <w:rsid w:val="00CC23D7"/>
    <w:rsid w:val="00CC2452"/>
    <w:rsid w:val="00CC3725"/>
    <w:rsid w:val="00CC3A98"/>
    <w:rsid w:val="00CC417D"/>
    <w:rsid w:val="00CC4508"/>
    <w:rsid w:val="00CC4B35"/>
    <w:rsid w:val="00CC5699"/>
    <w:rsid w:val="00CC626C"/>
    <w:rsid w:val="00CC6E06"/>
    <w:rsid w:val="00CD0C56"/>
    <w:rsid w:val="00CD1A06"/>
    <w:rsid w:val="00CD1F85"/>
    <w:rsid w:val="00CD2620"/>
    <w:rsid w:val="00CD272A"/>
    <w:rsid w:val="00CD2984"/>
    <w:rsid w:val="00CD35E9"/>
    <w:rsid w:val="00CD376B"/>
    <w:rsid w:val="00CD5678"/>
    <w:rsid w:val="00CD5779"/>
    <w:rsid w:val="00CD5BF6"/>
    <w:rsid w:val="00CD6000"/>
    <w:rsid w:val="00CD6C7D"/>
    <w:rsid w:val="00CD6DB2"/>
    <w:rsid w:val="00CD77A5"/>
    <w:rsid w:val="00CD7A99"/>
    <w:rsid w:val="00CD7FB8"/>
    <w:rsid w:val="00CE03C7"/>
    <w:rsid w:val="00CE080E"/>
    <w:rsid w:val="00CE1ED7"/>
    <w:rsid w:val="00CE1FE2"/>
    <w:rsid w:val="00CE217B"/>
    <w:rsid w:val="00CE244D"/>
    <w:rsid w:val="00CE2636"/>
    <w:rsid w:val="00CE2E9D"/>
    <w:rsid w:val="00CE3281"/>
    <w:rsid w:val="00CE3709"/>
    <w:rsid w:val="00CE39C4"/>
    <w:rsid w:val="00CE43A1"/>
    <w:rsid w:val="00CE4749"/>
    <w:rsid w:val="00CE50F4"/>
    <w:rsid w:val="00CE56A7"/>
    <w:rsid w:val="00CE6E16"/>
    <w:rsid w:val="00CE7724"/>
    <w:rsid w:val="00CE79E3"/>
    <w:rsid w:val="00CE7BB0"/>
    <w:rsid w:val="00CE7DB6"/>
    <w:rsid w:val="00CF0D5D"/>
    <w:rsid w:val="00CF0ECB"/>
    <w:rsid w:val="00CF186C"/>
    <w:rsid w:val="00CF1FB3"/>
    <w:rsid w:val="00CF290A"/>
    <w:rsid w:val="00CF300B"/>
    <w:rsid w:val="00CF32CF"/>
    <w:rsid w:val="00CF3466"/>
    <w:rsid w:val="00CF4741"/>
    <w:rsid w:val="00CF7765"/>
    <w:rsid w:val="00D00FC9"/>
    <w:rsid w:val="00D01CAA"/>
    <w:rsid w:val="00D02B83"/>
    <w:rsid w:val="00D02E3D"/>
    <w:rsid w:val="00D032EE"/>
    <w:rsid w:val="00D036D7"/>
    <w:rsid w:val="00D03EC5"/>
    <w:rsid w:val="00D04F6F"/>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A3A"/>
    <w:rsid w:val="00D11CB8"/>
    <w:rsid w:val="00D12C68"/>
    <w:rsid w:val="00D12FD9"/>
    <w:rsid w:val="00D1306E"/>
    <w:rsid w:val="00D1329B"/>
    <w:rsid w:val="00D14113"/>
    <w:rsid w:val="00D14883"/>
    <w:rsid w:val="00D14A10"/>
    <w:rsid w:val="00D14CE9"/>
    <w:rsid w:val="00D152BF"/>
    <w:rsid w:val="00D16768"/>
    <w:rsid w:val="00D16FA7"/>
    <w:rsid w:val="00D20577"/>
    <w:rsid w:val="00D20B13"/>
    <w:rsid w:val="00D20D44"/>
    <w:rsid w:val="00D21553"/>
    <w:rsid w:val="00D21E12"/>
    <w:rsid w:val="00D2202A"/>
    <w:rsid w:val="00D22713"/>
    <w:rsid w:val="00D22727"/>
    <w:rsid w:val="00D2401E"/>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77D"/>
    <w:rsid w:val="00D33DD0"/>
    <w:rsid w:val="00D347F0"/>
    <w:rsid w:val="00D34BA9"/>
    <w:rsid w:val="00D34C39"/>
    <w:rsid w:val="00D35086"/>
    <w:rsid w:val="00D3577F"/>
    <w:rsid w:val="00D35CC7"/>
    <w:rsid w:val="00D36158"/>
    <w:rsid w:val="00D36848"/>
    <w:rsid w:val="00D3699C"/>
    <w:rsid w:val="00D37195"/>
    <w:rsid w:val="00D374B1"/>
    <w:rsid w:val="00D37BC0"/>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1B39"/>
    <w:rsid w:val="00D61E1A"/>
    <w:rsid w:val="00D61EE4"/>
    <w:rsid w:val="00D623FF"/>
    <w:rsid w:val="00D624B9"/>
    <w:rsid w:val="00D62B27"/>
    <w:rsid w:val="00D633DE"/>
    <w:rsid w:val="00D637D1"/>
    <w:rsid w:val="00D63CD9"/>
    <w:rsid w:val="00D64090"/>
    <w:rsid w:val="00D64BE7"/>
    <w:rsid w:val="00D654A0"/>
    <w:rsid w:val="00D6567B"/>
    <w:rsid w:val="00D6604D"/>
    <w:rsid w:val="00D66D06"/>
    <w:rsid w:val="00D700D7"/>
    <w:rsid w:val="00D707A8"/>
    <w:rsid w:val="00D7127E"/>
    <w:rsid w:val="00D71EE3"/>
    <w:rsid w:val="00D726B7"/>
    <w:rsid w:val="00D726D5"/>
    <w:rsid w:val="00D74726"/>
    <w:rsid w:val="00D75560"/>
    <w:rsid w:val="00D763C6"/>
    <w:rsid w:val="00D766F0"/>
    <w:rsid w:val="00D76B5D"/>
    <w:rsid w:val="00D77239"/>
    <w:rsid w:val="00D774EB"/>
    <w:rsid w:val="00D802A4"/>
    <w:rsid w:val="00D80368"/>
    <w:rsid w:val="00D804AD"/>
    <w:rsid w:val="00D80B8E"/>
    <w:rsid w:val="00D80C74"/>
    <w:rsid w:val="00D81684"/>
    <w:rsid w:val="00D81982"/>
    <w:rsid w:val="00D819C8"/>
    <w:rsid w:val="00D81A49"/>
    <w:rsid w:val="00D82E22"/>
    <w:rsid w:val="00D84AFD"/>
    <w:rsid w:val="00D84C80"/>
    <w:rsid w:val="00D84DC7"/>
    <w:rsid w:val="00D86074"/>
    <w:rsid w:val="00D863B8"/>
    <w:rsid w:val="00D86547"/>
    <w:rsid w:val="00D8702C"/>
    <w:rsid w:val="00D8758A"/>
    <w:rsid w:val="00D8794C"/>
    <w:rsid w:val="00D87DB4"/>
    <w:rsid w:val="00D905A1"/>
    <w:rsid w:val="00D9065D"/>
    <w:rsid w:val="00D90F38"/>
    <w:rsid w:val="00D911CB"/>
    <w:rsid w:val="00D91238"/>
    <w:rsid w:val="00D917EE"/>
    <w:rsid w:val="00D91A59"/>
    <w:rsid w:val="00D936F7"/>
    <w:rsid w:val="00D94021"/>
    <w:rsid w:val="00D94DB1"/>
    <w:rsid w:val="00D95124"/>
    <w:rsid w:val="00D96051"/>
    <w:rsid w:val="00D96CC4"/>
    <w:rsid w:val="00D96F3F"/>
    <w:rsid w:val="00D97109"/>
    <w:rsid w:val="00D972AB"/>
    <w:rsid w:val="00D979E8"/>
    <w:rsid w:val="00D97AD4"/>
    <w:rsid w:val="00DA0241"/>
    <w:rsid w:val="00DA1366"/>
    <w:rsid w:val="00DA19A0"/>
    <w:rsid w:val="00DA308A"/>
    <w:rsid w:val="00DA3611"/>
    <w:rsid w:val="00DA37D0"/>
    <w:rsid w:val="00DA3E17"/>
    <w:rsid w:val="00DA413F"/>
    <w:rsid w:val="00DA42DD"/>
    <w:rsid w:val="00DA48F2"/>
    <w:rsid w:val="00DA4B8D"/>
    <w:rsid w:val="00DA56AA"/>
    <w:rsid w:val="00DA5BFA"/>
    <w:rsid w:val="00DB0429"/>
    <w:rsid w:val="00DB1C0A"/>
    <w:rsid w:val="00DB2009"/>
    <w:rsid w:val="00DB2059"/>
    <w:rsid w:val="00DB2163"/>
    <w:rsid w:val="00DB218F"/>
    <w:rsid w:val="00DB24E2"/>
    <w:rsid w:val="00DB3C6C"/>
    <w:rsid w:val="00DB401A"/>
    <w:rsid w:val="00DB46FB"/>
    <w:rsid w:val="00DB48C5"/>
    <w:rsid w:val="00DB6614"/>
    <w:rsid w:val="00DB6795"/>
    <w:rsid w:val="00DB681B"/>
    <w:rsid w:val="00DB6A4D"/>
    <w:rsid w:val="00DB6CB4"/>
    <w:rsid w:val="00DB7D50"/>
    <w:rsid w:val="00DB7EB5"/>
    <w:rsid w:val="00DC1025"/>
    <w:rsid w:val="00DC16A4"/>
    <w:rsid w:val="00DC31E6"/>
    <w:rsid w:val="00DC4AC6"/>
    <w:rsid w:val="00DC5545"/>
    <w:rsid w:val="00DC58A6"/>
    <w:rsid w:val="00DC5934"/>
    <w:rsid w:val="00DC747C"/>
    <w:rsid w:val="00DC77F5"/>
    <w:rsid w:val="00DC7DA2"/>
    <w:rsid w:val="00DC7E83"/>
    <w:rsid w:val="00DD036E"/>
    <w:rsid w:val="00DD0378"/>
    <w:rsid w:val="00DD09F0"/>
    <w:rsid w:val="00DD0A16"/>
    <w:rsid w:val="00DD0D01"/>
    <w:rsid w:val="00DD0E72"/>
    <w:rsid w:val="00DD1183"/>
    <w:rsid w:val="00DD17C7"/>
    <w:rsid w:val="00DD1ED6"/>
    <w:rsid w:val="00DD28B8"/>
    <w:rsid w:val="00DD3A27"/>
    <w:rsid w:val="00DD443B"/>
    <w:rsid w:val="00DD476A"/>
    <w:rsid w:val="00DD47F9"/>
    <w:rsid w:val="00DD49C1"/>
    <w:rsid w:val="00DD59FE"/>
    <w:rsid w:val="00DD5CE9"/>
    <w:rsid w:val="00DD5F4E"/>
    <w:rsid w:val="00DD6B27"/>
    <w:rsid w:val="00DD7497"/>
    <w:rsid w:val="00DD7CD7"/>
    <w:rsid w:val="00DE01AA"/>
    <w:rsid w:val="00DE07B3"/>
    <w:rsid w:val="00DE0CE1"/>
    <w:rsid w:val="00DE0FA9"/>
    <w:rsid w:val="00DE0FDD"/>
    <w:rsid w:val="00DE1378"/>
    <w:rsid w:val="00DE1B88"/>
    <w:rsid w:val="00DE2A7E"/>
    <w:rsid w:val="00DE2AFB"/>
    <w:rsid w:val="00DE2E46"/>
    <w:rsid w:val="00DE3222"/>
    <w:rsid w:val="00DE3258"/>
    <w:rsid w:val="00DE3A7D"/>
    <w:rsid w:val="00DE3B27"/>
    <w:rsid w:val="00DE3C03"/>
    <w:rsid w:val="00DE3D5D"/>
    <w:rsid w:val="00DE5CDF"/>
    <w:rsid w:val="00DE5F99"/>
    <w:rsid w:val="00DE7B83"/>
    <w:rsid w:val="00DF009D"/>
    <w:rsid w:val="00DF02CD"/>
    <w:rsid w:val="00DF0FDB"/>
    <w:rsid w:val="00DF2336"/>
    <w:rsid w:val="00DF2373"/>
    <w:rsid w:val="00DF27AE"/>
    <w:rsid w:val="00DF2E89"/>
    <w:rsid w:val="00DF3395"/>
    <w:rsid w:val="00DF3703"/>
    <w:rsid w:val="00DF6604"/>
    <w:rsid w:val="00DF6891"/>
    <w:rsid w:val="00DF7481"/>
    <w:rsid w:val="00DF7938"/>
    <w:rsid w:val="00DF7997"/>
    <w:rsid w:val="00DF7BE9"/>
    <w:rsid w:val="00DF7FCA"/>
    <w:rsid w:val="00E00BA8"/>
    <w:rsid w:val="00E00C7C"/>
    <w:rsid w:val="00E01346"/>
    <w:rsid w:val="00E019BF"/>
    <w:rsid w:val="00E01E17"/>
    <w:rsid w:val="00E02485"/>
    <w:rsid w:val="00E02A42"/>
    <w:rsid w:val="00E02CA1"/>
    <w:rsid w:val="00E02CD0"/>
    <w:rsid w:val="00E0302E"/>
    <w:rsid w:val="00E03167"/>
    <w:rsid w:val="00E031D0"/>
    <w:rsid w:val="00E04222"/>
    <w:rsid w:val="00E042E2"/>
    <w:rsid w:val="00E04676"/>
    <w:rsid w:val="00E04A7D"/>
    <w:rsid w:val="00E0515C"/>
    <w:rsid w:val="00E071E4"/>
    <w:rsid w:val="00E07461"/>
    <w:rsid w:val="00E07A07"/>
    <w:rsid w:val="00E11416"/>
    <w:rsid w:val="00E1273A"/>
    <w:rsid w:val="00E13916"/>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46A"/>
    <w:rsid w:val="00E21624"/>
    <w:rsid w:val="00E2178E"/>
    <w:rsid w:val="00E224F2"/>
    <w:rsid w:val="00E225D5"/>
    <w:rsid w:val="00E22A4A"/>
    <w:rsid w:val="00E22D6D"/>
    <w:rsid w:val="00E234C1"/>
    <w:rsid w:val="00E23B42"/>
    <w:rsid w:val="00E23F3D"/>
    <w:rsid w:val="00E248F7"/>
    <w:rsid w:val="00E24C44"/>
    <w:rsid w:val="00E2509F"/>
    <w:rsid w:val="00E2526E"/>
    <w:rsid w:val="00E2536D"/>
    <w:rsid w:val="00E260AC"/>
    <w:rsid w:val="00E260B1"/>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8F3"/>
    <w:rsid w:val="00E32933"/>
    <w:rsid w:val="00E3304E"/>
    <w:rsid w:val="00E334A1"/>
    <w:rsid w:val="00E33506"/>
    <w:rsid w:val="00E33935"/>
    <w:rsid w:val="00E34F9A"/>
    <w:rsid w:val="00E36442"/>
    <w:rsid w:val="00E36631"/>
    <w:rsid w:val="00E366C1"/>
    <w:rsid w:val="00E36BB7"/>
    <w:rsid w:val="00E370D1"/>
    <w:rsid w:val="00E40881"/>
    <w:rsid w:val="00E4092A"/>
    <w:rsid w:val="00E41115"/>
    <w:rsid w:val="00E42C59"/>
    <w:rsid w:val="00E430A4"/>
    <w:rsid w:val="00E435FB"/>
    <w:rsid w:val="00E43D14"/>
    <w:rsid w:val="00E4489D"/>
    <w:rsid w:val="00E448DB"/>
    <w:rsid w:val="00E449BF"/>
    <w:rsid w:val="00E44E61"/>
    <w:rsid w:val="00E451F4"/>
    <w:rsid w:val="00E45B21"/>
    <w:rsid w:val="00E45BF9"/>
    <w:rsid w:val="00E45EB5"/>
    <w:rsid w:val="00E47662"/>
    <w:rsid w:val="00E47B1D"/>
    <w:rsid w:val="00E5133E"/>
    <w:rsid w:val="00E513D1"/>
    <w:rsid w:val="00E51887"/>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3D2"/>
    <w:rsid w:val="00E615FE"/>
    <w:rsid w:val="00E61C79"/>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174"/>
    <w:rsid w:val="00E8251F"/>
    <w:rsid w:val="00E8299A"/>
    <w:rsid w:val="00E83149"/>
    <w:rsid w:val="00E83D55"/>
    <w:rsid w:val="00E85AA0"/>
    <w:rsid w:val="00E85CC8"/>
    <w:rsid w:val="00E8795D"/>
    <w:rsid w:val="00E87A06"/>
    <w:rsid w:val="00E90288"/>
    <w:rsid w:val="00E907D8"/>
    <w:rsid w:val="00E90A56"/>
    <w:rsid w:val="00E90B22"/>
    <w:rsid w:val="00E910F4"/>
    <w:rsid w:val="00E922CE"/>
    <w:rsid w:val="00E92459"/>
    <w:rsid w:val="00E927CF"/>
    <w:rsid w:val="00E93750"/>
    <w:rsid w:val="00E93F6B"/>
    <w:rsid w:val="00E9412F"/>
    <w:rsid w:val="00E94145"/>
    <w:rsid w:val="00E94323"/>
    <w:rsid w:val="00E9449D"/>
    <w:rsid w:val="00E94573"/>
    <w:rsid w:val="00E965F7"/>
    <w:rsid w:val="00E96818"/>
    <w:rsid w:val="00E97B7A"/>
    <w:rsid w:val="00E97E7C"/>
    <w:rsid w:val="00EA01ED"/>
    <w:rsid w:val="00EA2795"/>
    <w:rsid w:val="00EA2A41"/>
    <w:rsid w:val="00EA2E08"/>
    <w:rsid w:val="00EA43B3"/>
    <w:rsid w:val="00EA4CFC"/>
    <w:rsid w:val="00EA5F3E"/>
    <w:rsid w:val="00EA6718"/>
    <w:rsid w:val="00EA708B"/>
    <w:rsid w:val="00EA70A6"/>
    <w:rsid w:val="00EA72E1"/>
    <w:rsid w:val="00EA790D"/>
    <w:rsid w:val="00EA7915"/>
    <w:rsid w:val="00EB0935"/>
    <w:rsid w:val="00EB1702"/>
    <w:rsid w:val="00EB1E0F"/>
    <w:rsid w:val="00EB23C4"/>
    <w:rsid w:val="00EB30D5"/>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68DD"/>
    <w:rsid w:val="00EC6DF0"/>
    <w:rsid w:val="00EC70C2"/>
    <w:rsid w:val="00ED1319"/>
    <w:rsid w:val="00ED1580"/>
    <w:rsid w:val="00ED2B9A"/>
    <w:rsid w:val="00ED340F"/>
    <w:rsid w:val="00ED3F74"/>
    <w:rsid w:val="00ED415B"/>
    <w:rsid w:val="00ED47C3"/>
    <w:rsid w:val="00ED5835"/>
    <w:rsid w:val="00ED594B"/>
    <w:rsid w:val="00ED6784"/>
    <w:rsid w:val="00ED6833"/>
    <w:rsid w:val="00ED717B"/>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0E21"/>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1ED"/>
    <w:rsid w:val="00F01575"/>
    <w:rsid w:val="00F02C7F"/>
    <w:rsid w:val="00F0303E"/>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577"/>
    <w:rsid w:val="00F2042F"/>
    <w:rsid w:val="00F2079C"/>
    <w:rsid w:val="00F20A7F"/>
    <w:rsid w:val="00F21015"/>
    <w:rsid w:val="00F21043"/>
    <w:rsid w:val="00F22065"/>
    <w:rsid w:val="00F22765"/>
    <w:rsid w:val="00F22CCB"/>
    <w:rsid w:val="00F23DA9"/>
    <w:rsid w:val="00F248F4"/>
    <w:rsid w:val="00F24C7F"/>
    <w:rsid w:val="00F252A8"/>
    <w:rsid w:val="00F26296"/>
    <w:rsid w:val="00F264B8"/>
    <w:rsid w:val="00F26D2F"/>
    <w:rsid w:val="00F3167A"/>
    <w:rsid w:val="00F32902"/>
    <w:rsid w:val="00F3380E"/>
    <w:rsid w:val="00F33938"/>
    <w:rsid w:val="00F343CF"/>
    <w:rsid w:val="00F3635B"/>
    <w:rsid w:val="00F36526"/>
    <w:rsid w:val="00F368E8"/>
    <w:rsid w:val="00F36B6E"/>
    <w:rsid w:val="00F37144"/>
    <w:rsid w:val="00F372CF"/>
    <w:rsid w:val="00F37D56"/>
    <w:rsid w:val="00F40730"/>
    <w:rsid w:val="00F408BE"/>
    <w:rsid w:val="00F40B65"/>
    <w:rsid w:val="00F40DA9"/>
    <w:rsid w:val="00F4110D"/>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2543"/>
    <w:rsid w:val="00F53ED1"/>
    <w:rsid w:val="00F54712"/>
    <w:rsid w:val="00F56C49"/>
    <w:rsid w:val="00F57449"/>
    <w:rsid w:val="00F608F4"/>
    <w:rsid w:val="00F60973"/>
    <w:rsid w:val="00F609BF"/>
    <w:rsid w:val="00F60F09"/>
    <w:rsid w:val="00F61D6F"/>
    <w:rsid w:val="00F61F52"/>
    <w:rsid w:val="00F62098"/>
    <w:rsid w:val="00F620E6"/>
    <w:rsid w:val="00F6210B"/>
    <w:rsid w:val="00F6316C"/>
    <w:rsid w:val="00F6339F"/>
    <w:rsid w:val="00F642EC"/>
    <w:rsid w:val="00F64D6F"/>
    <w:rsid w:val="00F657CE"/>
    <w:rsid w:val="00F65801"/>
    <w:rsid w:val="00F66388"/>
    <w:rsid w:val="00F668A0"/>
    <w:rsid w:val="00F675D5"/>
    <w:rsid w:val="00F678F0"/>
    <w:rsid w:val="00F67CA2"/>
    <w:rsid w:val="00F67D03"/>
    <w:rsid w:val="00F703F4"/>
    <w:rsid w:val="00F71775"/>
    <w:rsid w:val="00F72957"/>
    <w:rsid w:val="00F733E8"/>
    <w:rsid w:val="00F7434E"/>
    <w:rsid w:val="00F75793"/>
    <w:rsid w:val="00F768B8"/>
    <w:rsid w:val="00F76AA3"/>
    <w:rsid w:val="00F771FD"/>
    <w:rsid w:val="00F804C4"/>
    <w:rsid w:val="00F80721"/>
    <w:rsid w:val="00F8077F"/>
    <w:rsid w:val="00F8085C"/>
    <w:rsid w:val="00F82244"/>
    <w:rsid w:val="00F843C9"/>
    <w:rsid w:val="00F8489D"/>
    <w:rsid w:val="00F84F52"/>
    <w:rsid w:val="00F867AA"/>
    <w:rsid w:val="00F868E9"/>
    <w:rsid w:val="00F86DF0"/>
    <w:rsid w:val="00F86FF6"/>
    <w:rsid w:val="00F874D6"/>
    <w:rsid w:val="00F902D3"/>
    <w:rsid w:val="00F9072C"/>
    <w:rsid w:val="00F91ACB"/>
    <w:rsid w:val="00F925BA"/>
    <w:rsid w:val="00F93EA1"/>
    <w:rsid w:val="00F9463E"/>
    <w:rsid w:val="00F94990"/>
    <w:rsid w:val="00F94A8C"/>
    <w:rsid w:val="00F94EB4"/>
    <w:rsid w:val="00F94FF0"/>
    <w:rsid w:val="00F95C6A"/>
    <w:rsid w:val="00F95CB1"/>
    <w:rsid w:val="00F964F3"/>
    <w:rsid w:val="00F96675"/>
    <w:rsid w:val="00F96AA2"/>
    <w:rsid w:val="00F97293"/>
    <w:rsid w:val="00F97616"/>
    <w:rsid w:val="00F9764B"/>
    <w:rsid w:val="00F97D49"/>
    <w:rsid w:val="00FA0484"/>
    <w:rsid w:val="00FA0488"/>
    <w:rsid w:val="00FA08F6"/>
    <w:rsid w:val="00FA0AED"/>
    <w:rsid w:val="00FA15B2"/>
    <w:rsid w:val="00FA1F95"/>
    <w:rsid w:val="00FA2ADE"/>
    <w:rsid w:val="00FA2CAD"/>
    <w:rsid w:val="00FA2FDB"/>
    <w:rsid w:val="00FA3284"/>
    <w:rsid w:val="00FA3794"/>
    <w:rsid w:val="00FA38CD"/>
    <w:rsid w:val="00FA3B80"/>
    <w:rsid w:val="00FA4587"/>
    <w:rsid w:val="00FA45D9"/>
    <w:rsid w:val="00FA4932"/>
    <w:rsid w:val="00FA572E"/>
    <w:rsid w:val="00FA578D"/>
    <w:rsid w:val="00FA6A05"/>
    <w:rsid w:val="00FA6D7C"/>
    <w:rsid w:val="00FA6FA9"/>
    <w:rsid w:val="00FA7F46"/>
    <w:rsid w:val="00FB07E5"/>
    <w:rsid w:val="00FB18F8"/>
    <w:rsid w:val="00FB1A74"/>
    <w:rsid w:val="00FB2E84"/>
    <w:rsid w:val="00FB355A"/>
    <w:rsid w:val="00FB36B3"/>
    <w:rsid w:val="00FB42E6"/>
    <w:rsid w:val="00FB518E"/>
    <w:rsid w:val="00FB5E4B"/>
    <w:rsid w:val="00FB5F11"/>
    <w:rsid w:val="00FB6490"/>
    <w:rsid w:val="00FB6B34"/>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1089"/>
    <w:rsid w:val="00FD12EA"/>
    <w:rsid w:val="00FD1684"/>
    <w:rsid w:val="00FD16CF"/>
    <w:rsid w:val="00FD17BE"/>
    <w:rsid w:val="00FD1E70"/>
    <w:rsid w:val="00FD2519"/>
    <w:rsid w:val="00FD2A12"/>
    <w:rsid w:val="00FD2AA8"/>
    <w:rsid w:val="00FD2DC9"/>
    <w:rsid w:val="00FD2E65"/>
    <w:rsid w:val="00FD372C"/>
    <w:rsid w:val="00FD3D6E"/>
    <w:rsid w:val="00FD41C3"/>
    <w:rsid w:val="00FD4BEC"/>
    <w:rsid w:val="00FD5254"/>
    <w:rsid w:val="00FD6094"/>
    <w:rsid w:val="00FD6808"/>
    <w:rsid w:val="00FD74C5"/>
    <w:rsid w:val="00FD7BF1"/>
    <w:rsid w:val="00FD7C79"/>
    <w:rsid w:val="00FE052C"/>
    <w:rsid w:val="00FE10C0"/>
    <w:rsid w:val="00FE11AE"/>
    <w:rsid w:val="00FE312F"/>
    <w:rsid w:val="00FE4450"/>
    <w:rsid w:val="00FE456B"/>
    <w:rsid w:val="00FE456D"/>
    <w:rsid w:val="00FE4606"/>
    <w:rsid w:val="00FE5A4B"/>
    <w:rsid w:val="00FE6FB9"/>
    <w:rsid w:val="00FF0013"/>
    <w:rsid w:val="00FF0716"/>
    <w:rsid w:val="00FF0EA0"/>
    <w:rsid w:val="00FF11C0"/>
    <w:rsid w:val="00FF1900"/>
    <w:rsid w:val="00FF1CC7"/>
    <w:rsid w:val="00FF20DC"/>
    <w:rsid w:val="00FF2793"/>
    <w:rsid w:val="00FF29A3"/>
    <w:rsid w:val="00FF347D"/>
    <w:rsid w:val="00FF3780"/>
    <w:rsid w:val="00FF38AC"/>
    <w:rsid w:val="00FF395E"/>
    <w:rsid w:val="00FF3FEF"/>
    <w:rsid w:val="00FF4073"/>
    <w:rsid w:val="00FF410B"/>
    <w:rsid w:val="00FF559A"/>
    <w:rsid w:val="00FF6A99"/>
    <w:rsid w:val="00FF6B2C"/>
    <w:rsid w:val="00FF7D1F"/>
    <w:rsid w:val="00FF7F09"/>
    <w:rsid w:val="01B3677D"/>
    <w:rsid w:val="01C04B9F"/>
    <w:rsid w:val="01C340BD"/>
    <w:rsid w:val="02482810"/>
    <w:rsid w:val="02CD2E38"/>
    <w:rsid w:val="02F31026"/>
    <w:rsid w:val="02FA14D2"/>
    <w:rsid w:val="0317102C"/>
    <w:rsid w:val="039B38E4"/>
    <w:rsid w:val="03B9356C"/>
    <w:rsid w:val="04405359"/>
    <w:rsid w:val="04D06D2A"/>
    <w:rsid w:val="05163DCC"/>
    <w:rsid w:val="05F217CD"/>
    <w:rsid w:val="05FB2E5C"/>
    <w:rsid w:val="06573963"/>
    <w:rsid w:val="066C12B7"/>
    <w:rsid w:val="077D3E31"/>
    <w:rsid w:val="07863117"/>
    <w:rsid w:val="07BC664C"/>
    <w:rsid w:val="07C26DDB"/>
    <w:rsid w:val="085534D9"/>
    <w:rsid w:val="08E61184"/>
    <w:rsid w:val="08E9705C"/>
    <w:rsid w:val="09043C6F"/>
    <w:rsid w:val="092C5793"/>
    <w:rsid w:val="09A27214"/>
    <w:rsid w:val="09C62B8B"/>
    <w:rsid w:val="09C72DFB"/>
    <w:rsid w:val="0ACE5E14"/>
    <w:rsid w:val="0AF25718"/>
    <w:rsid w:val="0B1222BA"/>
    <w:rsid w:val="0B4123CD"/>
    <w:rsid w:val="0BDF1153"/>
    <w:rsid w:val="0BDF424D"/>
    <w:rsid w:val="0BFB66EF"/>
    <w:rsid w:val="0BFD6398"/>
    <w:rsid w:val="0C6A4048"/>
    <w:rsid w:val="0CDE2816"/>
    <w:rsid w:val="0D026C5D"/>
    <w:rsid w:val="0D274979"/>
    <w:rsid w:val="0D4E14C5"/>
    <w:rsid w:val="0D8364F1"/>
    <w:rsid w:val="0D975B8D"/>
    <w:rsid w:val="0DE644E0"/>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8E37943"/>
    <w:rsid w:val="19441DB1"/>
    <w:rsid w:val="19A8723C"/>
    <w:rsid w:val="19D61256"/>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046E34"/>
    <w:rsid w:val="237379E9"/>
    <w:rsid w:val="23742B37"/>
    <w:rsid w:val="238733F0"/>
    <w:rsid w:val="240776DB"/>
    <w:rsid w:val="248517FF"/>
    <w:rsid w:val="24F34A8D"/>
    <w:rsid w:val="25B34136"/>
    <w:rsid w:val="26552A96"/>
    <w:rsid w:val="26C7540D"/>
    <w:rsid w:val="27A55439"/>
    <w:rsid w:val="27DD2E8A"/>
    <w:rsid w:val="280A02DE"/>
    <w:rsid w:val="281C37F0"/>
    <w:rsid w:val="281E7A62"/>
    <w:rsid w:val="28821DC9"/>
    <w:rsid w:val="28855448"/>
    <w:rsid w:val="291D5A53"/>
    <w:rsid w:val="29215A74"/>
    <w:rsid w:val="293C6F16"/>
    <w:rsid w:val="297A460C"/>
    <w:rsid w:val="29B01B67"/>
    <w:rsid w:val="29CF3279"/>
    <w:rsid w:val="29E91227"/>
    <w:rsid w:val="2A292011"/>
    <w:rsid w:val="2B6C7C6C"/>
    <w:rsid w:val="2BDF14D1"/>
    <w:rsid w:val="2C514C3C"/>
    <w:rsid w:val="2CAD22EA"/>
    <w:rsid w:val="2D091C8D"/>
    <w:rsid w:val="2D3E0E92"/>
    <w:rsid w:val="2D9400F9"/>
    <w:rsid w:val="2DB6793F"/>
    <w:rsid w:val="2DDE46F4"/>
    <w:rsid w:val="2E1908B9"/>
    <w:rsid w:val="2E6416BA"/>
    <w:rsid w:val="2E693689"/>
    <w:rsid w:val="2F1B045F"/>
    <w:rsid w:val="2F2037BF"/>
    <w:rsid w:val="2F59675A"/>
    <w:rsid w:val="302F7813"/>
    <w:rsid w:val="30D97129"/>
    <w:rsid w:val="310854EE"/>
    <w:rsid w:val="315277C2"/>
    <w:rsid w:val="315A1997"/>
    <w:rsid w:val="31CD1952"/>
    <w:rsid w:val="320A0D7E"/>
    <w:rsid w:val="32A058A2"/>
    <w:rsid w:val="336C4FD7"/>
    <w:rsid w:val="337F3B06"/>
    <w:rsid w:val="338F15B3"/>
    <w:rsid w:val="33CC2106"/>
    <w:rsid w:val="345616CD"/>
    <w:rsid w:val="346454F6"/>
    <w:rsid w:val="34E46864"/>
    <w:rsid w:val="34F605A6"/>
    <w:rsid w:val="35396682"/>
    <w:rsid w:val="36165958"/>
    <w:rsid w:val="36834813"/>
    <w:rsid w:val="36A83394"/>
    <w:rsid w:val="378E152A"/>
    <w:rsid w:val="37F94B4B"/>
    <w:rsid w:val="38144880"/>
    <w:rsid w:val="3856647D"/>
    <w:rsid w:val="39014C58"/>
    <w:rsid w:val="39535C0E"/>
    <w:rsid w:val="39A965F2"/>
    <w:rsid w:val="3A0C48B3"/>
    <w:rsid w:val="3A551ED4"/>
    <w:rsid w:val="3AE77108"/>
    <w:rsid w:val="3BA002B4"/>
    <w:rsid w:val="3BAB77FD"/>
    <w:rsid w:val="3BE86E91"/>
    <w:rsid w:val="3C0332A5"/>
    <w:rsid w:val="3C4075AA"/>
    <w:rsid w:val="3CB5273F"/>
    <w:rsid w:val="3CEF1041"/>
    <w:rsid w:val="3CFF5631"/>
    <w:rsid w:val="3D9722ED"/>
    <w:rsid w:val="3E2B0E64"/>
    <w:rsid w:val="3E3C1720"/>
    <w:rsid w:val="3EB516C8"/>
    <w:rsid w:val="3EBA045A"/>
    <w:rsid w:val="3F5E36E7"/>
    <w:rsid w:val="3FB84D76"/>
    <w:rsid w:val="40012246"/>
    <w:rsid w:val="40487D38"/>
    <w:rsid w:val="4115294C"/>
    <w:rsid w:val="41801E46"/>
    <w:rsid w:val="418E62FD"/>
    <w:rsid w:val="41FF0A9A"/>
    <w:rsid w:val="421D7707"/>
    <w:rsid w:val="430A4323"/>
    <w:rsid w:val="433155F6"/>
    <w:rsid w:val="43456981"/>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0295B97"/>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83896"/>
    <w:rsid w:val="56FB02AA"/>
    <w:rsid w:val="57540973"/>
    <w:rsid w:val="57664CC0"/>
    <w:rsid w:val="57980063"/>
    <w:rsid w:val="59B36E22"/>
    <w:rsid w:val="59D3486F"/>
    <w:rsid w:val="59E427DE"/>
    <w:rsid w:val="59F67330"/>
    <w:rsid w:val="5B403CC5"/>
    <w:rsid w:val="5B6C5325"/>
    <w:rsid w:val="5C143C1D"/>
    <w:rsid w:val="5C7A545F"/>
    <w:rsid w:val="5C93246D"/>
    <w:rsid w:val="5CC232F2"/>
    <w:rsid w:val="5CD84917"/>
    <w:rsid w:val="5D6279E3"/>
    <w:rsid w:val="5D6915A2"/>
    <w:rsid w:val="5D8B7ABE"/>
    <w:rsid w:val="5E352263"/>
    <w:rsid w:val="5F1D673F"/>
    <w:rsid w:val="5FC132F3"/>
    <w:rsid w:val="5FF77E12"/>
    <w:rsid w:val="60651605"/>
    <w:rsid w:val="6107696D"/>
    <w:rsid w:val="6168613A"/>
    <w:rsid w:val="616C3FAD"/>
    <w:rsid w:val="6252616C"/>
    <w:rsid w:val="6320376D"/>
    <w:rsid w:val="632314A1"/>
    <w:rsid w:val="6327407E"/>
    <w:rsid w:val="634E7E04"/>
    <w:rsid w:val="63832F52"/>
    <w:rsid w:val="63902AB8"/>
    <w:rsid w:val="63E83CDC"/>
    <w:rsid w:val="63EA3F68"/>
    <w:rsid w:val="645A4856"/>
    <w:rsid w:val="64D15015"/>
    <w:rsid w:val="64F06056"/>
    <w:rsid w:val="65173F59"/>
    <w:rsid w:val="6523524C"/>
    <w:rsid w:val="6569548B"/>
    <w:rsid w:val="65787AAD"/>
    <w:rsid w:val="65FA7DB5"/>
    <w:rsid w:val="66C45067"/>
    <w:rsid w:val="678A0557"/>
    <w:rsid w:val="68067B62"/>
    <w:rsid w:val="683C5B56"/>
    <w:rsid w:val="690565BA"/>
    <w:rsid w:val="693A3805"/>
    <w:rsid w:val="697346F5"/>
    <w:rsid w:val="69A84411"/>
    <w:rsid w:val="6A283356"/>
    <w:rsid w:val="6A7A1367"/>
    <w:rsid w:val="6A85760C"/>
    <w:rsid w:val="6B4B6BF3"/>
    <w:rsid w:val="6C705F6D"/>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0B45CC"/>
    <w:rsid w:val="7343262D"/>
    <w:rsid w:val="738E6C83"/>
    <w:rsid w:val="73E021C6"/>
    <w:rsid w:val="742C30C1"/>
    <w:rsid w:val="74905BFC"/>
    <w:rsid w:val="74A72835"/>
    <w:rsid w:val="755A66F5"/>
    <w:rsid w:val="75AB6268"/>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784E3E"/>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EBD517"/>
  <w15:docId w15:val="{AC87785D-5CE2-4A35-9B41-EB7B0DBCB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line="360" w:lineRule="auto"/>
      <w:jc w:val="both"/>
    </w:pPr>
    <w:rPr>
      <w:kern w:val="2"/>
      <w:sz w:val="21"/>
      <w:szCs w:val="22"/>
    </w:rPr>
  </w:style>
  <w:style w:type="paragraph" w:styleId="1">
    <w:name w:val="heading 1"/>
    <w:basedOn w:val="a0"/>
    <w:next w:val="a0"/>
    <w:link w:val="10"/>
    <w:uiPriority w:val="9"/>
    <w:qFormat/>
    <w:pPr>
      <w:keepNext/>
      <w:keepLines/>
      <w:spacing w:before="340" w:after="330" w:line="576" w:lineRule="auto"/>
      <w:outlineLvl w:val="0"/>
    </w:pPr>
    <w:rPr>
      <w:b/>
      <w:kern w:val="44"/>
      <w:sz w:val="44"/>
    </w:rPr>
  </w:style>
  <w:style w:type="paragraph" w:styleId="2">
    <w:name w:val="heading 2"/>
    <w:basedOn w:val="a0"/>
    <w:next w:val="a0"/>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0"/>
    <w:uiPriority w:val="9"/>
    <w:qFormat/>
    <w:pPr>
      <w:keepNext/>
      <w:keepLines/>
      <w:spacing w:before="260" w:after="260" w:line="413" w:lineRule="auto"/>
      <w:outlineLvl w:val="2"/>
    </w:pPr>
    <w:rPr>
      <w:b/>
      <w:sz w:val="32"/>
    </w:rPr>
  </w:style>
  <w:style w:type="paragraph" w:styleId="4">
    <w:name w:val="heading 4"/>
    <w:basedOn w:val="a0"/>
    <w:next w:val="a0"/>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semiHidden/>
    <w:unhideWhenUsed/>
    <w:qFormat/>
    <w:pPr>
      <w:jc w:val="left"/>
    </w:pPr>
  </w:style>
  <w:style w:type="paragraph" w:styleId="a6">
    <w:name w:val="Body Text"/>
    <w:basedOn w:val="a0"/>
    <w:link w:val="a7"/>
    <w:uiPriority w:val="99"/>
    <w:unhideWhenUsed/>
    <w:qFormat/>
    <w:pPr>
      <w:spacing w:after="120"/>
    </w:pPr>
  </w:style>
  <w:style w:type="paragraph" w:styleId="a8">
    <w:name w:val="footer"/>
    <w:basedOn w:val="a0"/>
    <w:link w:val="a9"/>
    <w:uiPriority w:val="99"/>
    <w:unhideWhenUsed/>
    <w:qFormat/>
    <w:pPr>
      <w:tabs>
        <w:tab w:val="center" w:pos="4153"/>
        <w:tab w:val="right" w:pos="8306"/>
      </w:tabs>
      <w:snapToGrid w:val="0"/>
      <w:spacing w:line="240" w:lineRule="auto"/>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ac">
    <w:name w:val="footnote text"/>
    <w:basedOn w:val="a0"/>
    <w:link w:val="ad"/>
    <w:uiPriority w:val="99"/>
    <w:semiHidden/>
    <w:unhideWhenUsed/>
    <w:qFormat/>
    <w:pPr>
      <w:snapToGrid w:val="0"/>
      <w:jc w:val="left"/>
    </w:pPr>
    <w:rPr>
      <w:sz w:val="18"/>
      <w:szCs w:val="18"/>
    </w:rPr>
  </w:style>
  <w:style w:type="paragraph" w:styleId="HTML">
    <w:name w:val="HTML Preformatted"/>
    <w:basedOn w:val="a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e">
    <w:name w:val="annotation subject"/>
    <w:basedOn w:val="a0"/>
    <w:next w:val="a0"/>
    <w:link w:val="af"/>
    <w:uiPriority w:val="99"/>
    <w:semiHidden/>
    <w:unhideWhenUsed/>
    <w:qFormat/>
    <w:pPr>
      <w:jc w:val="left"/>
    </w:pPr>
    <w:rPr>
      <w:b/>
      <w:bCs/>
    </w:rPr>
  </w:style>
  <w:style w:type="paragraph" w:styleId="af0">
    <w:name w:val="Body Text First Indent"/>
    <w:basedOn w:val="a6"/>
    <w:link w:val="af1"/>
    <w:uiPriority w:val="99"/>
    <w:unhideWhenUsed/>
    <w:qFormat/>
    <w:pPr>
      <w:ind w:firstLineChars="100" w:firstLine="420"/>
    </w:pPr>
  </w:style>
  <w:style w:type="table" w:styleId="af2">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2"/>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0">
    <w:name w:val="HTML Typewriter"/>
    <w:basedOn w:val="a1"/>
    <w:uiPriority w:val="99"/>
    <w:semiHidden/>
    <w:unhideWhenUsed/>
    <w:qFormat/>
    <w:rPr>
      <w:rFonts w:ascii="宋体" w:eastAsia="宋体" w:hAnsi="宋体" w:cs="宋体"/>
      <w:sz w:val="24"/>
      <w:szCs w:val="24"/>
    </w:rPr>
  </w:style>
  <w:style w:type="character" w:styleId="af3">
    <w:name w:val="Hyperlink"/>
    <w:basedOn w:val="a1"/>
    <w:uiPriority w:val="99"/>
    <w:unhideWhenUsed/>
    <w:qFormat/>
    <w:rPr>
      <w:color w:val="0563C1" w:themeColor="hyperlink"/>
      <w:u w:val="single"/>
    </w:rPr>
  </w:style>
  <w:style w:type="character" w:styleId="HTML1">
    <w:name w:val="HTML Code"/>
    <w:basedOn w:val="a1"/>
    <w:uiPriority w:val="99"/>
    <w:semiHidden/>
    <w:unhideWhenUsed/>
    <w:qFormat/>
    <w:rPr>
      <w:rFonts w:ascii="宋体" w:eastAsia="宋体" w:hAnsi="宋体" w:cs="宋体"/>
      <w:sz w:val="24"/>
      <w:szCs w:val="24"/>
    </w:rPr>
  </w:style>
  <w:style w:type="character" w:styleId="af4">
    <w:name w:val="annotation reference"/>
    <w:basedOn w:val="a1"/>
    <w:uiPriority w:val="99"/>
    <w:semiHidden/>
    <w:unhideWhenUsed/>
    <w:qFormat/>
    <w:rPr>
      <w:sz w:val="21"/>
      <w:szCs w:val="21"/>
    </w:rPr>
  </w:style>
  <w:style w:type="character" w:styleId="af5">
    <w:name w:val="footnote reference"/>
    <w:basedOn w:val="a1"/>
    <w:uiPriority w:val="99"/>
    <w:semiHidden/>
    <w:unhideWhenUsed/>
    <w:qFormat/>
    <w:rPr>
      <w:vertAlign w:val="superscript"/>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1"/>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1"/>
    <w:link w:val="5"/>
    <w:uiPriority w:val="9"/>
    <w:semiHidden/>
    <w:qFormat/>
    <w:rPr>
      <w:b/>
      <w:bCs/>
      <w:kern w:val="2"/>
      <w:sz w:val="28"/>
      <w:szCs w:val="28"/>
    </w:rPr>
  </w:style>
  <w:style w:type="character" w:customStyle="1" w:styleId="a5">
    <w:name w:val="批注文字 字符"/>
    <w:basedOn w:val="a1"/>
    <w:link w:val="a4"/>
    <w:uiPriority w:val="99"/>
    <w:semiHidden/>
    <w:qFormat/>
    <w:rPr>
      <w:kern w:val="2"/>
      <w:sz w:val="21"/>
      <w:szCs w:val="22"/>
    </w:rPr>
  </w:style>
  <w:style w:type="paragraph" w:customStyle="1" w:styleId="-">
    <w:name w:val="表头-表结构"/>
    <w:basedOn w:val="a0"/>
    <w:link w:val="-0"/>
    <w:qFormat/>
    <w:pPr>
      <w:spacing w:line="240" w:lineRule="auto"/>
    </w:pPr>
  </w:style>
  <w:style w:type="character" w:customStyle="1" w:styleId="-0">
    <w:name w:val="表头-表结构 字符"/>
    <w:basedOn w:val="a1"/>
    <w:link w:val="-"/>
    <w:qFormat/>
    <w:rPr>
      <w:kern w:val="2"/>
      <w:sz w:val="21"/>
      <w:szCs w:val="22"/>
    </w:rPr>
  </w:style>
  <w:style w:type="character" w:customStyle="1" w:styleId="11">
    <w:name w:val="未处理的提及1"/>
    <w:basedOn w:val="a1"/>
    <w:uiPriority w:val="99"/>
    <w:semiHidden/>
    <w:unhideWhenUsed/>
    <w:qFormat/>
    <w:rPr>
      <w:color w:val="605E5C"/>
      <w:shd w:val="clear" w:color="auto" w:fill="E1DFDD"/>
    </w:rPr>
  </w:style>
  <w:style w:type="character" w:customStyle="1" w:styleId="af">
    <w:name w:val="批注主题 字符"/>
    <w:basedOn w:val="a1"/>
    <w:link w:val="ae"/>
    <w:uiPriority w:val="99"/>
    <w:semiHidden/>
    <w:qFormat/>
    <w:rPr>
      <w:b/>
      <w:bCs/>
      <w:kern w:val="2"/>
      <w:sz w:val="21"/>
      <w:szCs w:val="22"/>
    </w:rPr>
  </w:style>
  <w:style w:type="character" w:customStyle="1" w:styleId="ad">
    <w:name w:val="脚注文本 字符"/>
    <w:basedOn w:val="a1"/>
    <w:link w:val="ac"/>
    <w:uiPriority w:val="99"/>
    <w:semiHidden/>
    <w:qFormat/>
    <w:rPr>
      <w:kern w:val="2"/>
      <w:sz w:val="18"/>
      <w:szCs w:val="18"/>
    </w:rPr>
  </w:style>
  <w:style w:type="paragraph" w:customStyle="1" w:styleId="af6">
    <w:name w:val="文档主标题"/>
    <w:basedOn w:val="a0"/>
    <w:link w:val="af7"/>
    <w:qFormat/>
    <w:pPr>
      <w:spacing w:line="220" w:lineRule="atLeast"/>
      <w:jc w:val="center"/>
    </w:pPr>
    <w:rPr>
      <w:sz w:val="44"/>
      <w:szCs w:val="44"/>
    </w:rPr>
  </w:style>
  <w:style w:type="paragraph" w:customStyle="1" w:styleId="af8">
    <w:name w:val="次标题"/>
    <w:basedOn w:val="a0"/>
    <w:link w:val="af9"/>
    <w:qFormat/>
    <w:pPr>
      <w:spacing w:line="220" w:lineRule="atLeast"/>
      <w:jc w:val="center"/>
    </w:pPr>
    <w:rPr>
      <w:sz w:val="24"/>
      <w:szCs w:val="24"/>
    </w:rPr>
  </w:style>
  <w:style w:type="character" w:customStyle="1" w:styleId="af7">
    <w:name w:val="文档主标题 字符"/>
    <w:basedOn w:val="a1"/>
    <w:link w:val="af6"/>
    <w:qFormat/>
    <w:rPr>
      <w:kern w:val="2"/>
      <w:sz w:val="44"/>
      <w:szCs w:val="44"/>
    </w:rPr>
  </w:style>
  <w:style w:type="paragraph" w:customStyle="1" w:styleId="afa">
    <w:name w:val="版本号"/>
    <w:basedOn w:val="a0"/>
    <w:link w:val="afb"/>
    <w:qFormat/>
    <w:pPr>
      <w:spacing w:line="220" w:lineRule="atLeast"/>
      <w:jc w:val="center"/>
    </w:pPr>
    <w:rPr>
      <w:rFonts w:eastAsia="微软雅黑" w:cs="微软雅黑"/>
      <w:kern w:val="0"/>
      <w:sz w:val="24"/>
      <w:szCs w:val="24"/>
    </w:rPr>
  </w:style>
  <w:style w:type="character" w:customStyle="1" w:styleId="af9">
    <w:name w:val="次标题 字符"/>
    <w:basedOn w:val="a1"/>
    <w:link w:val="af8"/>
    <w:qFormat/>
    <w:rPr>
      <w:kern w:val="2"/>
      <w:sz w:val="24"/>
      <w:szCs w:val="24"/>
    </w:rPr>
  </w:style>
  <w:style w:type="paragraph" w:customStyle="1" w:styleId="afc">
    <w:name w:val="一级标题"/>
    <w:basedOn w:val="1"/>
    <w:link w:val="afd"/>
    <w:qFormat/>
    <w:pPr>
      <w:spacing w:before="0" w:after="0"/>
    </w:pPr>
    <w:rPr>
      <w:sz w:val="30"/>
      <w:szCs w:val="30"/>
    </w:rPr>
  </w:style>
  <w:style w:type="character" w:customStyle="1" w:styleId="afb">
    <w:name w:val="版本号 字符"/>
    <w:basedOn w:val="a1"/>
    <w:link w:val="afa"/>
    <w:qFormat/>
    <w:rPr>
      <w:rFonts w:eastAsia="微软雅黑" w:cs="微软雅黑"/>
      <w:sz w:val="24"/>
      <w:szCs w:val="24"/>
    </w:rPr>
  </w:style>
  <w:style w:type="paragraph" w:customStyle="1" w:styleId="afe">
    <w:name w:val="二级标题"/>
    <w:basedOn w:val="2"/>
    <w:link w:val="aff"/>
    <w:qFormat/>
    <w:pPr>
      <w:spacing w:before="0" w:after="0"/>
    </w:pPr>
    <w:rPr>
      <w:rFonts w:ascii="Times New Roman" w:hAnsi="Times New Roman"/>
      <w:sz w:val="28"/>
      <w:szCs w:val="28"/>
    </w:rPr>
  </w:style>
  <w:style w:type="character" w:customStyle="1" w:styleId="afd">
    <w:name w:val="一级标题 字符"/>
    <w:basedOn w:val="10"/>
    <w:link w:val="afc"/>
    <w:qFormat/>
    <w:rPr>
      <w:b/>
      <w:kern w:val="44"/>
      <w:sz w:val="30"/>
      <w:szCs w:val="30"/>
    </w:rPr>
  </w:style>
  <w:style w:type="paragraph" w:customStyle="1" w:styleId="aff0">
    <w:name w:val="三级标题"/>
    <w:basedOn w:val="3"/>
    <w:link w:val="aff1"/>
    <w:qFormat/>
    <w:pPr>
      <w:spacing w:before="0" w:after="0"/>
    </w:pPr>
    <w:rPr>
      <w:sz w:val="28"/>
      <w:szCs w:val="28"/>
    </w:rPr>
  </w:style>
  <w:style w:type="character" w:customStyle="1" w:styleId="aff">
    <w:name w:val="二级标题 字符"/>
    <w:basedOn w:val="20"/>
    <w:link w:val="afe"/>
    <w:qFormat/>
    <w:rPr>
      <w:rFonts w:ascii="Arial" w:eastAsia="黑体" w:hAnsi="Arial"/>
      <w:b/>
      <w:kern w:val="2"/>
      <w:sz w:val="28"/>
      <w:szCs w:val="28"/>
    </w:rPr>
  </w:style>
  <w:style w:type="paragraph" w:customStyle="1" w:styleId="aff2">
    <w:name w:val="四级标题"/>
    <w:basedOn w:val="a0"/>
    <w:link w:val="aff3"/>
    <w:qFormat/>
    <w:pPr>
      <w:keepNext/>
      <w:keepLines/>
      <w:outlineLvl w:val="3"/>
    </w:pPr>
    <w:rPr>
      <w:b/>
      <w:sz w:val="24"/>
    </w:rPr>
  </w:style>
  <w:style w:type="character" w:customStyle="1" w:styleId="aff1">
    <w:name w:val="三级标题 字符"/>
    <w:basedOn w:val="30"/>
    <w:link w:val="aff0"/>
    <w:qFormat/>
    <w:rPr>
      <w:b/>
      <w:kern w:val="2"/>
      <w:sz w:val="28"/>
      <w:szCs w:val="28"/>
    </w:rPr>
  </w:style>
  <w:style w:type="paragraph" w:customStyle="1" w:styleId="aff4">
    <w:name w:val="半括号标题（五级）"/>
    <w:basedOn w:val="a0"/>
    <w:link w:val="aff5"/>
    <w:qFormat/>
    <w:rPr>
      <w:b/>
      <w:bCs/>
    </w:rPr>
  </w:style>
  <w:style w:type="character" w:customStyle="1" w:styleId="aff3">
    <w:name w:val="四级标题 字符"/>
    <w:basedOn w:val="a1"/>
    <w:link w:val="aff2"/>
    <w:qFormat/>
    <w:rPr>
      <w:b/>
      <w:kern w:val="2"/>
      <w:sz w:val="24"/>
      <w:szCs w:val="22"/>
    </w:rPr>
  </w:style>
  <w:style w:type="paragraph" w:customStyle="1" w:styleId="aff6">
    <w:name w:val="文档正文样式"/>
    <w:basedOn w:val="a0"/>
    <w:link w:val="aff7"/>
    <w:qFormat/>
    <w:pPr>
      <w:ind w:firstLine="420"/>
    </w:pPr>
  </w:style>
  <w:style w:type="character" w:customStyle="1" w:styleId="aff5">
    <w:name w:val="半括号标题（五级） 字符"/>
    <w:basedOn w:val="a1"/>
    <w:link w:val="aff4"/>
    <w:qFormat/>
    <w:rPr>
      <w:b/>
      <w:bCs/>
      <w:kern w:val="2"/>
      <w:sz w:val="21"/>
      <w:szCs w:val="22"/>
    </w:rPr>
  </w:style>
  <w:style w:type="character" w:customStyle="1" w:styleId="aff7">
    <w:name w:val="文档正文样式 字符"/>
    <w:basedOn w:val="a1"/>
    <w:link w:val="aff6"/>
    <w:qFormat/>
    <w:rPr>
      <w:kern w:val="2"/>
      <w:sz w:val="21"/>
      <w:szCs w:val="22"/>
    </w:rPr>
  </w:style>
  <w:style w:type="paragraph" w:customStyle="1" w:styleId="a">
    <w:name w:val="参数列表样式"/>
    <w:basedOn w:val="a0"/>
    <w:link w:val="aff8"/>
    <w:qFormat/>
    <w:pPr>
      <w:numPr>
        <w:numId w:val="1"/>
      </w:numPr>
      <w:ind w:firstLine="0"/>
    </w:pPr>
  </w:style>
  <w:style w:type="paragraph" w:customStyle="1" w:styleId="aff9">
    <w:name w:val="图片样式"/>
    <w:basedOn w:val="a0"/>
    <w:link w:val="affa"/>
    <w:qFormat/>
    <w:pPr>
      <w:jc w:val="left"/>
    </w:pPr>
  </w:style>
  <w:style w:type="character" w:customStyle="1" w:styleId="aff8">
    <w:name w:val="参数列表样式 字符"/>
    <w:basedOn w:val="a1"/>
    <w:link w:val="a"/>
    <w:qFormat/>
    <w:rPr>
      <w:kern w:val="2"/>
      <w:sz w:val="21"/>
      <w:szCs w:val="22"/>
    </w:rPr>
  </w:style>
  <w:style w:type="paragraph" w:customStyle="1" w:styleId="PPT">
    <w:name w:val="PPT 样式"/>
    <w:basedOn w:val="a0"/>
    <w:link w:val="PPT0"/>
    <w:qFormat/>
    <w:pPr>
      <w:jc w:val="left"/>
    </w:pPr>
    <w:rPr>
      <w:rFonts w:ascii="宋体" w:hAnsi="宋体" w:cs="宋体"/>
      <w:color w:val="000000"/>
      <w:kern w:val="0"/>
      <w:szCs w:val="21"/>
    </w:rPr>
  </w:style>
  <w:style w:type="character" w:customStyle="1" w:styleId="affa">
    <w:name w:val="图片样式 字符"/>
    <w:basedOn w:val="a1"/>
    <w:link w:val="aff9"/>
    <w:qFormat/>
    <w:rPr>
      <w:kern w:val="2"/>
      <w:sz w:val="21"/>
      <w:szCs w:val="22"/>
    </w:rPr>
  </w:style>
  <w:style w:type="paragraph" w:customStyle="1" w:styleId="affb">
    <w:name w:val="集群规划等表格样式"/>
    <w:basedOn w:val="a0"/>
    <w:link w:val="affc"/>
    <w:qFormat/>
    <w:rPr>
      <w:color w:val="000000" w:themeColor="text1"/>
    </w:rPr>
  </w:style>
  <w:style w:type="character" w:customStyle="1" w:styleId="PPT0">
    <w:name w:val="PPT 样式 字符"/>
    <w:basedOn w:val="a1"/>
    <w:link w:val="PPT"/>
    <w:qFormat/>
    <w:rPr>
      <w:rFonts w:ascii="宋体" w:hAnsi="宋体" w:cs="宋体"/>
      <w:color w:val="000000"/>
      <w:sz w:val="21"/>
      <w:szCs w:val="21"/>
    </w:rPr>
  </w:style>
  <w:style w:type="paragraph" w:customStyle="1" w:styleId="affd">
    <w:name w:val="对象样式"/>
    <w:basedOn w:val="a0"/>
    <w:link w:val="affe"/>
    <w:qFormat/>
    <w:rPr>
      <w:color w:val="000000" w:themeColor="text1"/>
      <w:szCs w:val="21"/>
    </w:rPr>
  </w:style>
  <w:style w:type="character" w:customStyle="1" w:styleId="affc">
    <w:name w:val="集群规划等表格样式 字符"/>
    <w:basedOn w:val="a1"/>
    <w:link w:val="affb"/>
    <w:qFormat/>
    <w:rPr>
      <w:color w:val="000000" w:themeColor="text1"/>
      <w:kern w:val="2"/>
      <w:sz w:val="21"/>
      <w:szCs w:val="22"/>
    </w:rPr>
  </w:style>
  <w:style w:type="paragraph" w:customStyle="1" w:styleId="afff">
    <w:name w:val="代码样式"/>
    <w:basedOn w:val="a0"/>
    <w:link w:val="afff0"/>
    <w:qFormat/>
    <w:pPr>
      <w:shd w:val="clear" w:color="auto" w:fill="E0E0E0"/>
      <w:topLinePunct/>
      <w:adjustRightInd w:val="0"/>
      <w:snapToGrid w:val="0"/>
      <w:spacing w:line="220" w:lineRule="atLeast"/>
      <w:jc w:val="left"/>
    </w:pPr>
    <w:rPr>
      <w:rFonts w:ascii="Courier New" w:hAnsi="Courier New" w:cs="Arial"/>
      <w:color w:val="000000" w:themeColor="text1"/>
      <w:szCs w:val="21"/>
    </w:rPr>
  </w:style>
  <w:style w:type="character" w:customStyle="1" w:styleId="affe">
    <w:name w:val="对象样式 字符"/>
    <w:basedOn w:val="a1"/>
    <w:link w:val="affd"/>
    <w:qFormat/>
    <w:rPr>
      <w:color w:val="000000" w:themeColor="text1"/>
      <w:kern w:val="2"/>
      <w:sz w:val="21"/>
      <w:szCs w:val="21"/>
    </w:rPr>
  </w:style>
  <w:style w:type="character" w:customStyle="1" w:styleId="afff0">
    <w:name w:val="代码样式 字符"/>
    <w:basedOn w:val="a1"/>
    <w:link w:val="afff"/>
    <w:qFormat/>
    <w:rPr>
      <w:rFonts w:ascii="Courier New" w:hAnsi="Courier New" w:cs="Arial"/>
      <w:color w:val="000000" w:themeColor="text1"/>
      <w:kern w:val="2"/>
      <w:sz w:val="21"/>
      <w:szCs w:val="21"/>
      <w:shd w:val="clear" w:color="auto" w:fill="E0E0E0"/>
    </w:rPr>
  </w:style>
  <w:style w:type="table" w:customStyle="1" w:styleId="4-31">
    <w:name w:val="网格表 4 - 着色 31"/>
    <w:basedOn w:val="a2"/>
    <w:uiPriority w:val="49"/>
    <w:qFormat/>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10">
    <w:name w:val="无格式表格 11"/>
    <w:basedOn w:val="a2"/>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b">
    <w:name w:val="页眉 字符"/>
    <w:basedOn w:val="a1"/>
    <w:link w:val="aa"/>
    <w:uiPriority w:val="99"/>
    <w:qFormat/>
    <w:rPr>
      <w:kern w:val="2"/>
      <w:sz w:val="18"/>
      <w:szCs w:val="18"/>
    </w:rPr>
  </w:style>
  <w:style w:type="character" w:customStyle="1" w:styleId="a9">
    <w:name w:val="页脚 字符"/>
    <w:basedOn w:val="a1"/>
    <w:link w:val="a8"/>
    <w:uiPriority w:val="99"/>
    <w:qFormat/>
    <w:rPr>
      <w:kern w:val="2"/>
      <w:sz w:val="18"/>
      <w:szCs w:val="18"/>
    </w:rPr>
  </w:style>
  <w:style w:type="paragraph" w:styleId="afff1">
    <w:name w:val="List Paragraph"/>
    <w:basedOn w:val="a0"/>
    <w:uiPriority w:val="34"/>
    <w:qFormat/>
    <w:pPr>
      <w:spacing w:line="240" w:lineRule="auto"/>
      <w:ind w:firstLineChars="200" w:firstLine="420"/>
    </w:pPr>
  </w:style>
  <w:style w:type="table" w:customStyle="1" w:styleId="afff2">
    <w:name w:val="标准表格样式"/>
    <w:basedOn w:val="4-310"/>
    <w:uiPriority w:val="99"/>
    <w:qFormat/>
    <w:tblPr>
      <w:jc w:val="center"/>
      <w:tblBorders>
        <w:top w:val="none" w:sz="0" w:space="0" w:color="auto"/>
        <w:left w:val="none" w:sz="0" w:space="0" w:color="auto"/>
        <w:bottom w:val="none" w:sz="0" w:space="0" w:color="auto"/>
        <w:right w:val="none" w:sz="0" w:space="0" w:color="auto"/>
        <w:insideH w:val="none" w:sz="0" w:space="0" w:color="auto"/>
        <w:insideV w:val="single" w:sz="4" w:space="0" w:color="C9C9C9" w:themeColor="accent3" w:themeTint="99"/>
      </w:tblBorders>
    </w:tblPr>
    <w:trPr>
      <w:jc w:val="center"/>
    </w:tr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310">
    <w:name w:val="清单表 4 - 着色 31"/>
    <w:basedOn w:val="a2"/>
    <w:uiPriority w:val="49"/>
    <w:qFormat/>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afff3">
    <w:name w:val="代码强调"/>
    <w:basedOn w:val="afff"/>
    <w:qFormat/>
    <w:rPr>
      <w:color w:val="FF0000"/>
    </w:rPr>
  </w:style>
  <w:style w:type="character" w:customStyle="1" w:styleId="a7">
    <w:name w:val="正文文本 字符"/>
    <w:basedOn w:val="a1"/>
    <w:link w:val="a6"/>
    <w:uiPriority w:val="99"/>
    <w:qFormat/>
    <w:rPr>
      <w:kern w:val="2"/>
      <w:sz w:val="21"/>
      <w:szCs w:val="22"/>
    </w:rPr>
  </w:style>
  <w:style w:type="character" w:customStyle="1" w:styleId="af1">
    <w:name w:val="正文文本首行缩进 字符"/>
    <w:basedOn w:val="a7"/>
    <w:link w:val="af0"/>
    <w:uiPriority w:val="99"/>
    <w:qFormat/>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emf"/><Relationship Id="rId26" Type="http://schemas.openxmlformats.org/officeDocument/2006/relationships/package" Target="embeddings/Microsoft_Word_Document.docx"/><Relationship Id="rId39" Type="http://schemas.openxmlformats.org/officeDocument/2006/relationships/image" Target="media/image19.emf"/><Relationship Id="rId21" Type="http://schemas.openxmlformats.org/officeDocument/2006/relationships/package" Target="embeddings/Microsoft_PowerPoint_Presentation6.pptx"/><Relationship Id="rId34" Type="http://schemas.openxmlformats.org/officeDocument/2006/relationships/package" Target="embeddings/Microsoft_Word_Document8.docx"/><Relationship Id="rId42" Type="http://schemas.openxmlformats.org/officeDocument/2006/relationships/package" Target="embeddings/Microsoft_Word_Document11.docx"/><Relationship Id="rId47" Type="http://schemas.openxmlformats.org/officeDocument/2006/relationships/image" Target="media/image23.emf"/><Relationship Id="rId50" Type="http://schemas.openxmlformats.org/officeDocument/2006/relationships/package" Target="embeddings/Microsoft_PowerPoint_Presentation15.pptx"/><Relationship Id="rId55" Type="http://schemas.openxmlformats.org/officeDocument/2006/relationships/image" Target="media/image27.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2.png"/><Relationship Id="rId11" Type="http://schemas.openxmlformats.org/officeDocument/2006/relationships/package" Target="embeddings/Microsoft_PowerPoint_Presentation1.pptx"/><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package" Target="embeddings/Microsoft_Word_Document10.docx"/><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package" Target="embeddings/Microsoft_PowerPoint_Presentation19.pptx"/><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package" Target="embeddings/Microsoft_PowerPoint_Presentation5.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package" Target="embeddings/Microsoft_PowerPoint_Presentation14.pptx"/><Relationship Id="rId56" Type="http://schemas.openxmlformats.org/officeDocument/2006/relationships/package" Target="embeddings/Microsoft_Word_Document18.docx"/><Relationship Id="rId8" Type="http://schemas.openxmlformats.org/officeDocument/2006/relationships/image" Target="media/image1.emf"/><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image" Target="media/image10.emf"/><Relationship Id="rId33" Type="http://schemas.openxmlformats.org/officeDocument/2006/relationships/image" Target="media/image16.emf"/><Relationship Id="rId38" Type="http://schemas.openxmlformats.org/officeDocument/2006/relationships/hyperlink" Target="file:///dfs/data1,file:///hd2/dfs/data2,file:///hd3/dfs/data3,file:///hd4/dfs/data4%3c/value" TargetMode="External"/><Relationship Id="rId46" Type="http://schemas.openxmlformats.org/officeDocument/2006/relationships/package" Target="embeddings/Microsoft_PowerPoint_Presentation13.pptx"/><Relationship Id="rId59" Type="http://schemas.openxmlformats.org/officeDocument/2006/relationships/header" Target="header1.xml"/><Relationship Id="rId20" Type="http://schemas.openxmlformats.org/officeDocument/2006/relationships/image" Target="media/image7.emf"/><Relationship Id="rId41" Type="http://schemas.openxmlformats.org/officeDocument/2006/relationships/image" Target="media/image20.emf"/><Relationship Id="rId54" Type="http://schemas.openxmlformats.org/officeDocument/2006/relationships/package" Target="embeddings/Microsoft_PowerPoint_Presentation17.pptx"/><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7.pptx"/><Relationship Id="rId28" Type="http://schemas.openxmlformats.org/officeDocument/2006/relationships/oleObject" Target="embeddings/Microsoft_Word_97_-_2003_Document.doc"/><Relationship Id="rId36" Type="http://schemas.openxmlformats.org/officeDocument/2006/relationships/package" Target="embeddings/Microsoft_Word_Document9.docx"/><Relationship Id="rId49" Type="http://schemas.openxmlformats.org/officeDocument/2006/relationships/image" Target="media/image24.emf"/><Relationship Id="rId57" Type="http://schemas.openxmlformats.org/officeDocument/2006/relationships/image" Target="media/image28.emf"/><Relationship Id="rId10" Type="http://schemas.openxmlformats.org/officeDocument/2006/relationships/image" Target="media/image2.emf"/><Relationship Id="rId31" Type="http://schemas.openxmlformats.org/officeDocument/2006/relationships/image" Target="media/image14.emf"/><Relationship Id="rId44" Type="http://schemas.openxmlformats.org/officeDocument/2006/relationships/package" Target="embeddings/Microsoft_Word_Document12.docx"/><Relationship Id="rId52" Type="http://schemas.openxmlformats.org/officeDocument/2006/relationships/package" Target="embeddings/Microsoft_PowerPoint_Presentation16.pptx"/><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PowerPoint_Presentation.pptx"/></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iin\Documents\&#33258;&#23450;&#20041;%20Office%20&#27169;&#26495;\&#25991;&#26723;&#27169;&#26495;-&#31934;&#3161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文档模板-精简.dotx</Template>
  <TotalTime>7</TotalTime>
  <Pages>32</Pages>
  <Words>4058</Words>
  <Characters>23136</Characters>
  <Application>Microsoft Office Word</Application>
  <DocSecurity>0</DocSecurity>
  <Lines>192</Lines>
  <Paragraphs>54</Paragraphs>
  <ScaleCrop>false</ScaleCrop>
  <Company/>
  <LinksUpToDate>false</LinksUpToDate>
  <CharactersWithSpaces>27140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王昊</dc:creator>
  <cp:lastModifiedBy>大 海哥</cp:lastModifiedBy>
  <cp:revision>285</cp:revision>
  <cp:lastPrinted>2014-02-13T02:31:00Z</cp:lastPrinted>
  <dcterms:created xsi:type="dcterms:W3CDTF">2023-04-21T03:12:00Z</dcterms:created>
  <dcterms:modified xsi:type="dcterms:W3CDTF">2023-06-16T01:53:00Z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133A5BBDEA6C494F862E98C0224109AA_12</vt:lpwstr>
  </property>
</Properties>
</file>